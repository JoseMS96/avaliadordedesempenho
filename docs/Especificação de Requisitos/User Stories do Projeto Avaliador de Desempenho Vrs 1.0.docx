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B954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979B2">
        <w:t>2</w:t>
      </w:r>
      <w:r w:rsidR="004051A3">
        <w:t>2</w:t>
      </w:r>
    </w:p>
    <w:p w14:paraId="6154CC2A" w14:textId="77777777" w:rsidR="006E5425" w:rsidRPr="002C5A42" w:rsidRDefault="008D0296">
      <w:pPr>
        <w:pStyle w:val="Ttulo"/>
      </w:pPr>
      <w:r>
        <w:t xml:space="preserve">USER STORIES </w:t>
      </w:r>
    </w:p>
    <w:sdt>
      <w:sdtPr>
        <w:id w:val="216403978"/>
        <w:placeholder>
          <w:docPart w:val="E914DB9B81AE47DDB5A0D55CB0F3A877"/>
        </w:placeholder>
        <w:date w:fullDate="2022-03-03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0D2962BE" w14:textId="77777777" w:rsidR="006E5425" w:rsidRPr="002C5A42" w:rsidRDefault="004051A3">
          <w:pPr>
            <w:pStyle w:val="Subttulo"/>
          </w:pPr>
          <w:r>
            <w:t>03/03/2022</w:t>
          </w:r>
        </w:p>
      </w:sdtContent>
    </w:sdt>
    <w:p w14:paraId="07BDD3B1" w14:textId="4EC768D2" w:rsidR="006E5425" w:rsidRDefault="005A47BC">
      <w:pPr>
        <w:pStyle w:val="Ttulo1"/>
      </w:pPr>
      <w:r>
        <w:t>AVALIADOR DE DESEMPENHO - ADD</w:t>
      </w:r>
    </w:p>
    <w:p w14:paraId="186ED76A" w14:textId="48A54FC2" w:rsidR="00AC4B8F" w:rsidRDefault="003E08D8" w:rsidP="00AC4B8F">
      <w:pPr>
        <w:pStyle w:val="Ttulo2"/>
      </w:pPr>
      <w:r>
        <w:t>Lider</w:t>
      </w:r>
    </w:p>
    <w:p w14:paraId="6F4AB421" w14:textId="77777777" w:rsidR="00503303" w:rsidRPr="00503303" w:rsidRDefault="00503303" w:rsidP="00503303"/>
    <w:tbl>
      <w:tblPr>
        <w:tblStyle w:val="ProjectScopeTable"/>
        <w:tblW w:w="14029" w:type="dxa"/>
        <w:tblLook w:val="04A0" w:firstRow="1" w:lastRow="0" w:firstColumn="1" w:lastColumn="0" w:noHBand="0" w:noVBand="1"/>
      </w:tblPr>
      <w:tblGrid>
        <w:gridCol w:w="562"/>
        <w:gridCol w:w="2127"/>
        <w:gridCol w:w="3827"/>
        <w:gridCol w:w="4111"/>
        <w:gridCol w:w="3402"/>
      </w:tblGrid>
      <w:tr w:rsidR="00776BCA" w14:paraId="0ACB6B21" w14:textId="77777777" w:rsidTr="00776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1FED3FCA" w14:textId="77777777" w:rsidR="00776BCA" w:rsidRPr="00230A92" w:rsidRDefault="00776BCA" w:rsidP="00230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14:paraId="6BB4EE24" w14:textId="77777777" w:rsidR="00776BCA" w:rsidRPr="00230A92" w:rsidRDefault="00776BCA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827" w:type="dxa"/>
          </w:tcPr>
          <w:p w14:paraId="1720B90B" w14:textId="77777777" w:rsidR="00776BCA" w:rsidRPr="00230A92" w:rsidRDefault="00776BCA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4111" w:type="dxa"/>
          </w:tcPr>
          <w:p w14:paraId="5D678614" w14:textId="77777777" w:rsidR="00776BCA" w:rsidRPr="00230A92" w:rsidRDefault="00776BCA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3402" w:type="dxa"/>
          </w:tcPr>
          <w:p w14:paraId="678F981C" w14:textId="77777777" w:rsidR="00776BCA" w:rsidRPr="00230A92" w:rsidRDefault="00776BCA" w:rsidP="008D0296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>
              <w:rPr>
                <w:rStyle w:val="Refdenotaderodap"/>
                <w:sz w:val="24"/>
                <w:szCs w:val="24"/>
              </w:rPr>
              <w:footnoteReference w:id="1"/>
            </w:r>
          </w:p>
        </w:tc>
      </w:tr>
      <w:tr w:rsidR="00776BCA" w14:paraId="12CDED2B" w14:textId="77777777" w:rsidTr="00776BCA">
        <w:tc>
          <w:tcPr>
            <w:tcW w:w="562" w:type="dxa"/>
          </w:tcPr>
          <w:p w14:paraId="38D97541" w14:textId="2EFEBC73" w:rsidR="00776BCA" w:rsidRDefault="003E08D8" w:rsidP="008D0296">
            <w:r>
              <w:t>1</w:t>
            </w:r>
          </w:p>
        </w:tc>
        <w:tc>
          <w:tcPr>
            <w:tcW w:w="2127" w:type="dxa"/>
          </w:tcPr>
          <w:p w14:paraId="09741529" w14:textId="024B4499" w:rsidR="00776BCA" w:rsidRDefault="003E08D8" w:rsidP="008D0296">
            <w:r>
              <w:t>Lider</w:t>
            </w:r>
          </w:p>
        </w:tc>
        <w:tc>
          <w:tcPr>
            <w:tcW w:w="3827" w:type="dxa"/>
          </w:tcPr>
          <w:p w14:paraId="455C7181" w14:textId="3687244B" w:rsidR="00776BCA" w:rsidRDefault="003E08D8" w:rsidP="008D0296">
            <w:r w:rsidRPr="003E08D8">
              <w:t>Ter a possibilidade de escolher o tipo de avaliação de desempenho que será aplicada.</w:t>
            </w:r>
          </w:p>
        </w:tc>
        <w:tc>
          <w:tcPr>
            <w:tcW w:w="4111" w:type="dxa"/>
          </w:tcPr>
          <w:p w14:paraId="067B30C4" w14:textId="768F8642" w:rsidR="00776BCA" w:rsidRDefault="003E08D8" w:rsidP="008D0296">
            <w:r w:rsidRPr="003E08D8">
              <w:t>Pois cada tipo de avaliação possui uma finalidade e dependendo do momento existe um tipo especifico a ser utilizado.</w:t>
            </w:r>
          </w:p>
        </w:tc>
        <w:tc>
          <w:tcPr>
            <w:tcW w:w="3402" w:type="dxa"/>
          </w:tcPr>
          <w:p w14:paraId="3F0A8CF2" w14:textId="594B1EF9" w:rsidR="00776BCA" w:rsidRDefault="003E08D8" w:rsidP="008D0296">
            <w:r>
              <w:t>Essencial</w:t>
            </w:r>
          </w:p>
        </w:tc>
      </w:tr>
      <w:tr w:rsidR="003E08D8" w14:paraId="1B7E446A" w14:textId="77777777" w:rsidTr="00776BCA">
        <w:tc>
          <w:tcPr>
            <w:tcW w:w="562" w:type="dxa"/>
          </w:tcPr>
          <w:p w14:paraId="4155AE14" w14:textId="7D9065F5" w:rsidR="003E08D8" w:rsidRDefault="003E08D8" w:rsidP="008D0296">
            <w:r>
              <w:t>2</w:t>
            </w:r>
          </w:p>
        </w:tc>
        <w:tc>
          <w:tcPr>
            <w:tcW w:w="2127" w:type="dxa"/>
          </w:tcPr>
          <w:p w14:paraId="0F041B06" w14:textId="0BDEDC9F" w:rsidR="003E08D8" w:rsidRDefault="003E08D8" w:rsidP="008D0296">
            <w:r w:rsidRPr="003E08D8">
              <w:t>Líder</w:t>
            </w:r>
          </w:p>
        </w:tc>
        <w:tc>
          <w:tcPr>
            <w:tcW w:w="3827" w:type="dxa"/>
          </w:tcPr>
          <w:p w14:paraId="2B8D5BEB" w14:textId="2C601166" w:rsidR="003E08D8" w:rsidRDefault="003E08D8" w:rsidP="008D0296">
            <w:r w:rsidRPr="003E08D8">
              <w:t>Quero poder ter acesso ao registro de todas os resultados das avaliações de desempenho.</w:t>
            </w:r>
          </w:p>
        </w:tc>
        <w:tc>
          <w:tcPr>
            <w:tcW w:w="4111" w:type="dxa"/>
          </w:tcPr>
          <w:p w14:paraId="690C1CB0" w14:textId="22C95823" w:rsidR="003E08D8" w:rsidRDefault="003E08D8" w:rsidP="008D0296">
            <w:r w:rsidRPr="003E08D8">
              <w:t>Para que seja possível observar a evolução dos resultados com o tempo.</w:t>
            </w:r>
          </w:p>
        </w:tc>
        <w:tc>
          <w:tcPr>
            <w:tcW w:w="3402" w:type="dxa"/>
          </w:tcPr>
          <w:p w14:paraId="10B56F5F" w14:textId="2A499A88" w:rsidR="003E08D8" w:rsidRDefault="003E08D8" w:rsidP="008D0296">
            <w:r>
              <w:t>Essencial</w:t>
            </w:r>
          </w:p>
        </w:tc>
      </w:tr>
      <w:tr w:rsidR="003E08D8" w14:paraId="22942730" w14:textId="77777777" w:rsidTr="00776BCA">
        <w:tc>
          <w:tcPr>
            <w:tcW w:w="562" w:type="dxa"/>
          </w:tcPr>
          <w:p w14:paraId="4760D247" w14:textId="28B03215" w:rsidR="003E08D8" w:rsidRDefault="003E08D8" w:rsidP="008D0296">
            <w:r>
              <w:t>3</w:t>
            </w:r>
          </w:p>
        </w:tc>
        <w:tc>
          <w:tcPr>
            <w:tcW w:w="2127" w:type="dxa"/>
          </w:tcPr>
          <w:p w14:paraId="686FD138" w14:textId="2836B68A" w:rsidR="003E08D8" w:rsidRPr="003E08D8" w:rsidRDefault="003E08D8" w:rsidP="008D0296">
            <w:r>
              <w:t>Líder</w:t>
            </w:r>
          </w:p>
        </w:tc>
        <w:tc>
          <w:tcPr>
            <w:tcW w:w="3827" w:type="dxa"/>
          </w:tcPr>
          <w:p w14:paraId="24BA52F9" w14:textId="0AE9484F" w:rsidR="003E08D8" w:rsidRPr="003E08D8" w:rsidRDefault="003E08D8" w:rsidP="008D0296">
            <w:r w:rsidRPr="003E08D8">
              <w:t>Quero poder fazer comentários de feedback nas avaliações</w:t>
            </w:r>
          </w:p>
        </w:tc>
        <w:tc>
          <w:tcPr>
            <w:tcW w:w="4111" w:type="dxa"/>
          </w:tcPr>
          <w:p w14:paraId="1B0DD714" w14:textId="1C1AE6EA" w:rsidR="003E08D8" w:rsidRPr="003E08D8" w:rsidRDefault="003E08D8" w:rsidP="008D0296">
            <w:r w:rsidRPr="003E08D8">
              <w:t>Para que o funcionário, leia e tenha um respaldo da sua avaliação</w:t>
            </w:r>
          </w:p>
        </w:tc>
        <w:tc>
          <w:tcPr>
            <w:tcW w:w="3402" w:type="dxa"/>
          </w:tcPr>
          <w:p w14:paraId="7D00CBB7" w14:textId="0C65DBFA" w:rsidR="003E08D8" w:rsidRDefault="003E08D8" w:rsidP="008D0296">
            <w:r>
              <w:t>Essencial</w:t>
            </w:r>
          </w:p>
        </w:tc>
      </w:tr>
    </w:tbl>
    <w:p w14:paraId="497CFE08" w14:textId="168C2077" w:rsidR="003E08D8" w:rsidRDefault="003E08D8" w:rsidP="003E08D8">
      <w:pPr>
        <w:pStyle w:val="Ttulo2"/>
        <w:numPr>
          <w:ilvl w:val="0"/>
          <w:numId w:val="0"/>
        </w:numPr>
        <w:ind w:left="360"/>
      </w:pPr>
    </w:p>
    <w:p w14:paraId="6C5E9BC5" w14:textId="2CC61F89" w:rsidR="003E08D8" w:rsidRDefault="003E08D8" w:rsidP="003E08D8"/>
    <w:p w14:paraId="47B492ED" w14:textId="77777777" w:rsidR="003E08D8" w:rsidRPr="003E08D8" w:rsidRDefault="003E08D8" w:rsidP="003E08D8"/>
    <w:p w14:paraId="01104884" w14:textId="111AB095" w:rsidR="00AC4B8F" w:rsidRDefault="003E08D8" w:rsidP="00AC4B8F">
      <w:pPr>
        <w:pStyle w:val="Ttulo2"/>
      </w:pPr>
      <w:r>
        <w:lastRenderedPageBreak/>
        <w:t>Avaliador(Gerente de RH)</w:t>
      </w:r>
    </w:p>
    <w:p w14:paraId="68BAA4C7" w14:textId="77777777" w:rsidR="00AC4B8F" w:rsidRPr="00503303" w:rsidRDefault="00AC4B8F" w:rsidP="00AC4B8F"/>
    <w:tbl>
      <w:tblPr>
        <w:tblStyle w:val="ProjectScopeTable"/>
        <w:tblW w:w="14029" w:type="dxa"/>
        <w:tblLook w:val="04A0" w:firstRow="1" w:lastRow="0" w:firstColumn="1" w:lastColumn="0" w:noHBand="0" w:noVBand="1"/>
      </w:tblPr>
      <w:tblGrid>
        <w:gridCol w:w="562"/>
        <w:gridCol w:w="2127"/>
        <w:gridCol w:w="3827"/>
        <w:gridCol w:w="4111"/>
        <w:gridCol w:w="3402"/>
      </w:tblGrid>
      <w:tr w:rsidR="00AC4B8F" w14:paraId="3892983A" w14:textId="77777777" w:rsidTr="00A92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5B50424E" w14:textId="77777777" w:rsidR="00AC4B8F" w:rsidRPr="00230A92" w:rsidRDefault="00AC4B8F" w:rsidP="00A9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14:paraId="310C91BD" w14:textId="77777777" w:rsidR="00AC4B8F" w:rsidRPr="00230A92" w:rsidRDefault="00AC4B8F" w:rsidP="00A9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827" w:type="dxa"/>
          </w:tcPr>
          <w:p w14:paraId="4A3FCC9C" w14:textId="77777777" w:rsidR="00AC4B8F" w:rsidRPr="00230A92" w:rsidRDefault="00AC4B8F" w:rsidP="00A9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4111" w:type="dxa"/>
          </w:tcPr>
          <w:p w14:paraId="0C996B6B" w14:textId="77777777" w:rsidR="00AC4B8F" w:rsidRPr="00230A92" w:rsidRDefault="00AC4B8F" w:rsidP="00A927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3402" w:type="dxa"/>
          </w:tcPr>
          <w:p w14:paraId="74BAAD2D" w14:textId="77777777" w:rsidR="00AC4B8F" w:rsidRPr="00230A92" w:rsidRDefault="00AC4B8F" w:rsidP="00A927FB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>
              <w:rPr>
                <w:rStyle w:val="Refdenotaderodap"/>
                <w:sz w:val="24"/>
                <w:szCs w:val="24"/>
              </w:rPr>
              <w:footnoteReference w:id="2"/>
            </w:r>
          </w:p>
        </w:tc>
      </w:tr>
      <w:tr w:rsidR="00AC4B8F" w14:paraId="3FDAC6E3" w14:textId="77777777" w:rsidTr="00A927FB">
        <w:tc>
          <w:tcPr>
            <w:tcW w:w="562" w:type="dxa"/>
          </w:tcPr>
          <w:p w14:paraId="6AE6ACBA" w14:textId="22934B2D" w:rsidR="00AC4B8F" w:rsidRDefault="003E08D8" w:rsidP="00A927FB">
            <w:r>
              <w:t>3</w:t>
            </w:r>
          </w:p>
        </w:tc>
        <w:tc>
          <w:tcPr>
            <w:tcW w:w="2127" w:type="dxa"/>
          </w:tcPr>
          <w:p w14:paraId="2E7D5C99" w14:textId="4000542F" w:rsidR="00AC4B8F" w:rsidRDefault="003E08D8" w:rsidP="00A927FB">
            <w:r w:rsidRPr="003E08D8">
              <w:t>Avaliador(gerente de rh)</w:t>
            </w:r>
          </w:p>
        </w:tc>
        <w:tc>
          <w:tcPr>
            <w:tcW w:w="3827" w:type="dxa"/>
          </w:tcPr>
          <w:p w14:paraId="1A562B55" w14:textId="6BE6559A" w:rsidR="00AC4B8F" w:rsidRDefault="003E08D8" w:rsidP="00A927FB">
            <w:r w:rsidRPr="003E08D8">
              <w:t>Quero poder visualizar os resultados individuais e gerais.</w:t>
            </w:r>
          </w:p>
        </w:tc>
        <w:tc>
          <w:tcPr>
            <w:tcW w:w="4111" w:type="dxa"/>
          </w:tcPr>
          <w:p w14:paraId="76C915DF" w14:textId="3FF37B1B" w:rsidR="00AC4B8F" w:rsidRDefault="003E08D8" w:rsidP="00A927FB">
            <w:r w:rsidRPr="003E08D8">
              <w:t>Para auxiliar a liderança na análise dos dados para a tomada de decisões.</w:t>
            </w:r>
          </w:p>
        </w:tc>
        <w:tc>
          <w:tcPr>
            <w:tcW w:w="3402" w:type="dxa"/>
          </w:tcPr>
          <w:p w14:paraId="1B58FC7B" w14:textId="54C822F7" w:rsidR="00AC4B8F" w:rsidRDefault="003E08D8" w:rsidP="00A927FB">
            <w:r>
              <w:t>Essencial</w:t>
            </w:r>
          </w:p>
        </w:tc>
      </w:tr>
      <w:tr w:rsidR="003E08D8" w14:paraId="7C74B3B7" w14:textId="77777777" w:rsidTr="00A927FB">
        <w:tc>
          <w:tcPr>
            <w:tcW w:w="562" w:type="dxa"/>
          </w:tcPr>
          <w:p w14:paraId="3436EDB7" w14:textId="3E04086F" w:rsidR="003E08D8" w:rsidRDefault="003E08D8" w:rsidP="00A927FB">
            <w:r>
              <w:t>4</w:t>
            </w:r>
          </w:p>
        </w:tc>
        <w:tc>
          <w:tcPr>
            <w:tcW w:w="2127" w:type="dxa"/>
          </w:tcPr>
          <w:p w14:paraId="3A4A46F8" w14:textId="26C5100E" w:rsidR="003E08D8" w:rsidRPr="003E08D8" w:rsidRDefault="003E08D8" w:rsidP="00A927FB">
            <w:r w:rsidRPr="003E08D8">
              <w:t>Avaliador(gerente de rh)</w:t>
            </w:r>
          </w:p>
        </w:tc>
        <w:tc>
          <w:tcPr>
            <w:tcW w:w="3827" w:type="dxa"/>
          </w:tcPr>
          <w:p w14:paraId="4E91687E" w14:textId="1BFEE0FA" w:rsidR="003E08D8" w:rsidRDefault="003E08D8" w:rsidP="00A927FB">
            <w:r w:rsidRPr="003E08D8">
              <w:t>Quero poder personalizar os questionários das avaliações de desempenho se o tipo permitir</w:t>
            </w:r>
            <w:r>
              <w:t>.</w:t>
            </w:r>
          </w:p>
        </w:tc>
        <w:tc>
          <w:tcPr>
            <w:tcW w:w="4111" w:type="dxa"/>
          </w:tcPr>
          <w:p w14:paraId="3B627FCB" w14:textId="204EC25B" w:rsidR="003E08D8" w:rsidRDefault="003E08D8" w:rsidP="00A927FB">
            <w:r w:rsidRPr="003E08D8">
              <w:t>Para que possa adequar as perguntas para cada situação específica.</w:t>
            </w:r>
          </w:p>
        </w:tc>
        <w:tc>
          <w:tcPr>
            <w:tcW w:w="3402" w:type="dxa"/>
          </w:tcPr>
          <w:p w14:paraId="4CCD564D" w14:textId="1CF24908" w:rsidR="003E08D8" w:rsidRDefault="003E08D8" w:rsidP="00A927FB">
            <w:r>
              <w:t>Essencial</w:t>
            </w:r>
          </w:p>
        </w:tc>
      </w:tr>
      <w:tr w:rsidR="003E08D8" w14:paraId="13921DB8" w14:textId="77777777" w:rsidTr="00A927FB">
        <w:tc>
          <w:tcPr>
            <w:tcW w:w="562" w:type="dxa"/>
          </w:tcPr>
          <w:p w14:paraId="56C011D7" w14:textId="3BC46823" w:rsidR="003E08D8" w:rsidRDefault="003E08D8" w:rsidP="003E08D8">
            <w:r>
              <w:t>5</w:t>
            </w:r>
          </w:p>
        </w:tc>
        <w:tc>
          <w:tcPr>
            <w:tcW w:w="2127" w:type="dxa"/>
          </w:tcPr>
          <w:p w14:paraId="21795700" w14:textId="6BE0CAE6" w:rsidR="003E08D8" w:rsidRPr="003E08D8" w:rsidRDefault="003E08D8" w:rsidP="003E08D8">
            <w:r w:rsidRPr="003E08D8">
              <w:t>Avaliador(gerente de rh)</w:t>
            </w:r>
          </w:p>
        </w:tc>
        <w:tc>
          <w:tcPr>
            <w:tcW w:w="3827" w:type="dxa"/>
          </w:tcPr>
          <w:p w14:paraId="470B5212" w14:textId="0D38FFB6" w:rsidR="003E08D8" w:rsidRDefault="003E08D8" w:rsidP="003E08D8">
            <w:r w:rsidRPr="003E08D8">
              <w:t>Quero poder poder escrever um comentário/feedback para o funcionário.</w:t>
            </w:r>
          </w:p>
        </w:tc>
        <w:tc>
          <w:tcPr>
            <w:tcW w:w="4111" w:type="dxa"/>
          </w:tcPr>
          <w:p w14:paraId="185869CA" w14:textId="7D8231BE" w:rsidR="003E08D8" w:rsidRDefault="003E08D8" w:rsidP="003E08D8">
            <w:r w:rsidRPr="003E08D8">
              <w:t>Para que saiba em que pontos pode melhorar.</w:t>
            </w:r>
          </w:p>
        </w:tc>
        <w:tc>
          <w:tcPr>
            <w:tcW w:w="3402" w:type="dxa"/>
          </w:tcPr>
          <w:p w14:paraId="12DF176B" w14:textId="15E86F95" w:rsidR="003E08D8" w:rsidRDefault="003E08D8" w:rsidP="003E08D8">
            <w:r>
              <w:t>Essencial</w:t>
            </w:r>
          </w:p>
        </w:tc>
      </w:tr>
      <w:tr w:rsidR="003E08D8" w14:paraId="11545E0E" w14:textId="77777777" w:rsidTr="00A927FB">
        <w:tc>
          <w:tcPr>
            <w:tcW w:w="562" w:type="dxa"/>
          </w:tcPr>
          <w:p w14:paraId="33306D11" w14:textId="78DBCA12" w:rsidR="003E08D8" w:rsidRDefault="003E08D8" w:rsidP="003E08D8">
            <w:r>
              <w:t>6</w:t>
            </w:r>
          </w:p>
        </w:tc>
        <w:tc>
          <w:tcPr>
            <w:tcW w:w="2127" w:type="dxa"/>
          </w:tcPr>
          <w:p w14:paraId="63D4F92B" w14:textId="55EB46B2" w:rsidR="003E08D8" w:rsidRPr="003E08D8" w:rsidRDefault="003E08D8" w:rsidP="003E08D8">
            <w:r w:rsidRPr="003E08D8">
              <w:t>Avaliador(gerente de rh)</w:t>
            </w:r>
          </w:p>
        </w:tc>
        <w:tc>
          <w:tcPr>
            <w:tcW w:w="3827" w:type="dxa"/>
          </w:tcPr>
          <w:p w14:paraId="7C67D836" w14:textId="4AF4A646" w:rsidR="003E08D8" w:rsidRDefault="003E08D8" w:rsidP="003E08D8">
            <w:r w:rsidRPr="003E08D8">
              <w:t>Quero que todos os funcionários tenham uma tela de perfil com os questionarios realizados ou pendentes.</w:t>
            </w:r>
          </w:p>
        </w:tc>
        <w:tc>
          <w:tcPr>
            <w:tcW w:w="4111" w:type="dxa"/>
          </w:tcPr>
          <w:p w14:paraId="36DE778B" w14:textId="3E678DCB" w:rsidR="003E08D8" w:rsidRDefault="003E08D8" w:rsidP="003E08D8">
            <w:r w:rsidRPr="003E08D8">
              <w:t>Para que possa consultar resultados anteriores ou saber se o questionário foi realizado.</w:t>
            </w:r>
          </w:p>
        </w:tc>
        <w:tc>
          <w:tcPr>
            <w:tcW w:w="3402" w:type="dxa"/>
          </w:tcPr>
          <w:p w14:paraId="0F9CE6F1" w14:textId="110D5909" w:rsidR="003E08D8" w:rsidRDefault="003E08D8" w:rsidP="003E08D8">
            <w:r>
              <w:t>Essencial</w:t>
            </w:r>
          </w:p>
        </w:tc>
      </w:tr>
    </w:tbl>
    <w:p w14:paraId="470CC1E4" w14:textId="77777777" w:rsidR="00AC4B8F" w:rsidRPr="00503303" w:rsidRDefault="00AC4B8F" w:rsidP="00AC4B8F"/>
    <w:p w14:paraId="62885527" w14:textId="2B103E97" w:rsidR="003E08D8" w:rsidRDefault="003E08D8" w:rsidP="003E08D8">
      <w:pPr>
        <w:pStyle w:val="Ttulo2"/>
      </w:pPr>
      <w:r>
        <w:t>Funcionário</w:t>
      </w:r>
    </w:p>
    <w:p w14:paraId="293DF190" w14:textId="77777777" w:rsidR="005A47BC" w:rsidRPr="005A47BC" w:rsidRDefault="005A47BC" w:rsidP="005A47BC"/>
    <w:tbl>
      <w:tblPr>
        <w:tblStyle w:val="ProjectScopeTable"/>
        <w:tblW w:w="14029" w:type="dxa"/>
        <w:tblLook w:val="04A0" w:firstRow="1" w:lastRow="0" w:firstColumn="1" w:lastColumn="0" w:noHBand="0" w:noVBand="1"/>
      </w:tblPr>
      <w:tblGrid>
        <w:gridCol w:w="562"/>
        <w:gridCol w:w="2127"/>
        <w:gridCol w:w="3827"/>
        <w:gridCol w:w="4111"/>
        <w:gridCol w:w="3402"/>
      </w:tblGrid>
      <w:tr w:rsidR="003E08D8" w14:paraId="4EAB9942" w14:textId="77777777" w:rsidTr="002C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49A5B498" w14:textId="77777777" w:rsidR="003E08D8" w:rsidRPr="00230A92" w:rsidRDefault="003E08D8" w:rsidP="002C4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14:paraId="750DF82B" w14:textId="77777777" w:rsidR="003E08D8" w:rsidRPr="00230A92" w:rsidRDefault="003E08D8" w:rsidP="002C4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827" w:type="dxa"/>
          </w:tcPr>
          <w:p w14:paraId="33F6785E" w14:textId="77777777" w:rsidR="003E08D8" w:rsidRPr="00230A92" w:rsidRDefault="003E08D8" w:rsidP="002C4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4111" w:type="dxa"/>
          </w:tcPr>
          <w:p w14:paraId="1174739C" w14:textId="77777777" w:rsidR="003E08D8" w:rsidRPr="00230A92" w:rsidRDefault="003E08D8" w:rsidP="002C4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3402" w:type="dxa"/>
          </w:tcPr>
          <w:p w14:paraId="3B83E9C2" w14:textId="77777777" w:rsidR="003E08D8" w:rsidRPr="00230A92" w:rsidRDefault="003E08D8" w:rsidP="002C4CB0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>
              <w:rPr>
                <w:rStyle w:val="Refdenotaderodap"/>
                <w:sz w:val="24"/>
                <w:szCs w:val="24"/>
              </w:rPr>
              <w:footnoteReference w:id="3"/>
            </w:r>
          </w:p>
        </w:tc>
      </w:tr>
      <w:tr w:rsidR="003E08D8" w14:paraId="1EDF6D50" w14:textId="77777777" w:rsidTr="002C4CB0">
        <w:tc>
          <w:tcPr>
            <w:tcW w:w="562" w:type="dxa"/>
          </w:tcPr>
          <w:p w14:paraId="28235464" w14:textId="46B7845F" w:rsidR="003E08D8" w:rsidRDefault="003E08D8" w:rsidP="002C4CB0">
            <w:r>
              <w:t>7</w:t>
            </w:r>
          </w:p>
        </w:tc>
        <w:tc>
          <w:tcPr>
            <w:tcW w:w="2127" w:type="dxa"/>
          </w:tcPr>
          <w:p w14:paraId="6E694AE1" w14:textId="56FA9A05" w:rsidR="003E08D8" w:rsidRDefault="003E08D8" w:rsidP="002C4CB0">
            <w:r>
              <w:t>Funcionário</w:t>
            </w:r>
          </w:p>
        </w:tc>
        <w:tc>
          <w:tcPr>
            <w:tcW w:w="3827" w:type="dxa"/>
          </w:tcPr>
          <w:p w14:paraId="586A8FAD" w14:textId="35D743F0" w:rsidR="003E08D8" w:rsidRDefault="003E08D8" w:rsidP="002C4CB0">
            <w:r w:rsidRPr="003E08D8">
              <w:t>Quero garantia de confidencialidade das respostas dos questionarios das avaliações.</w:t>
            </w:r>
          </w:p>
        </w:tc>
        <w:tc>
          <w:tcPr>
            <w:tcW w:w="4111" w:type="dxa"/>
          </w:tcPr>
          <w:p w14:paraId="0B16B618" w14:textId="30A70E2F" w:rsidR="003E08D8" w:rsidRDefault="005A47BC" w:rsidP="002C4CB0">
            <w:r w:rsidRPr="005A47BC">
              <w:t>Pois não seria interessante que conflitos fossem gerados por resultados vazados.</w:t>
            </w:r>
          </w:p>
        </w:tc>
        <w:tc>
          <w:tcPr>
            <w:tcW w:w="3402" w:type="dxa"/>
          </w:tcPr>
          <w:p w14:paraId="01546CD2" w14:textId="77777777" w:rsidR="003E08D8" w:rsidRDefault="003E08D8" w:rsidP="002C4CB0"/>
        </w:tc>
      </w:tr>
      <w:tr w:rsidR="003E08D8" w14:paraId="460E8A5F" w14:textId="77777777" w:rsidTr="002C4CB0">
        <w:tc>
          <w:tcPr>
            <w:tcW w:w="562" w:type="dxa"/>
          </w:tcPr>
          <w:p w14:paraId="19295FD5" w14:textId="36DF3475" w:rsidR="003E08D8" w:rsidRDefault="003E08D8" w:rsidP="003E08D8">
            <w:r>
              <w:t>8</w:t>
            </w:r>
          </w:p>
        </w:tc>
        <w:tc>
          <w:tcPr>
            <w:tcW w:w="2127" w:type="dxa"/>
          </w:tcPr>
          <w:p w14:paraId="634E3483" w14:textId="4565012F" w:rsidR="003E08D8" w:rsidRDefault="003E08D8" w:rsidP="003E08D8">
            <w:r>
              <w:t>Funcionário</w:t>
            </w:r>
          </w:p>
        </w:tc>
        <w:tc>
          <w:tcPr>
            <w:tcW w:w="3827" w:type="dxa"/>
          </w:tcPr>
          <w:p w14:paraId="4A416007" w14:textId="2F8CCFE8" w:rsidR="003E08D8" w:rsidRDefault="003E08D8" w:rsidP="003E08D8">
            <w:r w:rsidRPr="003E08D8">
              <w:t>Quero poder receber o feedback pela plataforma dos questionarios.</w:t>
            </w:r>
          </w:p>
        </w:tc>
        <w:tc>
          <w:tcPr>
            <w:tcW w:w="4111" w:type="dxa"/>
          </w:tcPr>
          <w:p w14:paraId="490DCF99" w14:textId="28002233" w:rsidR="003E08D8" w:rsidRDefault="005A47BC" w:rsidP="003E08D8">
            <w:r w:rsidRPr="005A47BC">
              <w:t>Para que possa trabalhar nas melhorias pessoais.</w:t>
            </w:r>
          </w:p>
        </w:tc>
        <w:tc>
          <w:tcPr>
            <w:tcW w:w="3402" w:type="dxa"/>
          </w:tcPr>
          <w:p w14:paraId="31E1FF5E" w14:textId="77777777" w:rsidR="003E08D8" w:rsidRDefault="003E08D8" w:rsidP="003E08D8"/>
        </w:tc>
      </w:tr>
      <w:tr w:rsidR="003E08D8" w14:paraId="7F57BD5D" w14:textId="77777777" w:rsidTr="002C4CB0">
        <w:tc>
          <w:tcPr>
            <w:tcW w:w="562" w:type="dxa"/>
          </w:tcPr>
          <w:p w14:paraId="5A50D460" w14:textId="2BEC2D18" w:rsidR="003E08D8" w:rsidRDefault="003E08D8" w:rsidP="003E08D8">
            <w:r>
              <w:lastRenderedPageBreak/>
              <w:t>9</w:t>
            </w:r>
          </w:p>
        </w:tc>
        <w:tc>
          <w:tcPr>
            <w:tcW w:w="2127" w:type="dxa"/>
          </w:tcPr>
          <w:p w14:paraId="69F04848" w14:textId="5AF7EA82" w:rsidR="003E08D8" w:rsidRDefault="003E08D8" w:rsidP="003E08D8">
            <w:r>
              <w:t>Funcionário</w:t>
            </w:r>
          </w:p>
        </w:tc>
        <w:tc>
          <w:tcPr>
            <w:tcW w:w="3827" w:type="dxa"/>
          </w:tcPr>
          <w:p w14:paraId="4211D117" w14:textId="6D1DD6CB" w:rsidR="003E08D8" w:rsidRDefault="003E08D8" w:rsidP="003E08D8">
            <w:r w:rsidRPr="003E08D8">
              <w:t>Quero poder fazer sugestoes de perguntas para os questionários.</w:t>
            </w:r>
          </w:p>
        </w:tc>
        <w:tc>
          <w:tcPr>
            <w:tcW w:w="4111" w:type="dxa"/>
          </w:tcPr>
          <w:p w14:paraId="408F3E84" w14:textId="44F50539" w:rsidR="003E08D8" w:rsidRDefault="005A47BC" w:rsidP="003E08D8">
            <w:r w:rsidRPr="005A47BC">
              <w:t>Pois em meio aos colaboradores podem surgir pontos de vistas diferentes , que nao necessariamente deveriam ser descartados.</w:t>
            </w:r>
          </w:p>
        </w:tc>
        <w:tc>
          <w:tcPr>
            <w:tcW w:w="3402" w:type="dxa"/>
          </w:tcPr>
          <w:p w14:paraId="525E1BA7" w14:textId="77777777" w:rsidR="003E08D8" w:rsidRDefault="003E08D8" w:rsidP="003E08D8"/>
        </w:tc>
      </w:tr>
    </w:tbl>
    <w:p w14:paraId="4F770FFC" w14:textId="77777777" w:rsidR="00AC4B8F" w:rsidRDefault="00AC4B8F">
      <w:pPr>
        <w:pStyle w:val="Ttulo1"/>
      </w:pPr>
    </w:p>
    <w:p w14:paraId="25AD0D51" w14:textId="77777777" w:rsidR="006E5425" w:rsidRPr="002C5A42" w:rsidRDefault="00E96407">
      <w:pPr>
        <w:pStyle w:val="Ttulo1"/>
      </w:pPr>
      <w:r w:rsidRPr="002C5A42">
        <w:t>Aprovação e autoridade para proceder</w:t>
      </w:r>
    </w:p>
    <w:p w14:paraId="7AE49CF0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04861D7F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F658C17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65BC0D38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7A54066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23F3ADBB" w14:textId="77777777" w:rsidTr="002F5967">
        <w:tc>
          <w:tcPr>
            <w:tcW w:w="1923" w:type="pct"/>
          </w:tcPr>
          <w:p w14:paraId="28264BA8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6031408C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5C8636D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565C928F" w14:textId="77777777" w:rsidR="006E5425" w:rsidRPr="002C5A42" w:rsidRDefault="006E5425" w:rsidP="00514CA3"/>
    <w:sectPr w:rsidR="006E5425" w:rsidRPr="002C5A42" w:rsidSect="008D0296">
      <w:headerReference w:type="default" r:id="rId9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7869A" w14:textId="77777777" w:rsidR="00894591" w:rsidRDefault="00894591">
      <w:pPr>
        <w:spacing w:after="0" w:line="240" w:lineRule="auto"/>
      </w:pPr>
      <w:r>
        <w:separator/>
      </w:r>
    </w:p>
  </w:endnote>
  <w:endnote w:type="continuationSeparator" w:id="0">
    <w:p w14:paraId="4F7E4C2A" w14:textId="77777777" w:rsidR="00894591" w:rsidRDefault="0089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CD3DB" w14:textId="77777777" w:rsidR="00894591" w:rsidRDefault="00894591">
      <w:pPr>
        <w:spacing w:after="0" w:line="240" w:lineRule="auto"/>
      </w:pPr>
      <w:r>
        <w:separator/>
      </w:r>
    </w:p>
  </w:footnote>
  <w:footnote w:type="continuationSeparator" w:id="0">
    <w:p w14:paraId="726EB65F" w14:textId="77777777" w:rsidR="00894591" w:rsidRDefault="00894591">
      <w:pPr>
        <w:spacing w:after="0" w:line="240" w:lineRule="auto"/>
      </w:pPr>
      <w:r>
        <w:continuationSeparator/>
      </w:r>
    </w:p>
  </w:footnote>
  <w:footnote w:id="1">
    <w:p w14:paraId="751268EE" w14:textId="77777777" w:rsidR="00776BCA" w:rsidRDefault="00776BCA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D264BA">
        <w:rPr>
          <w:i w:val="0"/>
        </w:rPr>
        <w:t>Fundamental</w:t>
      </w:r>
      <w:r>
        <w:rPr>
          <w:i w:val="0"/>
        </w:rPr>
        <w:t xml:space="preserve"> ou Essencial. Bom ter ou Importante. Irrelevante ou desejável.</w:t>
      </w:r>
    </w:p>
  </w:footnote>
  <w:footnote w:id="2">
    <w:p w14:paraId="5E505E95" w14:textId="77777777" w:rsidR="00AC4B8F" w:rsidRDefault="00AC4B8F" w:rsidP="00AC4B8F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D264BA">
        <w:rPr>
          <w:i w:val="0"/>
        </w:rPr>
        <w:t>Fundamental</w:t>
      </w:r>
      <w:r>
        <w:rPr>
          <w:i w:val="0"/>
        </w:rPr>
        <w:t xml:space="preserve"> ou Essencial. Bom ter ou Importante. Irrelevante ou desejável.</w:t>
      </w:r>
    </w:p>
  </w:footnote>
  <w:footnote w:id="3">
    <w:p w14:paraId="7C71524D" w14:textId="77777777" w:rsidR="003E08D8" w:rsidRDefault="003E08D8" w:rsidP="003E08D8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D264BA">
        <w:rPr>
          <w:i w:val="0"/>
        </w:rPr>
        <w:t>Fundamental</w:t>
      </w:r>
      <w:r>
        <w:rPr>
          <w:i w:val="0"/>
        </w:rPr>
        <w:t xml:space="preserve"> ou Essencial. Bom ter ou Importante. Irrelevante ou desejável.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B9A45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AF65E7" wp14:editId="28E5058B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C81B86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051A3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AF65E7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34C81B86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051A3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4250"/>
    <w:rsid w:val="00052A26"/>
    <w:rsid w:val="0008395E"/>
    <w:rsid w:val="00084480"/>
    <w:rsid w:val="00094F6F"/>
    <w:rsid w:val="000A2436"/>
    <w:rsid w:val="000A4986"/>
    <w:rsid w:val="00124270"/>
    <w:rsid w:val="00126DB2"/>
    <w:rsid w:val="00146BD8"/>
    <w:rsid w:val="0015297D"/>
    <w:rsid w:val="00173D71"/>
    <w:rsid w:val="001D16AE"/>
    <w:rsid w:val="001E247D"/>
    <w:rsid w:val="001F2A88"/>
    <w:rsid w:val="00205524"/>
    <w:rsid w:val="00230A92"/>
    <w:rsid w:val="00274FCA"/>
    <w:rsid w:val="002B48F2"/>
    <w:rsid w:val="002C5A42"/>
    <w:rsid w:val="002F5967"/>
    <w:rsid w:val="00327BEF"/>
    <w:rsid w:val="00341E25"/>
    <w:rsid w:val="00355281"/>
    <w:rsid w:val="0037771C"/>
    <w:rsid w:val="00377D7E"/>
    <w:rsid w:val="003B7391"/>
    <w:rsid w:val="003C7E74"/>
    <w:rsid w:val="003D4812"/>
    <w:rsid w:val="003E08D8"/>
    <w:rsid w:val="003E6732"/>
    <w:rsid w:val="00404A9B"/>
    <w:rsid w:val="004051A3"/>
    <w:rsid w:val="00417848"/>
    <w:rsid w:val="00451A14"/>
    <w:rsid w:val="00473436"/>
    <w:rsid w:val="004944A7"/>
    <w:rsid w:val="004B7B8B"/>
    <w:rsid w:val="00503303"/>
    <w:rsid w:val="00514CA3"/>
    <w:rsid w:val="00515972"/>
    <w:rsid w:val="00536C50"/>
    <w:rsid w:val="005707E2"/>
    <w:rsid w:val="005842DD"/>
    <w:rsid w:val="00596364"/>
    <w:rsid w:val="005A3001"/>
    <w:rsid w:val="005A47BC"/>
    <w:rsid w:val="005D160B"/>
    <w:rsid w:val="005D1E03"/>
    <w:rsid w:val="00620ED1"/>
    <w:rsid w:val="00643F39"/>
    <w:rsid w:val="00661860"/>
    <w:rsid w:val="006A7E89"/>
    <w:rsid w:val="006C62F5"/>
    <w:rsid w:val="006D36FD"/>
    <w:rsid w:val="006E5425"/>
    <w:rsid w:val="00713EC5"/>
    <w:rsid w:val="007243B8"/>
    <w:rsid w:val="00742E55"/>
    <w:rsid w:val="00776BCA"/>
    <w:rsid w:val="00777B42"/>
    <w:rsid w:val="007B2E09"/>
    <w:rsid w:val="007C0D22"/>
    <w:rsid w:val="007C5632"/>
    <w:rsid w:val="007D51C7"/>
    <w:rsid w:val="007D6440"/>
    <w:rsid w:val="007F5DAC"/>
    <w:rsid w:val="00871451"/>
    <w:rsid w:val="0088265B"/>
    <w:rsid w:val="00894591"/>
    <w:rsid w:val="008C039D"/>
    <w:rsid w:val="008C1DF8"/>
    <w:rsid w:val="008D0296"/>
    <w:rsid w:val="008D087E"/>
    <w:rsid w:val="008D7C58"/>
    <w:rsid w:val="00917F8D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C4B8F"/>
    <w:rsid w:val="00AE0791"/>
    <w:rsid w:val="00B13A66"/>
    <w:rsid w:val="00B22CFB"/>
    <w:rsid w:val="00B915D0"/>
    <w:rsid w:val="00B979B2"/>
    <w:rsid w:val="00BB4771"/>
    <w:rsid w:val="00BC74DA"/>
    <w:rsid w:val="00BE19D4"/>
    <w:rsid w:val="00C04900"/>
    <w:rsid w:val="00C50926"/>
    <w:rsid w:val="00C61465"/>
    <w:rsid w:val="00CA00E6"/>
    <w:rsid w:val="00CC43A8"/>
    <w:rsid w:val="00CD799F"/>
    <w:rsid w:val="00D0703B"/>
    <w:rsid w:val="00D15DA4"/>
    <w:rsid w:val="00D264BA"/>
    <w:rsid w:val="00DC42DA"/>
    <w:rsid w:val="00E14302"/>
    <w:rsid w:val="00E52D6C"/>
    <w:rsid w:val="00E96407"/>
    <w:rsid w:val="00ED145D"/>
    <w:rsid w:val="00ED1517"/>
    <w:rsid w:val="00ED3F8B"/>
    <w:rsid w:val="00ED50FD"/>
    <w:rsid w:val="00EE3A96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7745C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24059"/>
    <w:rsid w:val="00175C27"/>
    <w:rsid w:val="00185C0F"/>
    <w:rsid w:val="00201A50"/>
    <w:rsid w:val="003A62F0"/>
    <w:rsid w:val="003C1E1D"/>
    <w:rsid w:val="005B4959"/>
    <w:rsid w:val="006502D5"/>
    <w:rsid w:val="007A3602"/>
    <w:rsid w:val="00851622"/>
    <w:rsid w:val="00937FAE"/>
    <w:rsid w:val="00970072"/>
    <w:rsid w:val="00A52B08"/>
    <w:rsid w:val="00AB077F"/>
    <w:rsid w:val="00B42A3E"/>
    <w:rsid w:val="00D32ED5"/>
    <w:rsid w:val="00D76615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CC96E58-6106-4C48-AA8A-0CBF1A3CF9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58</TotalTime>
  <Pages>3</Pages>
  <Words>344</Words>
  <Characters>1859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106</cp:revision>
  <dcterms:created xsi:type="dcterms:W3CDTF">2019-02-25T14:54:00Z</dcterms:created>
  <dcterms:modified xsi:type="dcterms:W3CDTF">2022-03-31T21:57:00Z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