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BCF7C" w14:textId="77777777" w:rsidR="00903C29" w:rsidRDefault="00903C29" w:rsidP="00903C29">
      <w:pPr>
        <w:pStyle w:val="Ttulo"/>
      </w:pPr>
      <w:r>
        <w:t>Projeto Interdisciplinar 2022</w:t>
      </w:r>
    </w:p>
    <w:p w14:paraId="0083B945" w14:textId="77777777" w:rsidR="00903C29" w:rsidRPr="002C5A42" w:rsidRDefault="00903C29" w:rsidP="00903C29">
      <w:pPr>
        <w:pStyle w:val="Ttulo"/>
      </w:pPr>
      <w:r>
        <w:t>ESPECIFICAÇÃO DE REQUISITOS FUNCIONAIS</w:t>
      </w:r>
    </w:p>
    <w:sdt>
      <w:sdtPr>
        <w:id w:val="216403978"/>
        <w:placeholder>
          <w:docPart w:val="0D041A29D41E430298130D41350AE357"/>
        </w:placeholder>
        <w:date w:fullDate="2022-03-17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58672AC9" w14:textId="77777777" w:rsidR="00903C29" w:rsidRPr="002C5A42" w:rsidRDefault="00564B9A" w:rsidP="00903C29">
          <w:pPr>
            <w:pStyle w:val="Subttulo"/>
          </w:pPr>
          <w:r>
            <w:t>17/03/2022</w:t>
          </w:r>
        </w:p>
      </w:sdtContent>
    </w:sdt>
    <w:p w14:paraId="08E14CFF" w14:textId="77777777" w:rsidR="00564B9A" w:rsidRDefault="00564B9A" w:rsidP="00564B9A"/>
    <w:p w14:paraId="465387C3" w14:textId="396D884F" w:rsidR="00903C29" w:rsidRPr="00564B9A" w:rsidRDefault="00E15A9B" w:rsidP="00564B9A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Avaliador de Desempenho - ADD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60499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8C155D" w14:textId="77777777" w:rsidR="00E2495E" w:rsidRDefault="00E2495E">
          <w:pPr>
            <w:pStyle w:val="CabealhodoSumrio"/>
          </w:pPr>
        </w:p>
        <w:p w14:paraId="12F04B29" w14:textId="64EA102B" w:rsidR="00753B99" w:rsidRDefault="00E2495E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897005" w:history="1">
            <w:r w:rsidR="00753B99" w:rsidRPr="00DF50E5">
              <w:rPr>
                <w:rStyle w:val="Hyperlink"/>
                <w:noProof/>
              </w:rPr>
              <w:t>1.</w:t>
            </w:r>
            <w:r w:rsidR="00753B99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753B99" w:rsidRPr="00DF50E5">
              <w:rPr>
                <w:rStyle w:val="Hyperlink"/>
                <w:noProof/>
              </w:rPr>
              <w:t>Módulo Acesso</w:t>
            </w:r>
            <w:r w:rsidR="00753B99">
              <w:rPr>
                <w:noProof/>
                <w:webHidden/>
              </w:rPr>
              <w:tab/>
            </w:r>
            <w:r w:rsidR="00753B99">
              <w:rPr>
                <w:noProof/>
                <w:webHidden/>
              </w:rPr>
              <w:fldChar w:fldCharType="begin"/>
            </w:r>
            <w:r w:rsidR="00753B99">
              <w:rPr>
                <w:noProof/>
                <w:webHidden/>
              </w:rPr>
              <w:instrText xml:space="preserve"> PAGEREF _Toc105897005 \h </w:instrText>
            </w:r>
            <w:r w:rsidR="00753B99">
              <w:rPr>
                <w:noProof/>
                <w:webHidden/>
              </w:rPr>
            </w:r>
            <w:r w:rsidR="00753B99">
              <w:rPr>
                <w:noProof/>
                <w:webHidden/>
              </w:rPr>
              <w:fldChar w:fldCharType="separate"/>
            </w:r>
            <w:r w:rsidR="007B5126">
              <w:rPr>
                <w:noProof/>
                <w:webHidden/>
              </w:rPr>
              <w:t>2</w:t>
            </w:r>
            <w:r w:rsidR="00753B99">
              <w:rPr>
                <w:noProof/>
                <w:webHidden/>
              </w:rPr>
              <w:fldChar w:fldCharType="end"/>
            </w:r>
          </w:hyperlink>
        </w:p>
        <w:p w14:paraId="27802D40" w14:textId="48326B88" w:rsidR="00753B99" w:rsidRDefault="00753B9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5897006" w:history="1">
            <w:r w:rsidRPr="00DF50E5">
              <w:rPr>
                <w:rStyle w:val="Hyperlink"/>
                <w:noProof/>
              </w:rPr>
              <w:t>RF 01 – Cadastrar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1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4C36B" w14:textId="2088C232" w:rsidR="00753B99" w:rsidRDefault="00753B9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5897007" w:history="1">
            <w:r w:rsidRPr="00DF50E5">
              <w:rPr>
                <w:rStyle w:val="Hyperlink"/>
                <w:noProof/>
              </w:rPr>
              <w:t>RF 02 –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12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9D189" w14:textId="34861FC8" w:rsidR="00753B99" w:rsidRDefault="00753B9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5897008" w:history="1">
            <w:r w:rsidRPr="00DF50E5">
              <w:rPr>
                <w:rStyle w:val="Hyperlink"/>
                <w:noProof/>
              </w:rPr>
              <w:t>RF 03 – Recuperar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1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863BD" w14:textId="364B0EFC" w:rsidR="00753B99" w:rsidRDefault="00753B9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5897009" w:history="1">
            <w:r w:rsidRPr="00DF50E5">
              <w:rPr>
                <w:rStyle w:val="Hyperlink"/>
                <w:noProof/>
              </w:rPr>
              <w:t>RF 04 – Alterar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1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723F2" w14:textId="7A9AFF72" w:rsidR="00753B99" w:rsidRDefault="00753B9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5897010" w:history="1">
            <w:r w:rsidRPr="00DF50E5">
              <w:rPr>
                <w:rStyle w:val="Hyperlink"/>
                <w:noProof/>
              </w:rPr>
              <w:t>RF 05 – Editar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1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AF666" w14:textId="5EE05A3F" w:rsidR="00753B99" w:rsidRDefault="00753B99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5897011" w:history="1">
            <w:r w:rsidRPr="00DF50E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DF50E5">
              <w:rPr>
                <w:rStyle w:val="Hyperlink"/>
                <w:noProof/>
              </w:rPr>
              <w:t>Módulo Area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1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B67B8" w14:textId="0C232BB7" w:rsidR="00753B99" w:rsidRDefault="00753B9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5897012" w:history="1">
            <w:r w:rsidRPr="00DF50E5">
              <w:rPr>
                <w:rStyle w:val="Hyperlink"/>
                <w:noProof/>
              </w:rPr>
              <w:t>RF 06 - Manter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1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6CE51" w14:textId="7FD778E4" w:rsidR="00753B99" w:rsidRDefault="00753B9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5897013" w:history="1">
            <w:r w:rsidRPr="00DF50E5">
              <w:rPr>
                <w:rStyle w:val="Hyperlink"/>
                <w:noProof/>
              </w:rPr>
              <w:t>RF 07 – Manter Pergunta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1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5D66A" w14:textId="74529E84" w:rsidR="00753B99" w:rsidRDefault="00753B9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5897014" w:history="1">
            <w:r w:rsidRPr="00DF50E5">
              <w:rPr>
                <w:rStyle w:val="Hyperlink"/>
                <w:noProof/>
              </w:rPr>
              <w:t>RF 08 – Visualizar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1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F63F1" w14:textId="04DCD826" w:rsidR="00753B99" w:rsidRDefault="00753B9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5897015" w:history="1">
            <w:r w:rsidRPr="00DF50E5">
              <w:rPr>
                <w:rStyle w:val="Hyperlink"/>
                <w:noProof/>
              </w:rPr>
              <w:t>RF 09 – Escrever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1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A00AB" w14:textId="2EF59819" w:rsidR="00753B99" w:rsidRDefault="00753B9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5897016" w:history="1">
            <w:r w:rsidRPr="00DF50E5">
              <w:rPr>
                <w:rStyle w:val="Hyperlink"/>
                <w:noProof/>
              </w:rPr>
              <w:t>RF 10 – Manter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1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8A472" w14:textId="7ECB1FCA" w:rsidR="00753B99" w:rsidRDefault="00753B9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5897017" w:history="1">
            <w:r w:rsidRPr="00DF50E5">
              <w:rPr>
                <w:rStyle w:val="Hyperlink"/>
                <w:noProof/>
              </w:rPr>
              <w:t>RF 11 – Importar 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1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97ADC" w14:textId="0C40BFC1" w:rsidR="00753B99" w:rsidRDefault="00753B9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5897018" w:history="1">
            <w:r w:rsidRPr="00DF50E5">
              <w:rPr>
                <w:rStyle w:val="Hyperlink"/>
                <w:noProof/>
              </w:rPr>
              <w:t>RF 12 – Notificar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1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B34C6" w14:textId="1544BA8E" w:rsidR="00753B99" w:rsidRDefault="00753B99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5897019" w:history="1">
            <w:r w:rsidRPr="00DF50E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DF50E5">
              <w:rPr>
                <w:rStyle w:val="Hyperlink"/>
                <w:noProof/>
              </w:rPr>
              <w:t>Módulo Respondente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1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4444E" w14:textId="3844CCBC" w:rsidR="00753B99" w:rsidRDefault="00753B9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5897020" w:history="1">
            <w:r w:rsidRPr="00DF50E5">
              <w:rPr>
                <w:rStyle w:val="Hyperlink"/>
                <w:noProof/>
              </w:rPr>
              <w:t>RF 13 – Visualizar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1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D3CE7" w14:textId="3BC292CB" w:rsidR="00753B99" w:rsidRDefault="00753B9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5897021" w:history="1">
            <w:r w:rsidRPr="00DF50E5">
              <w:rPr>
                <w:rStyle w:val="Hyperlink"/>
                <w:noProof/>
              </w:rPr>
              <w:t>RF 14 – Responder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1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63839" w14:textId="657CE11A" w:rsidR="00753B99" w:rsidRDefault="00753B99">
          <w:pPr>
            <w:pStyle w:val="Sumrio3"/>
            <w:tabs>
              <w:tab w:val="right" w:leader="dot" w:pos="9017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5897022" w:history="1">
            <w:r w:rsidRPr="00DF50E5">
              <w:rPr>
                <w:rStyle w:val="Hyperlink"/>
                <w:noProof/>
              </w:rPr>
              <w:t>RF 15 – Visualizar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_Toc105897022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512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F346B" w14:textId="38D78F11" w:rsidR="00564718" w:rsidRDefault="00E2495E" w:rsidP="00564718">
          <w:pPr>
            <w:pStyle w:val="Sumrio3"/>
            <w:tabs>
              <w:tab w:val="right" w:leader="dot" w:pos="9017"/>
            </w:tabs>
          </w:pPr>
          <w:r>
            <w:rPr>
              <w:b/>
              <w:bCs/>
            </w:rPr>
            <w:fldChar w:fldCharType="end"/>
          </w:r>
        </w:p>
        <w:p w14:paraId="37D479DE" w14:textId="319F0DAD" w:rsidR="00E2495E" w:rsidRDefault="000F2ABC"/>
      </w:sdtContent>
    </w:sdt>
    <w:p w14:paraId="6D540998" w14:textId="77777777" w:rsidR="00E2495E" w:rsidRDefault="00E2495E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14:paraId="4C010527" w14:textId="7556392C" w:rsidR="000F39C8" w:rsidRDefault="000F39C8" w:rsidP="00342AF5">
      <w:pPr>
        <w:pStyle w:val="Ttulo2"/>
      </w:pPr>
      <w:bookmarkStart w:id="0" w:name="_Toc105897005"/>
      <w:r>
        <w:lastRenderedPageBreak/>
        <w:t xml:space="preserve">Módulo </w:t>
      </w:r>
      <w:r w:rsidR="008516E7">
        <w:t>Acesso</w:t>
      </w:r>
      <w:bookmarkEnd w:id="0"/>
    </w:p>
    <w:p w14:paraId="2FEB1A49" w14:textId="77777777" w:rsidR="00D8486E" w:rsidRDefault="00D8486E" w:rsidP="00D8486E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60BEAA04" w14:textId="74D6CAC8" w:rsidR="0004372E" w:rsidRDefault="00D8486E" w:rsidP="00D848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Este módulo agrupa os requisitos referente às funcionalidades para o controle de acesso do A</w:t>
      </w:r>
      <w:r w:rsidR="001C5A1E">
        <w:rPr>
          <w:rFonts w:ascii="Arial" w:hAnsi="Arial" w:cs="Arial"/>
          <w:sz w:val="22"/>
          <w:szCs w:val="22"/>
        </w:rPr>
        <w:t>valiador de Desempenho</w:t>
      </w:r>
      <w:r>
        <w:rPr>
          <w:rFonts w:ascii="Arial" w:hAnsi="Arial" w:cs="Arial"/>
          <w:sz w:val="22"/>
          <w:szCs w:val="22"/>
        </w:rPr>
        <w:t>.</w:t>
      </w:r>
    </w:p>
    <w:p w14:paraId="6C1C4E00" w14:textId="77777777" w:rsidR="0050125C" w:rsidRPr="00D8486E" w:rsidRDefault="0050125C" w:rsidP="00D848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</w:p>
    <w:p w14:paraId="0D8D49D3" w14:textId="5AECF8FF" w:rsidR="003830F0" w:rsidRPr="001B3534" w:rsidRDefault="003830F0" w:rsidP="001B3534">
      <w:pPr>
        <w:pStyle w:val="Ttulo3"/>
        <w:ind w:left="360"/>
      </w:pPr>
      <w:bookmarkStart w:id="1" w:name="_Toc105897006"/>
      <w:r w:rsidRPr="001B3534">
        <w:t xml:space="preserve">RF </w:t>
      </w:r>
      <w:r w:rsidR="00D8281F">
        <w:t>0</w:t>
      </w:r>
      <w:r w:rsidR="00212ABC">
        <w:t>1</w:t>
      </w:r>
      <w:r w:rsidRPr="001B3534">
        <w:t xml:space="preserve"> – </w:t>
      </w:r>
      <w:r w:rsidR="00D8281F" w:rsidRPr="00D8281F">
        <w:t>Cadastrar</w:t>
      </w:r>
      <w:bookmarkEnd w:id="1"/>
    </w:p>
    <w:p w14:paraId="3E39AF42" w14:textId="704B5EA4" w:rsidR="00D8486E" w:rsidRPr="00D8486E" w:rsidRDefault="003830F0" w:rsidP="00D8486E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D8486E">
        <w:rPr>
          <w:rFonts w:asciiTheme="minorHAnsi" w:hAnsiTheme="minorHAnsi" w:cstheme="minorHAnsi"/>
          <w:sz w:val="22"/>
          <w:szCs w:val="22"/>
        </w:rPr>
        <w:t xml:space="preserve">Descrição: </w:t>
      </w:r>
      <w:r w:rsidR="00D8486E" w:rsidRPr="00D8486E">
        <w:rPr>
          <w:rFonts w:asciiTheme="minorHAnsi" w:hAnsiTheme="minorHAnsi" w:cstheme="minorHAnsi"/>
          <w:color w:val="000000"/>
          <w:sz w:val="22"/>
          <w:szCs w:val="22"/>
        </w:rPr>
        <w:t xml:space="preserve">Este requisito refere-se à funcionalidade para que o </w:t>
      </w:r>
      <w:r w:rsidR="00672BD0">
        <w:rPr>
          <w:rFonts w:asciiTheme="minorHAnsi" w:hAnsiTheme="minorHAnsi" w:cstheme="minorHAnsi"/>
          <w:color w:val="000000"/>
          <w:sz w:val="22"/>
          <w:szCs w:val="22"/>
        </w:rPr>
        <w:t>avaliador</w:t>
      </w:r>
      <w:r w:rsidR="00D8486E" w:rsidRPr="00D8486E">
        <w:rPr>
          <w:rFonts w:asciiTheme="minorHAnsi" w:hAnsiTheme="minorHAnsi" w:cstheme="minorHAnsi"/>
          <w:color w:val="000000"/>
          <w:sz w:val="22"/>
          <w:szCs w:val="22"/>
        </w:rPr>
        <w:t xml:space="preserve"> possa se cadastrar no sistema.</w:t>
      </w:r>
    </w:p>
    <w:p w14:paraId="46054A39" w14:textId="77777777" w:rsidR="00D8486E" w:rsidRPr="00D8486E" w:rsidRDefault="00D8486E" w:rsidP="00D8486E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Para o cadastro no sistema deve-se informar um e-mail.</w:t>
      </w:r>
      <w:r w:rsidRPr="00D8486E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 w:rsidRPr="00D8486E">
        <w:rPr>
          <w:rFonts w:asciiTheme="minorHAnsi" w:hAnsiTheme="minorHAnsi" w:cstheme="minorHAnsi"/>
          <w:color w:val="000000"/>
          <w:sz w:val="22"/>
          <w:szCs w:val="22"/>
        </w:rPr>
        <w:t>Neste caso, os dados que são particulares ao sistema são preenchidos na edição de perfil do usuário.</w:t>
      </w:r>
    </w:p>
    <w:p w14:paraId="53FD3EFA" w14:textId="4B498729" w:rsidR="00D8486E" w:rsidRPr="00D8486E" w:rsidRDefault="00D8486E" w:rsidP="00D8486E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 xml:space="preserve">O sistema deve fornecer um código único de identificação para cada </w:t>
      </w:r>
      <w:r w:rsidR="00672BD0">
        <w:rPr>
          <w:rFonts w:asciiTheme="minorHAnsi" w:hAnsiTheme="minorHAnsi" w:cstheme="minorHAnsi"/>
          <w:color w:val="000000"/>
          <w:sz w:val="22"/>
          <w:szCs w:val="22"/>
        </w:rPr>
        <w:t>avaliador</w:t>
      </w:r>
      <w:r w:rsidRPr="00D8486E">
        <w:rPr>
          <w:rFonts w:asciiTheme="minorHAnsi" w:hAnsiTheme="minorHAnsi" w:cstheme="minorHAnsi"/>
          <w:color w:val="000000"/>
          <w:sz w:val="22"/>
          <w:szCs w:val="22"/>
        </w:rPr>
        <w:t xml:space="preserve"> cadastrado. </w:t>
      </w:r>
    </w:p>
    <w:p w14:paraId="217285D7" w14:textId="77777777" w:rsidR="00D8486E" w:rsidRPr="00D8486E" w:rsidRDefault="00D8486E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Quando for iniciado o cadastro no sistema.</w:t>
      </w:r>
    </w:p>
    <w:p w14:paraId="418557DB" w14:textId="075BD251" w:rsidR="00D8486E" w:rsidRPr="00D8486E" w:rsidRDefault="00D8486E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Deverá conter as seguintes informações</w:t>
      </w:r>
      <w:r w:rsidR="00725768">
        <w:rPr>
          <w:rFonts w:asciiTheme="minorHAnsi" w:hAnsiTheme="minorHAnsi" w:cstheme="minorHAnsi"/>
          <w:color w:val="000000"/>
          <w:sz w:val="22"/>
          <w:szCs w:val="22"/>
        </w:rPr>
        <w:t xml:space="preserve"> do avaliador</w:t>
      </w:r>
      <w:r w:rsidRPr="00D8486E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14:paraId="338842BA" w14:textId="77777777" w:rsidR="00D8486E" w:rsidRPr="00D8486E" w:rsidRDefault="00D8486E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- Nome</w:t>
      </w:r>
    </w:p>
    <w:p w14:paraId="0D74AF11" w14:textId="77777777" w:rsidR="00D8486E" w:rsidRPr="00D8486E" w:rsidRDefault="00D8486E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- CPF</w:t>
      </w:r>
    </w:p>
    <w:p w14:paraId="7B4CF1A7" w14:textId="07B87589" w:rsidR="00D8486E" w:rsidRDefault="00D8486E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- Foto</w:t>
      </w:r>
    </w:p>
    <w:p w14:paraId="31628CC0" w14:textId="3E19BDD4" w:rsidR="00377415" w:rsidRDefault="00377415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 Data de nascimento</w:t>
      </w:r>
    </w:p>
    <w:p w14:paraId="7C94380B" w14:textId="0F43CD8A" w:rsidR="00377415" w:rsidRDefault="00377415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 Telefone</w:t>
      </w:r>
    </w:p>
    <w:p w14:paraId="3730D72A" w14:textId="3DA94530" w:rsidR="00377415" w:rsidRDefault="00377415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 Senha</w:t>
      </w:r>
    </w:p>
    <w:p w14:paraId="21D00AD2" w14:textId="77777777" w:rsidR="0009160C" w:rsidRDefault="0009160C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39A39793" w14:textId="5446DD6B" w:rsidR="0009160C" w:rsidRDefault="0009160C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Dados da organização:</w:t>
      </w:r>
    </w:p>
    <w:p w14:paraId="0039D51E" w14:textId="476CE730" w:rsidR="00377415" w:rsidRDefault="00377415" w:rsidP="00377415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 Organização</w:t>
      </w:r>
    </w:p>
    <w:p w14:paraId="4D9BCC59" w14:textId="7A69C154" w:rsidR="00377415" w:rsidRDefault="00377415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 CNPJ da organização</w:t>
      </w:r>
    </w:p>
    <w:p w14:paraId="462ABBCF" w14:textId="02F880F8" w:rsidR="0009160C" w:rsidRDefault="0009160C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 Endereço da organização</w:t>
      </w:r>
    </w:p>
    <w:p w14:paraId="127869A3" w14:textId="0AEA4E30" w:rsidR="0009160C" w:rsidRDefault="0009160C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- E-mail de contato da organização</w:t>
      </w:r>
    </w:p>
    <w:p w14:paraId="6FF21ACF" w14:textId="7889140B" w:rsidR="00D8486E" w:rsidRPr="00D8486E" w:rsidRDefault="00D8486E" w:rsidP="00D8486E">
      <w:pPr>
        <w:pStyle w:val="NormalWeb"/>
        <w:shd w:val="clear" w:color="auto" w:fill="FFFFFF"/>
        <w:spacing w:before="0" w:beforeAutospacing="0" w:after="136" w:afterAutospacing="0" w:line="360" w:lineRule="auto"/>
        <w:ind w:firstLine="85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8486E">
        <w:rPr>
          <w:rFonts w:asciiTheme="minorHAnsi" w:hAnsiTheme="minorHAnsi" w:cstheme="minorHAnsi"/>
          <w:color w:val="000000"/>
          <w:sz w:val="22"/>
          <w:szCs w:val="22"/>
        </w:rPr>
        <w:t>Uma vez cadastrado, permite-se o login (RF 0</w:t>
      </w:r>
      <w:r w:rsidR="00B86D41">
        <w:rPr>
          <w:rFonts w:asciiTheme="minorHAnsi" w:hAnsiTheme="minorHAnsi" w:cstheme="minorHAnsi"/>
          <w:color w:val="000000"/>
          <w:sz w:val="22"/>
          <w:szCs w:val="22"/>
        </w:rPr>
        <w:t>2</w:t>
      </w:r>
      <w:r w:rsidRPr="00D8486E">
        <w:rPr>
          <w:rFonts w:asciiTheme="minorHAnsi" w:hAnsiTheme="minorHAnsi" w:cstheme="minorHAnsi"/>
          <w:color w:val="000000"/>
          <w:sz w:val="22"/>
          <w:szCs w:val="22"/>
        </w:rPr>
        <w:t>).</w:t>
      </w:r>
    </w:p>
    <w:p w14:paraId="6124DBC7" w14:textId="5750B8DE" w:rsidR="00D8486E" w:rsidRPr="00D8486E" w:rsidRDefault="003830F0" w:rsidP="00D8486E">
      <w:pPr>
        <w:ind w:firstLine="360"/>
        <w:rPr>
          <w:rFonts w:cstheme="minorHAnsi"/>
          <w:color w:val="auto"/>
          <w:sz w:val="22"/>
          <w:szCs w:val="22"/>
        </w:rPr>
      </w:pPr>
      <w:r w:rsidRPr="00D8486E">
        <w:rPr>
          <w:rFonts w:cstheme="minorHAnsi"/>
          <w:color w:val="auto"/>
          <w:sz w:val="22"/>
          <w:szCs w:val="22"/>
        </w:rPr>
        <w:t xml:space="preserve">Prioridade: </w:t>
      </w:r>
      <w:r w:rsidR="00D8486E" w:rsidRPr="00D8486E">
        <w:rPr>
          <w:rFonts w:cstheme="minorHAnsi"/>
          <w:color w:val="auto"/>
          <w:sz w:val="22"/>
          <w:szCs w:val="22"/>
        </w:rPr>
        <w:t>Essencial.</w:t>
      </w:r>
    </w:p>
    <w:p w14:paraId="13878A14" w14:textId="72C7C43F" w:rsidR="00D8486E" w:rsidRPr="001B3534" w:rsidRDefault="00D8486E" w:rsidP="00D8486E">
      <w:pPr>
        <w:pStyle w:val="Ttulo3"/>
        <w:ind w:left="360"/>
      </w:pPr>
      <w:bookmarkStart w:id="2" w:name="_Toc105897007"/>
      <w:r w:rsidRPr="001B3534">
        <w:t xml:space="preserve">RF </w:t>
      </w:r>
      <w:r w:rsidR="00D8281F">
        <w:t>0</w:t>
      </w:r>
      <w:r w:rsidR="00B86D41">
        <w:t>2</w:t>
      </w:r>
      <w:r w:rsidRPr="001B3534">
        <w:t xml:space="preserve"> – </w:t>
      </w:r>
      <w:r w:rsidR="00D8281F">
        <w:t>Login</w:t>
      </w:r>
      <w:bookmarkEnd w:id="2"/>
    </w:p>
    <w:p w14:paraId="07A793DE" w14:textId="56754920" w:rsidR="00D8281F" w:rsidRPr="00D8281F" w:rsidRDefault="00D8486E" w:rsidP="00D8281F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D8281F" w:rsidRPr="00D8281F">
        <w:rPr>
          <w:rFonts w:cs="Arial"/>
          <w:color w:val="auto"/>
          <w:sz w:val="22"/>
          <w:szCs w:val="22"/>
        </w:rPr>
        <w:t xml:space="preserve">Este requisito refere-se à funcionalidade de acesso ao sistema pelo </w:t>
      </w:r>
      <w:r w:rsidR="003249F9">
        <w:rPr>
          <w:rFonts w:cs="Arial"/>
          <w:color w:val="auto"/>
          <w:sz w:val="22"/>
          <w:szCs w:val="22"/>
        </w:rPr>
        <w:t xml:space="preserve">colaborador </w:t>
      </w:r>
      <w:r w:rsidR="00D8281F" w:rsidRPr="00D8281F">
        <w:rPr>
          <w:rFonts w:cs="Arial"/>
          <w:color w:val="auto"/>
          <w:sz w:val="22"/>
          <w:szCs w:val="22"/>
        </w:rPr>
        <w:t>previamente cadastrado (RF 0</w:t>
      </w:r>
      <w:r w:rsidR="00B86D41">
        <w:rPr>
          <w:rFonts w:cs="Arial"/>
          <w:color w:val="auto"/>
          <w:sz w:val="22"/>
          <w:szCs w:val="22"/>
        </w:rPr>
        <w:t>1</w:t>
      </w:r>
      <w:r w:rsidR="00D8281F" w:rsidRPr="00D8281F">
        <w:rPr>
          <w:rFonts w:cs="Arial"/>
          <w:color w:val="auto"/>
          <w:sz w:val="22"/>
          <w:szCs w:val="22"/>
        </w:rPr>
        <w:t xml:space="preserve">). </w:t>
      </w:r>
    </w:p>
    <w:p w14:paraId="42E0560F" w14:textId="77777777" w:rsidR="00D8281F" w:rsidRPr="00D8281F" w:rsidRDefault="00D8281F" w:rsidP="00D8281F">
      <w:pPr>
        <w:ind w:firstLine="360"/>
        <w:rPr>
          <w:rFonts w:cs="Arial"/>
          <w:color w:val="auto"/>
          <w:sz w:val="22"/>
          <w:szCs w:val="22"/>
        </w:rPr>
      </w:pPr>
      <w:r w:rsidRPr="00D8281F">
        <w:rPr>
          <w:rFonts w:cs="Arial"/>
          <w:color w:val="auto"/>
          <w:sz w:val="22"/>
          <w:szCs w:val="22"/>
        </w:rPr>
        <w:lastRenderedPageBreak/>
        <w:t>Para o acesso deve-se informar obrigatoriamente e-mail e senha.</w:t>
      </w:r>
    </w:p>
    <w:p w14:paraId="33524FF2" w14:textId="5CE2F58E" w:rsidR="00D8281F" w:rsidRPr="00D8281F" w:rsidRDefault="00D8281F" w:rsidP="00D8281F">
      <w:pPr>
        <w:ind w:firstLine="360"/>
        <w:rPr>
          <w:rFonts w:cs="Arial"/>
          <w:color w:val="auto"/>
          <w:sz w:val="22"/>
          <w:szCs w:val="22"/>
        </w:rPr>
      </w:pPr>
      <w:r w:rsidRPr="00D8281F">
        <w:rPr>
          <w:rFonts w:cs="Arial"/>
          <w:color w:val="auto"/>
          <w:sz w:val="22"/>
          <w:szCs w:val="22"/>
        </w:rPr>
        <w:t>Permite-se a recuperação de senha (RF 0</w:t>
      </w:r>
      <w:r w:rsidR="00B86D41">
        <w:rPr>
          <w:rFonts w:cs="Arial"/>
          <w:color w:val="auto"/>
          <w:sz w:val="22"/>
          <w:szCs w:val="22"/>
        </w:rPr>
        <w:t>3</w:t>
      </w:r>
      <w:r w:rsidRPr="00D8281F">
        <w:rPr>
          <w:rFonts w:cs="Arial"/>
          <w:color w:val="auto"/>
          <w:sz w:val="22"/>
          <w:szCs w:val="22"/>
        </w:rPr>
        <w:t>).</w:t>
      </w:r>
    </w:p>
    <w:p w14:paraId="6C832C69" w14:textId="27E02AA8" w:rsidR="003249F9" w:rsidRDefault="003249F9" w:rsidP="003249F9">
      <w:pPr>
        <w:ind w:firstLine="360"/>
        <w:rPr>
          <w:rFonts w:cs="Arial"/>
          <w:color w:val="auto"/>
          <w:sz w:val="22"/>
          <w:szCs w:val="22"/>
        </w:rPr>
      </w:pPr>
      <w:r w:rsidRPr="00D8281F">
        <w:rPr>
          <w:rFonts w:cs="Arial"/>
          <w:color w:val="auto"/>
          <w:sz w:val="22"/>
          <w:szCs w:val="22"/>
        </w:rPr>
        <w:t>Permite-se o cadastro (RF 0</w:t>
      </w:r>
      <w:r>
        <w:rPr>
          <w:rFonts w:cs="Arial"/>
          <w:color w:val="auto"/>
          <w:sz w:val="22"/>
          <w:szCs w:val="22"/>
        </w:rPr>
        <w:t>1</w:t>
      </w:r>
      <w:r w:rsidRPr="00D8281F">
        <w:rPr>
          <w:rFonts w:cs="Arial"/>
          <w:color w:val="auto"/>
          <w:sz w:val="22"/>
          <w:szCs w:val="22"/>
        </w:rPr>
        <w:t xml:space="preserve">) </w:t>
      </w:r>
      <w:r>
        <w:rPr>
          <w:rFonts w:cs="Arial"/>
          <w:color w:val="auto"/>
          <w:sz w:val="22"/>
          <w:szCs w:val="22"/>
        </w:rPr>
        <w:t xml:space="preserve">caso o colaborador seja um </w:t>
      </w:r>
      <w:r w:rsidR="00672BD0">
        <w:rPr>
          <w:rFonts w:cs="Arial"/>
          <w:color w:val="auto"/>
          <w:sz w:val="22"/>
          <w:szCs w:val="22"/>
        </w:rPr>
        <w:t>avaliador</w:t>
      </w:r>
      <w:r>
        <w:rPr>
          <w:rFonts w:cs="Arial"/>
          <w:color w:val="auto"/>
          <w:sz w:val="22"/>
          <w:szCs w:val="22"/>
        </w:rPr>
        <w:t xml:space="preserve"> e não esteja cadastrado.</w:t>
      </w:r>
    </w:p>
    <w:p w14:paraId="1FC19845" w14:textId="1A6973A0" w:rsidR="00D8486E" w:rsidRDefault="00D8486E" w:rsidP="00D8486E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D8281F">
        <w:rPr>
          <w:rFonts w:cs="Arial"/>
          <w:color w:val="auto"/>
          <w:sz w:val="22"/>
          <w:szCs w:val="22"/>
        </w:rPr>
        <w:t>Essencial.</w:t>
      </w:r>
    </w:p>
    <w:p w14:paraId="40BBA21A" w14:textId="77777777" w:rsidR="00D8281F" w:rsidRDefault="00D8281F" w:rsidP="00D8486E">
      <w:pPr>
        <w:pStyle w:val="Ttulo3"/>
        <w:ind w:left="360"/>
      </w:pPr>
    </w:p>
    <w:p w14:paraId="197BBBBA" w14:textId="51A18891" w:rsidR="00D843A1" w:rsidRPr="00D843A1" w:rsidRDefault="00D8486E" w:rsidP="00D843A1">
      <w:pPr>
        <w:pStyle w:val="Ttulo3"/>
        <w:ind w:left="360"/>
      </w:pPr>
      <w:bookmarkStart w:id="3" w:name="_Toc105897008"/>
      <w:r w:rsidRPr="001B3534">
        <w:t xml:space="preserve">RF </w:t>
      </w:r>
      <w:r w:rsidR="00D8281F">
        <w:t>0</w:t>
      </w:r>
      <w:r w:rsidR="00B86D41">
        <w:t>3</w:t>
      </w:r>
      <w:r w:rsidRPr="001B3534">
        <w:t xml:space="preserve"> – </w:t>
      </w:r>
      <w:r w:rsidR="00D8281F">
        <w:t>Recuperar Senha</w:t>
      </w:r>
      <w:bookmarkEnd w:id="3"/>
    </w:p>
    <w:p w14:paraId="7A1919D3" w14:textId="4A3D9359" w:rsidR="00D8486E" w:rsidRDefault="00D8486E" w:rsidP="00D843A1">
      <w:pPr>
        <w:spacing w:line="360" w:lineRule="auto"/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D8281F" w:rsidRPr="00D8281F">
        <w:rPr>
          <w:rFonts w:cs="Arial"/>
          <w:color w:val="auto"/>
          <w:sz w:val="22"/>
          <w:szCs w:val="22"/>
        </w:rPr>
        <w:t xml:space="preserve">Este requisito refere-se à funcionalidade para que, um </w:t>
      </w:r>
      <w:r w:rsidR="003249F9">
        <w:rPr>
          <w:rFonts w:cs="Arial"/>
          <w:color w:val="auto"/>
          <w:sz w:val="22"/>
          <w:szCs w:val="22"/>
        </w:rPr>
        <w:t>colaborador</w:t>
      </w:r>
      <w:r w:rsidR="00D8281F" w:rsidRPr="00D8281F">
        <w:rPr>
          <w:rFonts w:cs="Arial"/>
          <w:color w:val="auto"/>
          <w:sz w:val="22"/>
          <w:szCs w:val="22"/>
        </w:rPr>
        <w:t>, previamente cadastrado (RF 0</w:t>
      </w:r>
      <w:r w:rsidR="00B86D41">
        <w:rPr>
          <w:rFonts w:cs="Arial"/>
          <w:color w:val="auto"/>
          <w:sz w:val="22"/>
          <w:szCs w:val="22"/>
        </w:rPr>
        <w:t>1</w:t>
      </w:r>
      <w:r w:rsidR="00D8281F" w:rsidRPr="00D8281F">
        <w:rPr>
          <w:rFonts w:cs="Arial"/>
          <w:color w:val="auto"/>
          <w:sz w:val="22"/>
          <w:szCs w:val="22"/>
        </w:rPr>
        <w:t>), possa recuperar sua senha de acesso ao sistema, em caso de esquecimento.</w:t>
      </w:r>
    </w:p>
    <w:p w14:paraId="3000A35F" w14:textId="55E2C561" w:rsidR="00D8486E" w:rsidRDefault="00D8486E" w:rsidP="00D8486E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D8281F">
        <w:rPr>
          <w:rFonts w:cs="Arial"/>
          <w:color w:val="auto"/>
          <w:sz w:val="22"/>
          <w:szCs w:val="22"/>
        </w:rPr>
        <w:t>Essencial.</w:t>
      </w:r>
    </w:p>
    <w:p w14:paraId="238846C2" w14:textId="5402367D" w:rsidR="00D8486E" w:rsidRPr="001B3534" w:rsidRDefault="00D8486E" w:rsidP="00D8486E">
      <w:pPr>
        <w:pStyle w:val="Ttulo3"/>
        <w:ind w:left="360"/>
      </w:pPr>
      <w:bookmarkStart w:id="4" w:name="_Toc105897009"/>
      <w:r w:rsidRPr="001B3534">
        <w:t xml:space="preserve">RF </w:t>
      </w:r>
      <w:r w:rsidR="00D8281F">
        <w:t>0</w:t>
      </w:r>
      <w:r w:rsidR="003879C7">
        <w:t>4</w:t>
      </w:r>
      <w:r w:rsidRPr="001B3534">
        <w:t xml:space="preserve"> – </w:t>
      </w:r>
      <w:r w:rsidR="00D8281F">
        <w:t>Alterar Senha</w:t>
      </w:r>
      <w:bookmarkEnd w:id="4"/>
    </w:p>
    <w:p w14:paraId="6A7BC866" w14:textId="75A642B3" w:rsidR="00D8281F" w:rsidRPr="00D8281F" w:rsidRDefault="00D8486E" w:rsidP="00D843A1">
      <w:pPr>
        <w:spacing w:line="360" w:lineRule="auto"/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Descrição: </w:t>
      </w:r>
      <w:r w:rsidR="00D8281F" w:rsidRPr="00D8281F">
        <w:rPr>
          <w:rFonts w:cs="Arial"/>
          <w:color w:val="auto"/>
          <w:sz w:val="22"/>
          <w:szCs w:val="22"/>
        </w:rPr>
        <w:t xml:space="preserve">Este requisito refere-se à funcionalidade para que, um </w:t>
      </w:r>
      <w:r w:rsidR="003249F9">
        <w:rPr>
          <w:rFonts w:cs="Arial"/>
          <w:color w:val="auto"/>
          <w:sz w:val="22"/>
          <w:szCs w:val="22"/>
        </w:rPr>
        <w:t>colaborador</w:t>
      </w:r>
      <w:r w:rsidR="00D8281F" w:rsidRPr="00D8281F">
        <w:rPr>
          <w:rFonts w:cs="Arial"/>
          <w:color w:val="auto"/>
          <w:sz w:val="22"/>
          <w:szCs w:val="22"/>
        </w:rPr>
        <w:t>, previamente cadastrado (RF 0</w:t>
      </w:r>
      <w:r w:rsidR="00B86D41">
        <w:rPr>
          <w:rFonts w:cs="Arial"/>
          <w:color w:val="auto"/>
          <w:sz w:val="22"/>
          <w:szCs w:val="22"/>
        </w:rPr>
        <w:t>1</w:t>
      </w:r>
      <w:r w:rsidR="00D8281F" w:rsidRPr="00D8281F">
        <w:rPr>
          <w:rFonts w:cs="Arial"/>
          <w:color w:val="auto"/>
          <w:sz w:val="22"/>
          <w:szCs w:val="22"/>
        </w:rPr>
        <w:t xml:space="preserve">), possa alterar sua senha de acesso, visando manter a segurança do sistema. </w:t>
      </w:r>
    </w:p>
    <w:p w14:paraId="3E0F52C0" w14:textId="1F0A5D69" w:rsidR="00D8486E" w:rsidRDefault="00D8281F" w:rsidP="00D843A1">
      <w:pPr>
        <w:spacing w:line="360" w:lineRule="auto"/>
        <w:ind w:firstLine="360"/>
        <w:rPr>
          <w:rFonts w:cs="Arial"/>
          <w:color w:val="auto"/>
          <w:sz w:val="22"/>
          <w:szCs w:val="22"/>
        </w:rPr>
      </w:pPr>
      <w:r w:rsidRPr="00D8281F">
        <w:rPr>
          <w:rFonts w:cs="Arial"/>
          <w:color w:val="auto"/>
          <w:sz w:val="22"/>
          <w:szCs w:val="22"/>
        </w:rPr>
        <w:t xml:space="preserve">  Para efetuar a alteração da senha, o </w:t>
      </w:r>
      <w:r w:rsidR="003249F9">
        <w:rPr>
          <w:rFonts w:cs="Arial"/>
          <w:color w:val="auto"/>
          <w:sz w:val="22"/>
          <w:szCs w:val="22"/>
        </w:rPr>
        <w:t xml:space="preserve">colaborador </w:t>
      </w:r>
      <w:r w:rsidRPr="00D8281F">
        <w:rPr>
          <w:rFonts w:cs="Arial"/>
          <w:color w:val="auto"/>
          <w:sz w:val="22"/>
          <w:szCs w:val="22"/>
        </w:rPr>
        <w:t>deve informar senha atual e senha nova(2x).</w:t>
      </w:r>
    </w:p>
    <w:p w14:paraId="70148F6B" w14:textId="6480E503" w:rsidR="000F39C8" w:rsidRDefault="00D8486E" w:rsidP="00D843A1">
      <w:pPr>
        <w:spacing w:line="360" w:lineRule="auto"/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 xml:space="preserve">Prioridade: </w:t>
      </w:r>
      <w:r w:rsidR="00D8281F">
        <w:rPr>
          <w:rFonts w:cs="Arial"/>
          <w:color w:val="auto"/>
          <w:sz w:val="22"/>
          <w:szCs w:val="22"/>
        </w:rPr>
        <w:t>Essencial.</w:t>
      </w:r>
    </w:p>
    <w:p w14:paraId="58ED5E77" w14:textId="03C421F8" w:rsidR="003879C7" w:rsidRPr="003879C7" w:rsidRDefault="003879C7" w:rsidP="003879C7">
      <w:pPr>
        <w:pStyle w:val="Ttulo3"/>
      </w:pPr>
      <w:bookmarkStart w:id="5" w:name="_Toc105897010"/>
      <w:r w:rsidRPr="003879C7">
        <w:t>RF 05 – Editar Perfil</w:t>
      </w:r>
      <w:bookmarkEnd w:id="5"/>
      <w:r w:rsidRPr="003879C7">
        <w:t xml:space="preserve"> </w:t>
      </w:r>
    </w:p>
    <w:p w14:paraId="254DD00D" w14:textId="75AAFE3D" w:rsidR="003879C7" w:rsidRDefault="00C07628" w:rsidP="003879C7">
      <w:pPr>
        <w:pStyle w:val="NormalWeb"/>
        <w:shd w:val="clear" w:color="auto" w:fill="FFFFFF"/>
        <w:spacing w:before="0" w:beforeAutospacing="0" w:after="136" w:afterAutospacing="0" w:line="276" w:lineRule="auto"/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Descrição: </w:t>
      </w:r>
      <w:r w:rsidR="003879C7" w:rsidRPr="0011405C">
        <w:rPr>
          <w:rFonts w:ascii="Arial" w:hAnsi="Arial" w:cs="Arial"/>
          <w:sz w:val="22"/>
          <w:szCs w:val="22"/>
        </w:rPr>
        <w:t xml:space="preserve">Este requisito refere-se à funcionalidade para que, um </w:t>
      </w:r>
      <w:r w:rsidR="003879C7">
        <w:rPr>
          <w:rFonts w:ascii="Arial" w:hAnsi="Arial" w:cs="Arial"/>
          <w:sz w:val="22"/>
          <w:szCs w:val="22"/>
        </w:rPr>
        <w:t>colaborador</w:t>
      </w:r>
      <w:r w:rsidR="003879C7" w:rsidRPr="0011405C">
        <w:rPr>
          <w:rFonts w:ascii="Arial" w:hAnsi="Arial" w:cs="Arial"/>
          <w:sz w:val="22"/>
          <w:szCs w:val="22"/>
        </w:rPr>
        <w:t xml:space="preserve">, previamente cadastrado (RF 01), possa </w:t>
      </w:r>
      <w:r w:rsidR="003879C7">
        <w:rPr>
          <w:rFonts w:ascii="Arial" w:hAnsi="Arial" w:cs="Arial"/>
          <w:sz w:val="22"/>
          <w:szCs w:val="22"/>
        </w:rPr>
        <w:t>editar seu perfil no sistema.</w:t>
      </w:r>
    </w:p>
    <w:p w14:paraId="3FDE9455" w14:textId="4C84F99B" w:rsidR="003879C7" w:rsidRDefault="003879C7" w:rsidP="00D70646">
      <w:pPr>
        <w:pStyle w:val="NormalWeb"/>
        <w:shd w:val="clear" w:color="auto" w:fill="FFFFFF"/>
        <w:spacing w:before="0" w:beforeAutospacing="0" w:after="136" w:afterAutospacing="0" w:line="276" w:lineRule="auto"/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Os dados do perfil são</w:t>
      </w:r>
      <w:r w:rsidRPr="0011405C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e</w:t>
      </w:r>
      <w:r w:rsidR="00110849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mail (o qual não pode ser alterado); n</w:t>
      </w:r>
      <w:r w:rsidRPr="0011405C">
        <w:rPr>
          <w:rFonts w:ascii="Arial" w:hAnsi="Arial" w:cs="Arial"/>
          <w:sz w:val="22"/>
          <w:szCs w:val="22"/>
        </w:rPr>
        <w:t>ome, CPF,</w:t>
      </w:r>
      <w:r>
        <w:rPr>
          <w:rFonts w:ascii="Arial" w:hAnsi="Arial" w:cs="Arial"/>
          <w:sz w:val="22"/>
          <w:szCs w:val="22"/>
        </w:rPr>
        <w:t xml:space="preserve"> cargo,</w:t>
      </w:r>
      <w:r w:rsidRPr="0011405C">
        <w:rPr>
          <w:rFonts w:ascii="Arial" w:hAnsi="Arial" w:cs="Arial"/>
          <w:sz w:val="22"/>
          <w:szCs w:val="22"/>
        </w:rPr>
        <w:t xml:space="preserve"> endereço</w:t>
      </w:r>
      <w:r>
        <w:rPr>
          <w:rFonts w:ascii="Arial" w:hAnsi="Arial" w:cs="Arial"/>
          <w:sz w:val="22"/>
          <w:szCs w:val="22"/>
        </w:rPr>
        <w:t xml:space="preserve"> completo</w:t>
      </w:r>
      <w:r w:rsidRPr="0011405C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celular</w:t>
      </w:r>
      <w:r w:rsidRPr="0011405C">
        <w:rPr>
          <w:rFonts w:ascii="Arial" w:hAnsi="Arial" w:cs="Arial"/>
          <w:sz w:val="22"/>
          <w:szCs w:val="22"/>
        </w:rPr>
        <w:t xml:space="preserve"> e foto</w:t>
      </w:r>
      <w:r>
        <w:rPr>
          <w:rFonts w:ascii="Arial" w:hAnsi="Arial" w:cs="Arial"/>
          <w:sz w:val="22"/>
          <w:szCs w:val="22"/>
        </w:rPr>
        <w:t>.</w:t>
      </w:r>
    </w:p>
    <w:p w14:paraId="02366F05" w14:textId="34D62C1C" w:rsidR="00B85FDF" w:rsidRPr="00B85FDF" w:rsidRDefault="00B85FDF" w:rsidP="00B85FDF">
      <w:pPr>
        <w:spacing w:line="360" w:lineRule="auto"/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1E973648" w14:textId="12C498A6" w:rsidR="00D843A1" w:rsidRPr="00D843A1" w:rsidRDefault="000F39C8" w:rsidP="00D843A1">
      <w:pPr>
        <w:pStyle w:val="Ttulo2"/>
      </w:pPr>
      <w:bookmarkStart w:id="6" w:name="_Toc105897011"/>
      <w:r>
        <w:t xml:space="preserve">Módulo </w:t>
      </w:r>
      <w:r w:rsidR="001C6DDF">
        <w:t>Area de Trabalho</w:t>
      </w:r>
      <w:bookmarkEnd w:id="6"/>
    </w:p>
    <w:p w14:paraId="1EE641E7" w14:textId="27E9623A" w:rsidR="000C665A" w:rsidRDefault="008516E7" w:rsidP="000C665A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Este módulo agrupa os requisitos referente às funcionalidades</w:t>
      </w:r>
      <w:r w:rsidR="00F53D5F">
        <w:rPr>
          <w:rFonts w:ascii="Arial" w:hAnsi="Arial" w:cs="Arial"/>
          <w:sz w:val="22"/>
          <w:szCs w:val="22"/>
        </w:rPr>
        <w:t xml:space="preserve"> </w:t>
      </w:r>
      <w:r w:rsidR="001C5A1E">
        <w:rPr>
          <w:rFonts w:ascii="Arial" w:hAnsi="Arial" w:cs="Arial"/>
          <w:sz w:val="22"/>
          <w:szCs w:val="22"/>
        </w:rPr>
        <w:t>da gestão de funcionários e avaliações contidas no sistema.</w:t>
      </w:r>
    </w:p>
    <w:p w14:paraId="3958F5EE" w14:textId="77777777" w:rsidR="001C5A1E" w:rsidRDefault="001C5A1E" w:rsidP="001C5A1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</w:p>
    <w:p w14:paraId="3F6A0E5B" w14:textId="1657D21B" w:rsidR="001C5A1E" w:rsidRDefault="001C5A1E" w:rsidP="001C5A1E">
      <w:pPr>
        <w:pStyle w:val="Ttulo3"/>
      </w:pPr>
      <w:bookmarkStart w:id="7" w:name="_Toc105897012"/>
      <w:r>
        <w:t>RF 06</w:t>
      </w:r>
      <w:r w:rsidR="00B85FDF">
        <w:t xml:space="preserve"> -</w:t>
      </w:r>
      <w:r>
        <w:t xml:space="preserve"> </w:t>
      </w:r>
      <w:r w:rsidR="00C07628">
        <w:t>Manter</w:t>
      </w:r>
      <w:r>
        <w:t xml:space="preserve"> Avaliação</w:t>
      </w:r>
      <w:bookmarkEnd w:id="7"/>
      <w:r w:rsidR="00B85FDF">
        <w:t xml:space="preserve"> </w:t>
      </w:r>
    </w:p>
    <w:p w14:paraId="7E09F96C" w14:textId="6DF80BEE" w:rsidR="001C5A1E" w:rsidRPr="009E6830" w:rsidRDefault="00C07628" w:rsidP="001C5A1E">
      <w:pPr>
        <w:ind w:firstLine="360"/>
        <w:rPr>
          <w:rFonts w:ascii="Arial" w:hAnsi="Arial" w:cs="Arial"/>
          <w:color w:val="auto"/>
          <w:sz w:val="22"/>
          <w:szCs w:val="22"/>
        </w:rPr>
      </w:pPr>
      <w:r w:rsidRPr="009E6830">
        <w:rPr>
          <w:rFonts w:cs="Arial"/>
          <w:color w:val="auto"/>
          <w:sz w:val="22"/>
          <w:szCs w:val="22"/>
        </w:rPr>
        <w:t xml:space="preserve">Descrição: </w:t>
      </w:r>
      <w:r w:rsidR="001C5A1E" w:rsidRPr="009E6830">
        <w:rPr>
          <w:rFonts w:ascii="Arial" w:hAnsi="Arial" w:cs="Arial"/>
          <w:color w:val="auto"/>
          <w:sz w:val="22"/>
          <w:szCs w:val="22"/>
        </w:rPr>
        <w:t xml:space="preserve">Este requisito refere-se à funcionalidade para que, um </w:t>
      </w:r>
      <w:r w:rsidR="00672BD0">
        <w:rPr>
          <w:rFonts w:ascii="Arial" w:hAnsi="Arial" w:cs="Arial"/>
          <w:color w:val="auto"/>
          <w:sz w:val="22"/>
          <w:szCs w:val="22"/>
        </w:rPr>
        <w:t>avaliador</w:t>
      </w:r>
      <w:r w:rsidR="00F269B9" w:rsidRPr="009E6830">
        <w:rPr>
          <w:rFonts w:ascii="Arial" w:hAnsi="Arial" w:cs="Arial"/>
          <w:color w:val="auto"/>
          <w:sz w:val="22"/>
          <w:szCs w:val="22"/>
        </w:rPr>
        <w:t xml:space="preserve">, previamente </w:t>
      </w:r>
      <w:r w:rsidR="0090057C" w:rsidRPr="009E6830">
        <w:rPr>
          <w:rFonts w:ascii="Arial" w:hAnsi="Arial" w:cs="Arial"/>
          <w:color w:val="auto"/>
          <w:sz w:val="22"/>
          <w:szCs w:val="22"/>
        </w:rPr>
        <w:t>cadastrado (</w:t>
      </w:r>
      <w:r w:rsidR="00F269B9" w:rsidRPr="009E6830">
        <w:rPr>
          <w:rFonts w:ascii="Arial" w:hAnsi="Arial" w:cs="Arial"/>
          <w:color w:val="auto"/>
          <w:sz w:val="22"/>
          <w:szCs w:val="22"/>
        </w:rPr>
        <w:t>RF01</w:t>
      </w:r>
      <w:r w:rsidR="00AE6B9B">
        <w:rPr>
          <w:rFonts w:ascii="Arial" w:hAnsi="Arial" w:cs="Arial"/>
          <w:color w:val="auto"/>
          <w:sz w:val="22"/>
          <w:szCs w:val="22"/>
        </w:rPr>
        <w:t xml:space="preserve">) </w:t>
      </w:r>
      <w:r w:rsidR="001C5A1E" w:rsidRPr="009E6830">
        <w:rPr>
          <w:rFonts w:ascii="Arial" w:hAnsi="Arial" w:cs="Arial"/>
          <w:color w:val="auto"/>
          <w:sz w:val="22"/>
          <w:szCs w:val="22"/>
        </w:rPr>
        <w:t xml:space="preserve">possa </w:t>
      </w:r>
      <w:r w:rsidRPr="009E6830">
        <w:rPr>
          <w:rFonts w:ascii="Arial" w:hAnsi="Arial" w:cs="Arial"/>
          <w:color w:val="auto"/>
          <w:sz w:val="22"/>
          <w:szCs w:val="22"/>
        </w:rPr>
        <w:t>gerir as avaliações de desempenho do sistema, podendo criar, editar, deletar e visualizar as avaliações contidas no mesmo.</w:t>
      </w:r>
    </w:p>
    <w:p w14:paraId="442E4BA0" w14:textId="4D06DDF2" w:rsidR="00B260F2" w:rsidRPr="009E6830" w:rsidRDefault="00F269B9" w:rsidP="00B260F2">
      <w:pPr>
        <w:ind w:firstLine="360"/>
        <w:rPr>
          <w:rFonts w:ascii="Arial" w:hAnsi="Arial" w:cs="Arial"/>
          <w:color w:val="auto"/>
          <w:sz w:val="22"/>
          <w:szCs w:val="22"/>
        </w:rPr>
      </w:pPr>
      <w:r w:rsidRPr="009E6830">
        <w:rPr>
          <w:rFonts w:ascii="Arial" w:hAnsi="Arial" w:cs="Arial"/>
          <w:color w:val="auto"/>
          <w:sz w:val="22"/>
          <w:szCs w:val="22"/>
        </w:rPr>
        <w:lastRenderedPageBreak/>
        <w:t>Para</w:t>
      </w:r>
      <w:r w:rsidR="00B260F2" w:rsidRPr="009E6830">
        <w:rPr>
          <w:rFonts w:ascii="Arial" w:hAnsi="Arial" w:cs="Arial"/>
          <w:color w:val="auto"/>
          <w:sz w:val="22"/>
          <w:szCs w:val="22"/>
        </w:rPr>
        <w:t xml:space="preserve"> deletar uma avaliação, a ação deve ser confirmada por segurança.</w:t>
      </w:r>
    </w:p>
    <w:p w14:paraId="0F929686" w14:textId="06EAA6E1" w:rsidR="00315FBC" w:rsidRDefault="00F269B9" w:rsidP="00315FBC">
      <w:pPr>
        <w:ind w:firstLine="360"/>
        <w:rPr>
          <w:rFonts w:cs="Arial"/>
          <w:color w:val="auto"/>
          <w:sz w:val="22"/>
          <w:szCs w:val="22"/>
        </w:rPr>
      </w:pPr>
      <w:r w:rsidRPr="009E6830">
        <w:rPr>
          <w:rFonts w:ascii="Arial" w:hAnsi="Arial" w:cs="Arial"/>
          <w:color w:val="auto"/>
          <w:sz w:val="22"/>
          <w:szCs w:val="22"/>
        </w:rPr>
        <w:t>Ao</w:t>
      </w:r>
      <w:r w:rsidR="00B260F2" w:rsidRPr="009E6830">
        <w:rPr>
          <w:rFonts w:ascii="Arial" w:hAnsi="Arial" w:cs="Arial"/>
          <w:color w:val="auto"/>
          <w:sz w:val="22"/>
          <w:szCs w:val="22"/>
        </w:rPr>
        <w:t xml:space="preserve"> editar uma avali</w:t>
      </w:r>
      <w:r w:rsidRPr="009E6830">
        <w:rPr>
          <w:rFonts w:ascii="Arial" w:hAnsi="Arial" w:cs="Arial"/>
          <w:color w:val="auto"/>
          <w:sz w:val="22"/>
          <w:szCs w:val="22"/>
        </w:rPr>
        <w:t>a</w:t>
      </w:r>
      <w:r w:rsidR="00B260F2" w:rsidRPr="009E6830">
        <w:rPr>
          <w:rFonts w:ascii="Arial" w:hAnsi="Arial" w:cs="Arial"/>
          <w:color w:val="auto"/>
          <w:sz w:val="22"/>
          <w:szCs w:val="22"/>
        </w:rPr>
        <w:t>ção</w:t>
      </w:r>
      <w:r w:rsidRPr="009E6830">
        <w:rPr>
          <w:rFonts w:ascii="Arial" w:hAnsi="Arial" w:cs="Arial"/>
          <w:color w:val="auto"/>
          <w:sz w:val="22"/>
          <w:szCs w:val="22"/>
        </w:rPr>
        <w:t>,</w:t>
      </w:r>
      <w:r w:rsidR="008516E7" w:rsidRPr="009E6830">
        <w:rPr>
          <w:rFonts w:cs="Arial"/>
          <w:color w:val="auto"/>
          <w:sz w:val="22"/>
          <w:szCs w:val="22"/>
        </w:rPr>
        <w:t xml:space="preserve"> </w:t>
      </w:r>
      <w:r w:rsidRPr="009E6830">
        <w:rPr>
          <w:rFonts w:cs="Arial"/>
          <w:color w:val="auto"/>
          <w:sz w:val="22"/>
          <w:szCs w:val="22"/>
        </w:rPr>
        <w:t xml:space="preserve">é possível adicionar perguntas, deletar perguntar perguntas e editar </w:t>
      </w:r>
      <w:r w:rsidR="0090057C" w:rsidRPr="009E6830">
        <w:rPr>
          <w:rFonts w:cs="Arial"/>
          <w:color w:val="auto"/>
          <w:sz w:val="22"/>
          <w:szCs w:val="22"/>
        </w:rPr>
        <w:t>perguntas (</w:t>
      </w:r>
      <w:r w:rsidRPr="009E6830">
        <w:rPr>
          <w:rFonts w:cs="Arial"/>
          <w:color w:val="auto"/>
          <w:sz w:val="22"/>
          <w:szCs w:val="22"/>
        </w:rPr>
        <w:t>RF 0</w:t>
      </w:r>
      <w:r w:rsidR="00725768">
        <w:rPr>
          <w:rFonts w:cs="Arial"/>
          <w:color w:val="auto"/>
          <w:sz w:val="22"/>
          <w:szCs w:val="22"/>
        </w:rPr>
        <w:t>7</w:t>
      </w:r>
      <w:r w:rsidRPr="009E6830">
        <w:rPr>
          <w:rFonts w:cs="Arial"/>
          <w:color w:val="auto"/>
          <w:sz w:val="22"/>
          <w:szCs w:val="22"/>
        </w:rPr>
        <w:t>)</w:t>
      </w:r>
      <w:r w:rsidR="00315FBC">
        <w:rPr>
          <w:rFonts w:cs="Arial"/>
          <w:color w:val="auto"/>
          <w:sz w:val="22"/>
          <w:szCs w:val="22"/>
        </w:rPr>
        <w:t>.</w:t>
      </w:r>
    </w:p>
    <w:p w14:paraId="45B3E9F5" w14:textId="630BAB3F" w:rsidR="00AE6B9B" w:rsidRDefault="00315FBC" w:rsidP="00AE6B9B">
      <w:pPr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Ao visualizar as avaliações, é possível filtrar as avaliações por tipo</w:t>
      </w:r>
      <w:r w:rsidR="00AE6B9B">
        <w:rPr>
          <w:rFonts w:cs="Arial"/>
          <w:color w:val="auto"/>
          <w:sz w:val="22"/>
          <w:szCs w:val="22"/>
        </w:rPr>
        <w:t xml:space="preserve"> de avaliação</w:t>
      </w:r>
      <w:r>
        <w:rPr>
          <w:rFonts w:cs="Arial"/>
          <w:color w:val="auto"/>
          <w:sz w:val="22"/>
          <w:szCs w:val="22"/>
        </w:rPr>
        <w:t>, nome do funcionário</w:t>
      </w:r>
      <w:r w:rsidR="00AE6B9B">
        <w:rPr>
          <w:rFonts w:cs="Arial"/>
          <w:color w:val="auto"/>
          <w:sz w:val="22"/>
          <w:szCs w:val="22"/>
        </w:rPr>
        <w:t xml:space="preserve"> ou cargo. Ao selecionar uma avaliação, o sistema apresenta a resposta do </w:t>
      </w:r>
      <w:r w:rsidR="0090057C">
        <w:rPr>
          <w:rFonts w:cs="Arial"/>
          <w:color w:val="auto"/>
          <w:sz w:val="22"/>
          <w:szCs w:val="22"/>
        </w:rPr>
        <w:t>funcionário. (</w:t>
      </w:r>
      <w:r w:rsidR="001062EA">
        <w:rPr>
          <w:rFonts w:cs="Arial"/>
          <w:color w:val="auto"/>
          <w:sz w:val="22"/>
          <w:szCs w:val="22"/>
        </w:rPr>
        <w:t>RF 0</w:t>
      </w:r>
      <w:r w:rsidR="00725768">
        <w:rPr>
          <w:rFonts w:cs="Arial"/>
          <w:color w:val="auto"/>
          <w:sz w:val="22"/>
          <w:szCs w:val="22"/>
        </w:rPr>
        <w:t>8</w:t>
      </w:r>
      <w:r w:rsidR="001062EA">
        <w:rPr>
          <w:rFonts w:cs="Arial"/>
          <w:color w:val="auto"/>
          <w:sz w:val="22"/>
          <w:szCs w:val="22"/>
        </w:rPr>
        <w:t>)</w:t>
      </w:r>
    </w:p>
    <w:p w14:paraId="6C9B2219" w14:textId="3AF0D452" w:rsidR="003D68A0" w:rsidRDefault="003D68A0" w:rsidP="003D68A0">
      <w:pPr>
        <w:spacing w:line="360" w:lineRule="auto"/>
        <w:ind w:firstLine="360"/>
        <w:rPr>
          <w:rFonts w:cs="Arial"/>
          <w:color w:val="auto"/>
          <w:sz w:val="22"/>
          <w:szCs w:val="22"/>
        </w:rPr>
      </w:pPr>
      <w:r>
        <w:rPr>
          <w:rFonts w:cs="Arial"/>
          <w:color w:val="auto"/>
          <w:sz w:val="22"/>
          <w:szCs w:val="22"/>
        </w:rPr>
        <w:t>Prioridade: Essencial.</w:t>
      </w:r>
    </w:p>
    <w:p w14:paraId="0EF70DB7" w14:textId="0F9A50E6" w:rsidR="003D68A0" w:rsidRDefault="003D68A0" w:rsidP="003D68A0">
      <w:pPr>
        <w:pStyle w:val="Ttulo3"/>
      </w:pPr>
      <w:bookmarkStart w:id="8" w:name="_Toc105897013"/>
      <w:r>
        <w:t>RF 0</w:t>
      </w:r>
      <w:r w:rsidR="00110849">
        <w:t>7</w:t>
      </w:r>
      <w:r>
        <w:t xml:space="preserve"> – Manter Pergunta</w:t>
      </w:r>
      <w:bookmarkEnd w:id="8"/>
    </w:p>
    <w:p w14:paraId="35A9B186" w14:textId="10B93316" w:rsidR="003D68A0" w:rsidRDefault="003D68A0" w:rsidP="003D68A0">
      <w:pPr>
        <w:ind w:firstLine="360"/>
        <w:rPr>
          <w:rFonts w:ascii="Arial" w:hAnsi="Arial" w:cs="Arial"/>
          <w:color w:val="auto"/>
          <w:sz w:val="22"/>
          <w:szCs w:val="22"/>
        </w:rPr>
      </w:pPr>
      <w:r w:rsidRPr="00AE6B9B">
        <w:rPr>
          <w:rFonts w:ascii="Arial" w:hAnsi="Arial" w:cs="Arial"/>
          <w:color w:val="auto"/>
          <w:sz w:val="22"/>
          <w:szCs w:val="22"/>
        </w:rPr>
        <w:t>Descrição</w:t>
      </w:r>
      <w:r>
        <w:rPr>
          <w:rFonts w:ascii="Arial" w:hAnsi="Arial" w:cs="Arial"/>
          <w:color w:val="auto"/>
          <w:sz w:val="22"/>
          <w:szCs w:val="22"/>
        </w:rPr>
        <w:t xml:space="preserve">: </w:t>
      </w:r>
      <w:r w:rsidRPr="009E6830">
        <w:rPr>
          <w:rFonts w:ascii="Arial" w:hAnsi="Arial" w:cs="Arial"/>
          <w:color w:val="auto"/>
          <w:sz w:val="22"/>
          <w:szCs w:val="22"/>
        </w:rPr>
        <w:t>Este requisito refere-se à funcionalidade</w:t>
      </w:r>
      <w:r w:rsidR="001E6970">
        <w:rPr>
          <w:rFonts w:ascii="Arial" w:hAnsi="Arial" w:cs="Arial"/>
          <w:color w:val="auto"/>
          <w:sz w:val="22"/>
          <w:szCs w:val="22"/>
        </w:rPr>
        <w:t xml:space="preserve"> responsável pela gestão das perguntas contidas numa avaliação de desempenho, esta gestão deve ser realizada por um </w:t>
      </w:r>
      <w:r w:rsidR="00672BD0">
        <w:rPr>
          <w:rFonts w:ascii="Arial" w:hAnsi="Arial" w:cs="Arial"/>
          <w:color w:val="auto"/>
          <w:sz w:val="22"/>
          <w:szCs w:val="22"/>
        </w:rPr>
        <w:t>avaliador</w:t>
      </w:r>
      <w:r w:rsidR="001E6970">
        <w:rPr>
          <w:rFonts w:ascii="Arial" w:hAnsi="Arial" w:cs="Arial"/>
          <w:color w:val="auto"/>
          <w:sz w:val="22"/>
          <w:szCs w:val="22"/>
        </w:rPr>
        <w:t xml:space="preserve"> previamente </w:t>
      </w:r>
      <w:r w:rsidR="0090057C">
        <w:rPr>
          <w:rFonts w:ascii="Arial" w:hAnsi="Arial" w:cs="Arial"/>
          <w:color w:val="auto"/>
          <w:sz w:val="22"/>
          <w:szCs w:val="22"/>
        </w:rPr>
        <w:t>cadastrado (</w:t>
      </w:r>
      <w:r w:rsidR="001E6970">
        <w:rPr>
          <w:rFonts w:ascii="Arial" w:hAnsi="Arial" w:cs="Arial"/>
          <w:color w:val="auto"/>
          <w:sz w:val="22"/>
          <w:szCs w:val="22"/>
        </w:rPr>
        <w:t xml:space="preserve">RF01). </w:t>
      </w:r>
    </w:p>
    <w:p w14:paraId="45426465" w14:textId="1C85C4A2" w:rsidR="001D2C57" w:rsidRDefault="001D2C57" w:rsidP="001D2C57">
      <w:pPr>
        <w:ind w:firstLine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Prioridade: Essencial.</w:t>
      </w:r>
    </w:p>
    <w:p w14:paraId="7473DE9E" w14:textId="5ADC5BC8" w:rsidR="001E6970" w:rsidRDefault="001E6970" w:rsidP="001E6970">
      <w:pPr>
        <w:pStyle w:val="Ttulo3"/>
      </w:pPr>
      <w:bookmarkStart w:id="9" w:name="_Toc105897014"/>
      <w:r>
        <w:t>RF 0</w:t>
      </w:r>
      <w:r w:rsidR="00110849">
        <w:t>8</w:t>
      </w:r>
      <w:r>
        <w:t xml:space="preserve"> – Visualizar Resposta</w:t>
      </w:r>
      <w:bookmarkEnd w:id="9"/>
    </w:p>
    <w:p w14:paraId="187A1A0A" w14:textId="52EEE8FE" w:rsidR="001E6970" w:rsidRDefault="001E6970" w:rsidP="001E6970">
      <w:pPr>
        <w:ind w:firstLine="360"/>
        <w:rPr>
          <w:rFonts w:ascii="Arial" w:hAnsi="Arial" w:cs="Arial"/>
          <w:color w:val="auto"/>
          <w:sz w:val="22"/>
          <w:szCs w:val="22"/>
        </w:rPr>
      </w:pPr>
      <w:r w:rsidRPr="00AE6B9B">
        <w:rPr>
          <w:rFonts w:ascii="Arial" w:hAnsi="Arial" w:cs="Arial"/>
          <w:color w:val="auto"/>
          <w:sz w:val="22"/>
          <w:szCs w:val="22"/>
        </w:rPr>
        <w:t>Descrição</w:t>
      </w:r>
      <w:r>
        <w:rPr>
          <w:rFonts w:ascii="Arial" w:hAnsi="Arial" w:cs="Arial"/>
          <w:color w:val="auto"/>
          <w:sz w:val="22"/>
          <w:szCs w:val="22"/>
        </w:rPr>
        <w:t xml:space="preserve">: </w:t>
      </w:r>
      <w:r w:rsidRPr="009E6830">
        <w:rPr>
          <w:rFonts w:ascii="Arial" w:hAnsi="Arial" w:cs="Arial"/>
          <w:color w:val="auto"/>
          <w:sz w:val="22"/>
          <w:szCs w:val="22"/>
        </w:rPr>
        <w:t>Este requisito refere-se à funcionalidade</w:t>
      </w:r>
      <w:r w:rsidR="001062EA">
        <w:rPr>
          <w:rFonts w:ascii="Arial" w:hAnsi="Arial" w:cs="Arial"/>
          <w:color w:val="auto"/>
          <w:sz w:val="22"/>
          <w:szCs w:val="22"/>
        </w:rPr>
        <w:t xml:space="preserve"> para que, um </w:t>
      </w:r>
      <w:r w:rsidR="00672BD0">
        <w:rPr>
          <w:rFonts w:ascii="Arial" w:hAnsi="Arial" w:cs="Arial"/>
          <w:color w:val="auto"/>
          <w:sz w:val="22"/>
          <w:szCs w:val="22"/>
        </w:rPr>
        <w:t>avaliador</w:t>
      </w:r>
      <w:r w:rsidR="001062EA">
        <w:rPr>
          <w:rFonts w:ascii="Arial" w:hAnsi="Arial" w:cs="Arial"/>
          <w:color w:val="auto"/>
          <w:sz w:val="22"/>
          <w:szCs w:val="22"/>
        </w:rPr>
        <w:t xml:space="preserve"> previamente </w:t>
      </w:r>
      <w:r w:rsidR="0090057C">
        <w:rPr>
          <w:rFonts w:ascii="Arial" w:hAnsi="Arial" w:cs="Arial"/>
          <w:color w:val="auto"/>
          <w:sz w:val="22"/>
          <w:szCs w:val="22"/>
        </w:rPr>
        <w:t>cadastrado (</w:t>
      </w:r>
      <w:r w:rsidR="006D5612">
        <w:rPr>
          <w:rFonts w:ascii="Arial" w:hAnsi="Arial" w:cs="Arial"/>
          <w:color w:val="auto"/>
          <w:sz w:val="22"/>
          <w:szCs w:val="22"/>
        </w:rPr>
        <w:t>RF01)</w:t>
      </w:r>
      <w:r w:rsidR="001062EA">
        <w:rPr>
          <w:rFonts w:ascii="Arial" w:hAnsi="Arial" w:cs="Arial"/>
          <w:color w:val="auto"/>
          <w:sz w:val="22"/>
          <w:szCs w:val="22"/>
        </w:rPr>
        <w:t xml:space="preserve"> possa acessar as respostas enviadas pelos funcionários durante as avaliações de desempenho.</w:t>
      </w:r>
    </w:p>
    <w:p w14:paraId="1E9C5EE2" w14:textId="63ABE8A9" w:rsidR="001062EA" w:rsidRDefault="001062EA" w:rsidP="001E6970">
      <w:pPr>
        <w:ind w:firstLine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As respostas são listadas para seleção, podendo ser filtradas por tipo de avaliação, nome do funcionário ou </w:t>
      </w:r>
      <w:r w:rsidR="0090057C">
        <w:rPr>
          <w:rFonts w:ascii="Arial" w:hAnsi="Arial" w:cs="Arial"/>
          <w:color w:val="auto"/>
          <w:sz w:val="22"/>
          <w:szCs w:val="22"/>
        </w:rPr>
        <w:t>cargo</w:t>
      </w:r>
      <w:r>
        <w:rPr>
          <w:rFonts w:ascii="Arial" w:hAnsi="Arial" w:cs="Arial"/>
          <w:color w:val="auto"/>
          <w:sz w:val="22"/>
          <w:szCs w:val="22"/>
        </w:rPr>
        <w:t>.</w:t>
      </w:r>
    </w:p>
    <w:p w14:paraId="11683DD4" w14:textId="1B66A7D4" w:rsidR="001062EA" w:rsidRDefault="001062EA" w:rsidP="001E6970">
      <w:pPr>
        <w:ind w:firstLine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Durante a visualização, é permitido o envio de </w:t>
      </w:r>
      <w:r w:rsidR="0090057C">
        <w:rPr>
          <w:rFonts w:ascii="Arial" w:hAnsi="Arial" w:cs="Arial"/>
          <w:color w:val="auto"/>
          <w:sz w:val="22"/>
          <w:szCs w:val="22"/>
        </w:rPr>
        <w:t>feedback (</w:t>
      </w:r>
      <w:r w:rsidR="001D2C57">
        <w:rPr>
          <w:rFonts w:ascii="Arial" w:hAnsi="Arial" w:cs="Arial"/>
          <w:color w:val="auto"/>
          <w:sz w:val="22"/>
          <w:szCs w:val="22"/>
        </w:rPr>
        <w:t>RF</w:t>
      </w:r>
      <w:r w:rsidR="00E6548C">
        <w:rPr>
          <w:rFonts w:ascii="Arial" w:hAnsi="Arial" w:cs="Arial"/>
          <w:color w:val="auto"/>
          <w:sz w:val="22"/>
          <w:szCs w:val="22"/>
        </w:rPr>
        <w:t>09</w:t>
      </w:r>
      <w:r w:rsidR="001D2C57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 xml:space="preserve">, </w:t>
      </w:r>
      <w:r w:rsidR="001D2C57">
        <w:rPr>
          <w:rFonts w:ascii="Arial" w:hAnsi="Arial" w:cs="Arial"/>
          <w:color w:val="auto"/>
          <w:sz w:val="22"/>
          <w:szCs w:val="22"/>
        </w:rPr>
        <w:t>após o mesmo, o funcionário receberá uma notificação</w:t>
      </w:r>
      <w:r w:rsidR="0090057C">
        <w:rPr>
          <w:rFonts w:ascii="Arial" w:hAnsi="Arial" w:cs="Arial"/>
          <w:color w:val="auto"/>
          <w:sz w:val="22"/>
          <w:szCs w:val="22"/>
        </w:rPr>
        <w:t>.</w:t>
      </w:r>
    </w:p>
    <w:p w14:paraId="00487872" w14:textId="52D538F7" w:rsidR="001D2C57" w:rsidRDefault="001D2C57" w:rsidP="001E6970">
      <w:pPr>
        <w:ind w:firstLine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Prioridade: Essencial.</w:t>
      </w:r>
    </w:p>
    <w:p w14:paraId="0914B982" w14:textId="718748F2" w:rsidR="001D2C57" w:rsidRDefault="001D2C57" w:rsidP="001D2C57">
      <w:pPr>
        <w:pStyle w:val="Ttulo3"/>
      </w:pPr>
      <w:bookmarkStart w:id="10" w:name="_Toc105897015"/>
      <w:r>
        <w:t xml:space="preserve">RF </w:t>
      </w:r>
      <w:r w:rsidR="00110849">
        <w:t>09</w:t>
      </w:r>
      <w:r>
        <w:t xml:space="preserve"> – Escrever Feedback</w:t>
      </w:r>
      <w:bookmarkEnd w:id="10"/>
    </w:p>
    <w:p w14:paraId="048508D2" w14:textId="3203C627" w:rsidR="001D2C57" w:rsidRDefault="001D2C57" w:rsidP="001D2C57">
      <w:pPr>
        <w:ind w:firstLine="360"/>
        <w:rPr>
          <w:rFonts w:ascii="Arial" w:hAnsi="Arial" w:cs="Arial"/>
          <w:color w:val="auto"/>
          <w:sz w:val="22"/>
          <w:szCs w:val="22"/>
        </w:rPr>
      </w:pPr>
      <w:r w:rsidRPr="00AE6B9B">
        <w:rPr>
          <w:rFonts w:ascii="Arial" w:hAnsi="Arial" w:cs="Arial"/>
          <w:color w:val="auto"/>
          <w:sz w:val="22"/>
          <w:szCs w:val="22"/>
        </w:rPr>
        <w:t>Descrição</w:t>
      </w:r>
      <w:r>
        <w:rPr>
          <w:rFonts w:ascii="Arial" w:hAnsi="Arial" w:cs="Arial"/>
          <w:color w:val="auto"/>
          <w:sz w:val="22"/>
          <w:szCs w:val="22"/>
        </w:rPr>
        <w:t xml:space="preserve">: </w:t>
      </w:r>
      <w:r w:rsidRPr="009E6830">
        <w:rPr>
          <w:rFonts w:ascii="Arial" w:hAnsi="Arial" w:cs="Arial"/>
          <w:color w:val="auto"/>
          <w:sz w:val="22"/>
          <w:szCs w:val="22"/>
        </w:rPr>
        <w:t>Este requisito refere-se à funcionalidade</w:t>
      </w:r>
      <w:r>
        <w:rPr>
          <w:rFonts w:ascii="Arial" w:hAnsi="Arial" w:cs="Arial"/>
          <w:color w:val="auto"/>
          <w:sz w:val="22"/>
          <w:szCs w:val="22"/>
        </w:rPr>
        <w:t xml:space="preserve"> para que, após a visualização da resposta de uma avaliação de </w:t>
      </w:r>
      <w:r w:rsidR="0090057C">
        <w:rPr>
          <w:rFonts w:ascii="Arial" w:hAnsi="Arial" w:cs="Arial"/>
          <w:color w:val="auto"/>
          <w:sz w:val="22"/>
          <w:szCs w:val="22"/>
        </w:rPr>
        <w:t>desempenho (</w:t>
      </w:r>
      <w:r>
        <w:rPr>
          <w:rFonts w:ascii="Arial" w:hAnsi="Arial" w:cs="Arial"/>
          <w:color w:val="auto"/>
          <w:sz w:val="22"/>
          <w:szCs w:val="22"/>
        </w:rPr>
        <w:t xml:space="preserve">RF09), um </w:t>
      </w:r>
      <w:r w:rsidR="00672BD0">
        <w:rPr>
          <w:rFonts w:ascii="Arial" w:hAnsi="Arial" w:cs="Arial"/>
          <w:color w:val="auto"/>
          <w:sz w:val="22"/>
          <w:szCs w:val="22"/>
        </w:rPr>
        <w:t>avaliador</w:t>
      </w:r>
      <w:r>
        <w:rPr>
          <w:rFonts w:ascii="Arial" w:hAnsi="Arial" w:cs="Arial"/>
          <w:color w:val="auto"/>
          <w:sz w:val="22"/>
          <w:szCs w:val="22"/>
        </w:rPr>
        <w:t xml:space="preserve"> previamente cadastrado</w:t>
      </w:r>
      <w:r w:rsidR="00110849"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>(RF01), possa enviar uma mensagem contendo sua opinião sobre o desenrolar da avaliação de desempenho.</w:t>
      </w:r>
    </w:p>
    <w:p w14:paraId="52190F23" w14:textId="696A135E" w:rsidR="003416D2" w:rsidRDefault="003416D2" w:rsidP="001D2C57">
      <w:pPr>
        <w:ind w:firstLine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Ao se enviar o feedback, o </w:t>
      </w:r>
      <w:r w:rsidR="006D5612">
        <w:rPr>
          <w:rFonts w:ascii="Arial" w:hAnsi="Arial" w:cs="Arial"/>
          <w:color w:val="auto"/>
          <w:sz w:val="22"/>
          <w:szCs w:val="22"/>
        </w:rPr>
        <w:t>sistema deve notificar funcionário correspondente a avaliação.</w:t>
      </w:r>
      <w:r w:rsidR="00110849">
        <w:rPr>
          <w:rFonts w:ascii="Arial" w:hAnsi="Arial" w:cs="Arial"/>
          <w:color w:val="auto"/>
          <w:sz w:val="22"/>
          <w:szCs w:val="22"/>
        </w:rPr>
        <w:t xml:space="preserve"> </w:t>
      </w:r>
      <w:r w:rsidR="0090057C">
        <w:rPr>
          <w:rFonts w:ascii="Arial" w:hAnsi="Arial" w:cs="Arial"/>
          <w:color w:val="auto"/>
          <w:sz w:val="22"/>
          <w:szCs w:val="22"/>
        </w:rPr>
        <w:t>(RF1</w:t>
      </w:r>
      <w:r w:rsidR="00E6548C">
        <w:rPr>
          <w:rFonts w:ascii="Arial" w:hAnsi="Arial" w:cs="Arial"/>
          <w:color w:val="auto"/>
          <w:sz w:val="22"/>
          <w:szCs w:val="22"/>
        </w:rPr>
        <w:t>2</w:t>
      </w:r>
      <w:r w:rsidR="0090057C">
        <w:rPr>
          <w:rFonts w:ascii="Arial" w:hAnsi="Arial" w:cs="Arial"/>
          <w:color w:val="auto"/>
          <w:sz w:val="22"/>
          <w:szCs w:val="22"/>
        </w:rPr>
        <w:t>)</w:t>
      </w:r>
    </w:p>
    <w:p w14:paraId="20CBDDEB" w14:textId="77777777" w:rsidR="006D5612" w:rsidRDefault="001D2C57" w:rsidP="006D5612">
      <w:pPr>
        <w:ind w:firstLine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Prioridade: Alta.</w:t>
      </w:r>
    </w:p>
    <w:p w14:paraId="2C67A42C" w14:textId="05FE9D34" w:rsidR="006D5612" w:rsidRDefault="006D5612" w:rsidP="006D5612">
      <w:pPr>
        <w:pStyle w:val="Ttulo3"/>
      </w:pPr>
      <w:bookmarkStart w:id="11" w:name="_Toc105897016"/>
      <w:r>
        <w:t>RF 1</w:t>
      </w:r>
      <w:r w:rsidR="00110849">
        <w:t>0</w:t>
      </w:r>
      <w:r>
        <w:t xml:space="preserve"> – Manter Funcionário</w:t>
      </w:r>
      <w:bookmarkEnd w:id="11"/>
    </w:p>
    <w:p w14:paraId="33FCAF2A" w14:textId="1A39DEA3" w:rsidR="00145C1C" w:rsidRDefault="006D5612" w:rsidP="00145C1C">
      <w:pPr>
        <w:ind w:firstLine="360"/>
        <w:rPr>
          <w:rFonts w:ascii="Arial" w:hAnsi="Arial" w:cs="Arial"/>
          <w:color w:val="auto"/>
          <w:sz w:val="22"/>
          <w:szCs w:val="22"/>
        </w:rPr>
      </w:pPr>
      <w:r w:rsidRPr="00AE6B9B">
        <w:rPr>
          <w:rFonts w:ascii="Arial" w:hAnsi="Arial" w:cs="Arial"/>
          <w:color w:val="auto"/>
          <w:sz w:val="22"/>
          <w:szCs w:val="22"/>
        </w:rPr>
        <w:t>Descrição</w:t>
      </w:r>
      <w:r>
        <w:rPr>
          <w:rFonts w:ascii="Arial" w:hAnsi="Arial" w:cs="Arial"/>
          <w:color w:val="auto"/>
          <w:sz w:val="22"/>
          <w:szCs w:val="22"/>
        </w:rPr>
        <w:t xml:space="preserve">: </w:t>
      </w:r>
      <w:r w:rsidRPr="009E6830">
        <w:rPr>
          <w:rFonts w:ascii="Arial" w:hAnsi="Arial" w:cs="Arial"/>
          <w:color w:val="auto"/>
          <w:sz w:val="22"/>
          <w:szCs w:val="22"/>
        </w:rPr>
        <w:t>Este requisito refere-se à funcionalidade</w:t>
      </w:r>
      <w:r>
        <w:rPr>
          <w:rFonts w:ascii="Arial" w:hAnsi="Arial" w:cs="Arial"/>
          <w:color w:val="auto"/>
          <w:sz w:val="22"/>
          <w:szCs w:val="22"/>
        </w:rPr>
        <w:t xml:space="preserve"> para que, um </w:t>
      </w:r>
      <w:r w:rsidR="00672BD0">
        <w:rPr>
          <w:rFonts w:ascii="Arial" w:hAnsi="Arial" w:cs="Arial"/>
          <w:color w:val="auto"/>
          <w:sz w:val="22"/>
          <w:szCs w:val="22"/>
        </w:rPr>
        <w:t xml:space="preserve">avaliador </w:t>
      </w:r>
      <w:r>
        <w:rPr>
          <w:rFonts w:ascii="Arial" w:hAnsi="Arial" w:cs="Arial"/>
          <w:color w:val="auto"/>
          <w:sz w:val="22"/>
          <w:szCs w:val="22"/>
        </w:rPr>
        <w:t xml:space="preserve">previamente cadastrado </w:t>
      </w:r>
      <w:r w:rsidR="0090057C">
        <w:rPr>
          <w:rFonts w:ascii="Arial" w:hAnsi="Arial" w:cs="Arial"/>
          <w:color w:val="auto"/>
          <w:sz w:val="22"/>
          <w:szCs w:val="22"/>
        </w:rPr>
        <w:t>RF (</w:t>
      </w:r>
      <w:r>
        <w:rPr>
          <w:rFonts w:ascii="Arial" w:hAnsi="Arial" w:cs="Arial"/>
          <w:color w:val="auto"/>
          <w:sz w:val="22"/>
          <w:szCs w:val="22"/>
        </w:rPr>
        <w:t xml:space="preserve">01) possa gerir os funcionários pertencentes a sua organização. É possível </w:t>
      </w:r>
      <w:r w:rsidR="00145C1C">
        <w:rPr>
          <w:rFonts w:ascii="Arial" w:hAnsi="Arial" w:cs="Arial"/>
          <w:color w:val="auto"/>
          <w:sz w:val="22"/>
          <w:szCs w:val="22"/>
        </w:rPr>
        <w:t>cadastrar novos funcionários, remover funcionários dispensados e atualizar as informações contidas no banco de dados.</w:t>
      </w:r>
    </w:p>
    <w:p w14:paraId="5A89B2E5" w14:textId="6417D8B2" w:rsidR="00145C1C" w:rsidRDefault="00145C1C" w:rsidP="00145C1C">
      <w:pPr>
        <w:ind w:firstLine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Ao se cadastrar novos funcionários, é possível importar funcionários de uma planilha, com todos os dados contidos na </w:t>
      </w:r>
      <w:r w:rsidR="0090057C">
        <w:rPr>
          <w:rFonts w:ascii="Arial" w:hAnsi="Arial" w:cs="Arial"/>
          <w:color w:val="auto"/>
          <w:sz w:val="22"/>
          <w:szCs w:val="22"/>
        </w:rPr>
        <w:t>mesma. (</w:t>
      </w:r>
      <w:r>
        <w:rPr>
          <w:rFonts w:ascii="Arial" w:hAnsi="Arial" w:cs="Arial"/>
          <w:color w:val="auto"/>
          <w:sz w:val="22"/>
          <w:szCs w:val="22"/>
        </w:rPr>
        <w:t>RF 1</w:t>
      </w:r>
      <w:r w:rsidR="00725768">
        <w:rPr>
          <w:rFonts w:ascii="Arial" w:hAnsi="Arial" w:cs="Arial"/>
          <w:color w:val="auto"/>
          <w:sz w:val="22"/>
          <w:szCs w:val="22"/>
        </w:rPr>
        <w:t>1</w:t>
      </w:r>
      <w:r>
        <w:rPr>
          <w:rFonts w:ascii="Arial" w:hAnsi="Arial" w:cs="Arial"/>
          <w:color w:val="auto"/>
          <w:sz w:val="22"/>
          <w:szCs w:val="22"/>
        </w:rPr>
        <w:t>)</w:t>
      </w:r>
    </w:p>
    <w:p w14:paraId="164DAD46" w14:textId="07527116" w:rsidR="008067B8" w:rsidRDefault="008067B8" w:rsidP="00145C1C">
      <w:pPr>
        <w:ind w:firstLine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lastRenderedPageBreak/>
        <w:t>Prioridade: Essencial</w:t>
      </w:r>
    </w:p>
    <w:p w14:paraId="37A83A9F" w14:textId="4D9FF7FE" w:rsidR="00145C1C" w:rsidRDefault="00145C1C" w:rsidP="00145C1C">
      <w:pPr>
        <w:pStyle w:val="Ttulo3"/>
      </w:pPr>
      <w:bookmarkStart w:id="12" w:name="_Toc105897017"/>
      <w:r>
        <w:t>RF 1</w:t>
      </w:r>
      <w:r w:rsidR="00110849">
        <w:t>1</w:t>
      </w:r>
      <w:r>
        <w:t xml:space="preserve"> – Importar Funcionário</w:t>
      </w:r>
      <w:bookmarkEnd w:id="12"/>
    </w:p>
    <w:p w14:paraId="40D06615" w14:textId="386F460B" w:rsidR="00145C1C" w:rsidRDefault="00145C1C" w:rsidP="0090057C">
      <w:pPr>
        <w:ind w:firstLine="360"/>
        <w:rPr>
          <w:rFonts w:ascii="Arial" w:hAnsi="Arial" w:cs="Arial"/>
          <w:color w:val="auto"/>
          <w:sz w:val="22"/>
          <w:szCs w:val="22"/>
        </w:rPr>
      </w:pPr>
      <w:r w:rsidRPr="00AE6B9B">
        <w:rPr>
          <w:rFonts w:ascii="Arial" w:hAnsi="Arial" w:cs="Arial"/>
          <w:color w:val="auto"/>
          <w:sz w:val="22"/>
          <w:szCs w:val="22"/>
        </w:rPr>
        <w:t>Descrição</w:t>
      </w:r>
      <w:r>
        <w:rPr>
          <w:rFonts w:ascii="Arial" w:hAnsi="Arial" w:cs="Arial"/>
          <w:color w:val="auto"/>
          <w:sz w:val="22"/>
          <w:szCs w:val="22"/>
        </w:rPr>
        <w:t xml:space="preserve">: </w:t>
      </w:r>
      <w:r w:rsidRPr="009E6830">
        <w:rPr>
          <w:rFonts w:ascii="Arial" w:hAnsi="Arial" w:cs="Arial"/>
          <w:color w:val="auto"/>
          <w:sz w:val="22"/>
          <w:szCs w:val="22"/>
        </w:rPr>
        <w:t>Este requisito refere-se à</w:t>
      </w:r>
      <w:r>
        <w:rPr>
          <w:rFonts w:ascii="Arial" w:hAnsi="Arial" w:cs="Arial"/>
          <w:color w:val="auto"/>
          <w:sz w:val="22"/>
          <w:szCs w:val="22"/>
        </w:rPr>
        <w:t xml:space="preserve"> funcionalidade para que, um </w:t>
      </w:r>
      <w:r w:rsidR="00672BD0">
        <w:rPr>
          <w:rFonts w:ascii="Arial" w:hAnsi="Arial" w:cs="Arial"/>
          <w:color w:val="auto"/>
          <w:sz w:val="22"/>
          <w:szCs w:val="22"/>
        </w:rPr>
        <w:t>avaliador</w:t>
      </w:r>
      <w:r>
        <w:rPr>
          <w:rFonts w:ascii="Arial" w:hAnsi="Arial" w:cs="Arial"/>
          <w:color w:val="auto"/>
          <w:sz w:val="22"/>
          <w:szCs w:val="22"/>
        </w:rPr>
        <w:t xml:space="preserve">, previamente cadastrado </w:t>
      </w:r>
      <w:r w:rsidR="0090057C">
        <w:rPr>
          <w:rFonts w:ascii="Arial" w:hAnsi="Arial" w:cs="Arial"/>
          <w:color w:val="auto"/>
          <w:sz w:val="22"/>
          <w:szCs w:val="22"/>
        </w:rPr>
        <w:t>RF (</w:t>
      </w:r>
      <w:r>
        <w:rPr>
          <w:rFonts w:ascii="Arial" w:hAnsi="Arial" w:cs="Arial"/>
          <w:color w:val="auto"/>
          <w:sz w:val="22"/>
          <w:szCs w:val="22"/>
        </w:rPr>
        <w:t>01),</w:t>
      </w:r>
      <w:r w:rsidR="008067B8">
        <w:rPr>
          <w:rFonts w:ascii="Arial" w:hAnsi="Arial" w:cs="Arial"/>
          <w:color w:val="auto"/>
          <w:sz w:val="22"/>
          <w:szCs w:val="22"/>
        </w:rPr>
        <w:t xml:space="preserve"> possa importar dados dos funcionários pertencentes a uma organização, </w:t>
      </w:r>
      <w:r w:rsidR="0090057C">
        <w:rPr>
          <w:rFonts w:ascii="Arial" w:hAnsi="Arial" w:cs="Arial"/>
          <w:color w:val="auto"/>
          <w:sz w:val="22"/>
          <w:szCs w:val="22"/>
        </w:rPr>
        <w:t>copiando</w:t>
      </w:r>
      <w:r w:rsidR="008067B8">
        <w:rPr>
          <w:rFonts w:ascii="Arial" w:hAnsi="Arial" w:cs="Arial"/>
          <w:color w:val="auto"/>
          <w:sz w:val="22"/>
          <w:szCs w:val="22"/>
        </w:rPr>
        <w:t>-os de uma planilha e cadastr</w:t>
      </w:r>
      <w:r w:rsidR="0090057C">
        <w:rPr>
          <w:rFonts w:ascii="Arial" w:hAnsi="Arial" w:cs="Arial"/>
          <w:color w:val="auto"/>
          <w:sz w:val="22"/>
          <w:szCs w:val="22"/>
        </w:rPr>
        <w:t>ando os funcionários no sistema.</w:t>
      </w:r>
      <w:r w:rsidR="008067B8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5CE31C91" w14:textId="4E891014" w:rsidR="008067B8" w:rsidRPr="00145C1C" w:rsidRDefault="008067B8" w:rsidP="00145C1C">
      <w:pPr>
        <w:ind w:firstLine="360"/>
      </w:pPr>
      <w:r>
        <w:rPr>
          <w:rFonts w:ascii="Arial" w:hAnsi="Arial" w:cs="Arial"/>
          <w:color w:val="auto"/>
          <w:sz w:val="22"/>
          <w:szCs w:val="22"/>
        </w:rPr>
        <w:t>Prioridade: Média</w:t>
      </w:r>
    </w:p>
    <w:p w14:paraId="7ADFB93C" w14:textId="61E3C853" w:rsidR="008067B8" w:rsidRDefault="008067B8" w:rsidP="008067B8">
      <w:pPr>
        <w:pStyle w:val="Ttulo3"/>
      </w:pPr>
      <w:bookmarkStart w:id="13" w:name="_Toc105897018"/>
      <w:r>
        <w:t>RF 1</w:t>
      </w:r>
      <w:r w:rsidR="00110849">
        <w:t>2</w:t>
      </w:r>
      <w:r>
        <w:t xml:space="preserve"> – Notificar Usuário</w:t>
      </w:r>
      <w:bookmarkEnd w:id="13"/>
    </w:p>
    <w:p w14:paraId="36F32437" w14:textId="02134B9C" w:rsidR="0090057C" w:rsidRDefault="0090057C" w:rsidP="0090057C">
      <w:pPr>
        <w:ind w:firstLine="360"/>
        <w:rPr>
          <w:rFonts w:ascii="Arial" w:hAnsi="Arial" w:cs="Arial"/>
          <w:color w:val="auto"/>
          <w:sz w:val="22"/>
          <w:szCs w:val="22"/>
        </w:rPr>
      </w:pPr>
      <w:r>
        <w:t xml:space="preserve"> </w:t>
      </w:r>
      <w:r w:rsidRPr="00AE6B9B">
        <w:rPr>
          <w:rFonts w:ascii="Arial" w:hAnsi="Arial" w:cs="Arial"/>
          <w:color w:val="auto"/>
          <w:sz w:val="22"/>
          <w:szCs w:val="22"/>
        </w:rPr>
        <w:t>Descrição</w:t>
      </w:r>
      <w:r>
        <w:rPr>
          <w:rFonts w:ascii="Arial" w:hAnsi="Arial" w:cs="Arial"/>
          <w:color w:val="auto"/>
          <w:sz w:val="22"/>
          <w:szCs w:val="22"/>
        </w:rPr>
        <w:t xml:space="preserve">: </w:t>
      </w:r>
      <w:r w:rsidRPr="009E6830">
        <w:rPr>
          <w:rFonts w:ascii="Arial" w:hAnsi="Arial" w:cs="Arial"/>
          <w:color w:val="auto"/>
          <w:sz w:val="22"/>
          <w:szCs w:val="22"/>
        </w:rPr>
        <w:t>Este requisito refere-se à</w:t>
      </w:r>
      <w:r>
        <w:rPr>
          <w:rFonts w:ascii="Arial" w:hAnsi="Arial" w:cs="Arial"/>
          <w:color w:val="auto"/>
          <w:sz w:val="22"/>
          <w:szCs w:val="22"/>
        </w:rPr>
        <w:t xml:space="preserve"> funcionalidade responsável pela notificação do usuário</w:t>
      </w:r>
      <w:r w:rsidR="009657F9">
        <w:rPr>
          <w:rFonts w:ascii="Arial" w:hAnsi="Arial" w:cs="Arial"/>
          <w:color w:val="auto"/>
          <w:sz w:val="22"/>
          <w:szCs w:val="22"/>
        </w:rPr>
        <w:t xml:space="preserve"> quando o mesmo recebe feedback sobre sua avaliação.</w:t>
      </w:r>
    </w:p>
    <w:p w14:paraId="39483F38" w14:textId="219DA167" w:rsidR="009657F9" w:rsidRDefault="009657F9" w:rsidP="0090057C">
      <w:pPr>
        <w:ind w:firstLine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A notificação deve ser visualizável assim que o funcionário acessar o sistema. (RF </w:t>
      </w:r>
      <w:r w:rsidR="00402645">
        <w:rPr>
          <w:rFonts w:ascii="Arial" w:hAnsi="Arial" w:cs="Arial"/>
          <w:color w:val="auto"/>
          <w:sz w:val="22"/>
          <w:szCs w:val="22"/>
        </w:rPr>
        <w:t>02</w:t>
      </w:r>
      <w:r>
        <w:rPr>
          <w:rFonts w:ascii="Arial" w:hAnsi="Arial" w:cs="Arial"/>
          <w:color w:val="auto"/>
          <w:sz w:val="22"/>
          <w:szCs w:val="22"/>
        </w:rPr>
        <w:t>)</w:t>
      </w:r>
    </w:p>
    <w:p w14:paraId="1C657451" w14:textId="13D6FCED" w:rsidR="009657F9" w:rsidRPr="0090057C" w:rsidRDefault="009657F9" w:rsidP="0090057C">
      <w:pPr>
        <w:ind w:firstLine="360"/>
      </w:pPr>
      <w:r>
        <w:rPr>
          <w:rFonts w:ascii="Arial" w:hAnsi="Arial" w:cs="Arial"/>
          <w:color w:val="auto"/>
          <w:sz w:val="22"/>
          <w:szCs w:val="22"/>
        </w:rPr>
        <w:t>Prioridade: Alta</w:t>
      </w:r>
    </w:p>
    <w:p w14:paraId="4E138C81" w14:textId="7BDF7164" w:rsidR="000E63E9" w:rsidRPr="000E63E9" w:rsidRDefault="00A23B48" w:rsidP="000E63E9">
      <w:pPr>
        <w:pStyle w:val="Ttulo2"/>
      </w:pPr>
      <w:bookmarkStart w:id="14" w:name="_Toc105897019"/>
      <w:r>
        <w:t xml:space="preserve">Módulo </w:t>
      </w:r>
      <w:r w:rsidR="000C665A">
        <w:t>Respondente</w:t>
      </w:r>
      <w:bookmarkEnd w:id="14"/>
    </w:p>
    <w:p w14:paraId="69FAD603" w14:textId="035C041B" w:rsidR="009E444A" w:rsidRDefault="008516E7" w:rsidP="000C665A">
      <w:pPr>
        <w:spacing w:line="360" w:lineRule="auto"/>
        <w:ind w:firstLine="360"/>
        <w:rPr>
          <w:rFonts w:cs="Arial"/>
          <w:color w:val="auto"/>
          <w:sz w:val="22"/>
          <w:szCs w:val="22"/>
        </w:rPr>
      </w:pPr>
      <w:r w:rsidRPr="00991A50">
        <w:rPr>
          <w:rFonts w:cs="Arial"/>
          <w:color w:val="auto"/>
          <w:sz w:val="22"/>
          <w:szCs w:val="22"/>
        </w:rPr>
        <w:t>Este módulo agrupa os requisitos referentes as funcionalidades</w:t>
      </w:r>
      <w:r w:rsidR="00991A50" w:rsidRPr="00991A50">
        <w:rPr>
          <w:rFonts w:cs="Arial"/>
          <w:color w:val="auto"/>
          <w:sz w:val="22"/>
          <w:szCs w:val="22"/>
        </w:rPr>
        <w:t xml:space="preserve"> </w:t>
      </w:r>
      <w:r w:rsidR="00600422">
        <w:rPr>
          <w:rFonts w:cs="Arial"/>
          <w:color w:val="auto"/>
          <w:sz w:val="22"/>
          <w:szCs w:val="22"/>
        </w:rPr>
        <w:t xml:space="preserve">responsáveis </w:t>
      </w:r>
      <w:r w:rsidR="008F665F">
        <w:rPr>
          <w:rFonts w:cs="Arial"/>
          <w:color w:val="auto"/>
          <w:sz w:val="22"/>
          <w:szCs w:val="22"/>
        </w:rPr>
        <w:t>por apresentar as avaliações de desempenho e feedback das mesmas aos funcionários.</w:t>
      </w:r>
    </w:p>
    <w:p w14:paraId="7C163501" w14:textId="7478DAC5" w:rsidR="008F665F" w:rsidRDefault="008F665F" w:rsidP="008F665F">
      <w:pPr>
        <w:pStyle w:val="Ttulo3"/>
      </w:pPr>
      <w:bookmarkStart w:id="15" w:name="_Toc105897020"/>
      <w:r>
        <w:t>RF 1</w:t>
      </w:r>
      <w:r w:rsidR="00110849">
        <w:t>3</w:t>
      </w:r>
      <w:r>
        <w:t xml:space="preserve"> – Visualizar </w:t>
      </w:r>
      <w:r w:rsidR="007E02DD">
        <w:t>Avaliação</w:t>
      </w:r>
      <w:bookmarkEnd w:id="15"/>
    </w:p>
    <w:p w14:paraId="4AAE4CB8" w14:textId="352ACC01" w:rsidR="00402645" w:rsidRDefault="008F665F" w:rsidP="00402645">
      <w:pPr>
        <w:ind w:firstLine="720"/>
        <w:rPr>
          <w:rFonts w:ascii="Arial" w:hAnsi="Arial" w:cs="Arial"/>
          <w:color w:val="auto"/>
          <w:sz w:val="22"/>
          <w:szCs w:val="22"/>
        </w:rPr>
      </w:pPr>
      <w:r w:rsidRPr="00AE6B9B">
        <w:rPr>
          <w:rFonts w:ascii="Arial" w:hAnsi="Arial" w:cs="Arial"/>
          <w:color w:val="auto"/>
          <w:sz w:val="22"/>
          <w:szCs w:val="22"/>
        </w:rPr>
        <w:t>Descrição</w:t>
      </w:r>
      <w:r>
        <w:rPr>
          <w:rFonts w:ascii="Arial" w:hAnsi="Arial" w:cs="Arial"/>
          <w:color w:val="auto"/>
          <w:sz w:val="22"/>
          <w:szCs w:val="22"/>
        </w:rPr>
        <w:t xml:space="preserve">: </w:t>
      </w:r>
      <w:r w:rsidRPr="009E6830">
        <w:rPr>
          <w:rFonts w:ascii="Arial" w:hAnsi="Arial" w:cs="Arial"/>
          <w:color w:val="auto"/>
          <w:sz w:val="22"/>
          <w:szCs w:val="22"/>
        </w:rPr>
        <w:t>Este requisito refere-se à</w:t>
      </w:r>
      <w:r>
        <w:rPr>
          <w:rFonts w:ascii="Arial" w:hAnsi="Arial" w:cs="Arial"/>
          <w:color w:val="auto"/>
          <w:sz w:val="22"/>
          <w:szCs w:val="22"/>
        </w:rPr>
        <w:t xml:space="preserve"> funcionalidade para que um funcionário, previamente inserido no sistema por um </w:t>
      </w:r>
      <w:r w:rsidR="00753B99">
        <w:rPr>
          <w:rFonts w:ascii="Arial" w:hAnsi="Arial" w:cs="Arial"/>
          <w:color w:val="auto"/>
          <w:sz w:val="22"/>
          <w:szCs w:val="22"/>
        </w:rPr>
        <w:t>avaliador (</w:t>
      </w:r>
      <w:r>
        <w:rPr>
          <w:rFonts w:ascii="Arial" w:hAnsi="Arial" w:cs="Arial"/>
          <w:color w:val="auto"/>
          <w:sz w:val="22"/>
          <w:szCs w:val="22"/>
        </w:rPr>
        <w:t>RF1</w:t>
      </w:r>
      <w:r w:rsidR="00725768">
        <w:rPr>
          <w:rFonts w:ascii="Arial" w:hAnsi="Arial" w:cs="Arial"/>
          <w:color w:val="auto"/>
          <w:sz w:val="22"/>
          <w:szCs w:val="22"/>
        </w:rPr>
        <w:t>0</w:t>
      </w:r>
      <w:r>
        <w:rPr>
          <w:rFonts w:ascii="Arial" w:hAnsi="Arial" w:cs="Arial"/>
          <w:color w:val="auto"/>
          <w:sz w:val="22"/>
          <w:szCs w:val="22"/>
        </w:rPr>
        <w:t>), possa visualizar</w:t>
      </w:r>
      <w:r w:rsidR="00402645">
        <w:rPr>
          <w:rFonts w:ascii="Arial" w:hAnsi="Arial" w:cs="Arial"/>
          <w:color w:val="auto"/>
          <w:sz w:val="22"/>
          <w:szCs w:val="22"/>
        </w:rPr>
        <w:t xml:space="preserve"> avaliações de desempenho pendentes.</w:t>
      </w:r>
    </w:p>
    <w:p w14:paraId="4D533098" w14:textId="647A684D" w:rsidR="00402645" w:rsidRDefault="00402645" w:rsidP="00402645">
      <w:pPr>
        <w:ind w:firstLine="72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O funcionário pode então responder as perguntas contidas n</w:t>
      </w:r>
      <w:r w:rsidR="007E02DD">
        <w:rPr>
          <w:rFonts w:ascii="Arial" w:hAnsi="Arial" w:cs="Arial"/>
          <w:color w:val="auto"/>
          <w:sz w:val="22"/>
          <w:szCs w:val="22"/>
        </w:rPr>
        <w:t>a avaliação</w:t>
      </w:r>
      <w:r w:rsidR="00110849"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>(RF1</w:t>
      </w:r>
      <w:r w:rsidR="00725768">
        <w:rPr>
          <w:rFonts w:ascii="Arial" w:hAnsi="Arial" w:cs="Arial"/>
          <w:color w:val="auto"/>
          <w:sz w:val="22"/>
          <w:szCs w:val="22"/>
        </w:rPr>
        <w:t>4</w:t>
      </w:r>
      <w:r>
        <w:rPr>
          <w:rFonts w:ascii="Arial" w:hAnsi="Arial" w:cs="Arial"/>
          <w:color w:val="auto"/>
          <w:sz w:val="22"/>
          <w:szCs w:val="22"/>
        </w:rPr>
        <w:t>) ou fechar o mesmo.</w:t>
      </w:r>
    </w:p>
    <w:p w14:paraId="26E664D0" w14:textId="0EFEE427" w:rsidR="00402645" w:rsidRDefault="00402645" w:rsidP="00402645">
      <w:pPr>
        <w:ind w:firstLine="72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Prioridade: Essencial</w:t>
      </w:r>
    </w:p>
    <w:p w14:paraId="63836BA1" w14:textId="16C90503" w:rsidR="00402645" w:rsidRDefault="00402645" w:rsidP="00402645">
      <w:pPr>
        <w:pStyle w:val="Ttulo3"/>
      </w:pPr>
      <w:bookmarkStart w:id="16" w:name="_Toc105897021"/>
      <w:r>
        <w:t>RF 1</w:t>
      </w:r>
      <w:r w:rsidR="00110849">
        <w:t>4</w:t>
      </w:r>
      <w:r>
        <w:t xml:space="preserve"> – Responder</w:t>
      </w:r>
      <w:bookmarkEnd w:id="16"/>
    </w:p>
    <w:p w14:paraId="1E954915" w14:textId="7001B52D" w:rsidR="00402645" w:rsidRDefault="00402645" w:rsidP="00402645">
      <w:p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ab/>
        <w:t xml:space="preserve">Descrição: Este requisito refere-se à funcionalidade para que um funcionário, previamente inserido no sistema por um </w:t>
      </w:r>
      <w:r w:rsidR="00753B99">
        <w:rPr>
          <w:rFonts w:ascii="Arial" w:hAnsi="Arial" w:cs="Arial"/>
          <w:color w:val="auto"/>
          <w:sz w:val="22"/>
          <w:szCs w:val="22"/>
        </w:rPr>
        <w:t>avaliador (</w:t>
      </w:r>
      <w:r>
        <w:rPr>
          <w:rFonts w:ascii="Arial" w:hAnsi="Arial" w:cs="Arial"/>
          <w:color w:val="auto"/>
          <w:sz w:val="22"/>
          <w:szCs w:val="22"/>
        </w:rPr>
        <w:t>RF1</w:t>
      </w:r>
      <w:r w:rsidR="00725768">
        <w:rPr>
          <w:rFonts w:ascii="Arial" w:hAnsi="Arial" w:cs="Arial"/>
          <w:color w:val="auto"/>
          <w:sz w:val="22"/>
          <w:szCs w:val="22"/>
        </w:rPr>
        <w:t>0</w:t>
      </w:r>
      <w:r>
        <w:rPr>
          <w:rFonts w:ascii="Arial" w:hAnsi="Arial" w:cs="Arial"/>
          <w:color w:val="auto"/>
          <w:sz w:val="22"/>
          <w:szCs w:val="22"/>
        </w:rPr>
        <w:t>), possa inserir suas respostas em um formulário.</w:t>
      </w:r>
    </w:p>
    <w:p w14:paraId="508CA461" w14:textId="0FEF86FC" w:rsidR="00402645" w:rsidRDefault="00402645" w:rsidP="00402645">
      <w:p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ab/>
        <w:t>Prioridade: Essencial</w:t>
      </w:r>
    </w:p>
    <w:p w14:paraId="731A3AD3" w14:textId="77777777" w:rsidR="00402645" w:rsidRDefault="00402645" w:rsidP="00402645">
      <w:pPr>
        <w:rPr>
          <w:rFonts w:ascii="Arial" w:hAnsi="Arial" w:cs="Arial"/>
          <w:color w:val="auto"/>
          <w:sz w:val="22"/>
          <w:szCs w:val="22"/>
        </w:rPr>
      </w:pPr>
    </w:p>
    <w:p w14:paraId="63BB81CD" w14:textId="6BAE54DA" w:rsidR="00402645" w:rsidRDefault="00402645" w:rsidP="00402645">
      <w:pPr>
        <w:pStyle w:val="Ttulo3"/>
      </w:pPr>
      <w:bookmarkStart w:id="17" w:name="_Toc105897022"/>
      <w:r>
        <w:t>RF 1</w:t>
      </w:r>
      <w:r w:rsidR="00110849">
        <w:t>5</w:t>
      </w:r>
      <w:r>
        <w:t xml:space="preserve"> – Visualizar Feedback</w:t>
      </w:r>
      <w:bookmarkEnd w:id="17"/>
    </w:p>
    <w:p w14:paraId="668A7F8A" w14:textId="76A9E236" w:rsidR="00402645" w:rsidRPr="00402645" w:rsidRDefault="00402645" w:rsidP="00402645">
      <w:r>
        <w:tab/>
      </w:r>
      <w:r>
        <w:rPr>
          <w:rFonts w:ascii="Arial" w:hAnsi="Arial" w:cs="Arial"/>
          <w:color w:val="auto"/>
          <w:sz w:val="22"/>
          <w:szCs w:val="22"/>
        </w:rPr>
        <w:t>Descrição: Este requisito refere-se à funcionalidade para que um funcionário previamente inserido no sistema por u</w:t>
      </w:r>
      <w:r w:rsidR="00FE200F">
        <w:rPr>
          <w:rFonts w:ascii="Arial" w:hAnsi="Arial" w:cs="Arial"/>
          <w:color w:val="auto"/>
          <w:sz w:val="22"/>
          <w:szCs w:val="22"/>
        </w:rPr>
        <w:t xml:space="preserve">m </w:t>
      </w:r>
      <w:r w:rsidR="00725768">
        <w:rPr>
          <w:rFonts w:ascii="Arial" w:hAnsi="Arial" w:cs="Arial"/>
          <w:color w:val="auto"/>
          <w:sz w:val="22"/>
          <w:szCs w:val="22"/>
        </w:rPr>
        <w:t>avaliador (</w:t>
      </w:r>
      <w:r w:rsidR="00FE200F">
        <w:rPr>
          <w:rFonts w:ascii="Arial" w:hAnsi="Arial" w:cs="Arial"/>
          <w:color w:val="auto"/>
          <w:sz w:val="22"/>
          <w:szCs w:val="22"/>
        </w:rPr>
        <w:t xml:space="preserve">RF11), visualize o feedback referente a uma avaliação de desempenho previamente </w:t>
      </w:r>
      <w:r w:rsidR="006C16C1">
        <w:rPr>
          <w:rFonts w:ascii="Arial" w:hAnsi="Arial" w:cs="Arial"/>
          <w:color w:val="auto"/>
          <w:sz w:val="22"/>
          <w:szCs w:val="22"/>
        </w:rPr>
        <w:t>respondida</w:t>
      </w:r>
      <w:r w:rsidR="00FE200F">
        <w:rPr>
          <w:rFonts w:ascii="Arial" w:hAnsi="Arial" w:cs="Arial"/>
          <w:color w:val="auto"/>
          <w:sz w:val="22"/>
          <w:szCs w:val="22"/>
        </w:rPr>
        <w:t>.</w:t>
      </w:r>
    </w:p>
    <w:p w14:paraId="18B5E19C" w14:textId="77777777" w:rsidR="005A3D16" w:rsidRPr="00330056" w:rsidRDefault="005A3D16" w:rsidP="0082226E">
      <w:pPr>
        <w:rPr>
          <w:b/>
        </w:rPr>
      </w:pPr>
    </w:p>
    <w:p w14:paraId="149CD353" w14:textId="77777777" w:rsidR="006E5425" w:rsidRPr="00903C29" w:rsidRDefault="00903C29" w:rsidP="00903C29">
      <w:pPr>
        <w:rPr>
          <w:b/>
          <w:color w:val="1F4E79" w:themeColor="accent1" w:themeShade="80"/>
          <w:sz w:val="28"/>
          <w:szCs w:val="28"/>
        </w:rPr>
      </w:pPr>
      <w:r w:rsidRPr="00903C29">
        <w:rPr>
          <w:b/>
          <w:color w:val="1F4E79" w:themeColor="accent1" w:themeShade="80"/>
          <w:sz w:val="28"/>
          <w:szCs w:val="28"/>
        </w:rPr>
        <w:t>APROVAÇÃO E AUTORIDADE PARA PROCEDER</w:t>
      </w:r>
    </w:p>
    <w:p w14:paraId="5F63E3BA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lastRenderedPageBreak/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106D57C2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162448D7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090B13A9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08FDECAD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714EC1F3" w14:textId="77777777" w:rsidTr="002F5967">
        <w:tc>
          <w:tcPr>
            <w:tcW w:w="1923" w:type="pct"/>
          </w:tcPr>
          <w:p w14:paraId="4DCC55B6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330115B6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4BAAC4DA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7573708C" w14:textId="77777777" w:rsidR="006E5425" w:rsidRPr="002C5A42" w:rsidRDefault="006E5425" w:rsidP="00514CA3"/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A5E5E" w14:textId="77777777" w:rsidR="000F2ABC" w:rsidRDefault="000F2ABC">
      <w:pPr>
        <w:spacing w:after="0" w:line="240" w:lineRule="auto"/>
      </w:pPr>
      <w:r>
        <w:separator/>
      </w:r>
    </w:p>
  </w:endnote>
  <w:endnote w:type="continuationSeparator" w:id="0">
    <w:p w14:paraId="52DFD2CF" w14:textId="77777777" w:rsidR="000F2ABC" w:rsidRDefault="000F2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0654A" w14:textId="77777777" w:rsidR="000F2ABC" w:rsidRDefault="000F2ABC">
      <w:pPr>
        <w:spacing w:after="0" w:line="240" w:lineRule="auto"/>
      </w:pPr>
      <w:r>
        <w:separator/>
      </w:r>
    </w:p>
  </w:footnote>
  <w:footnote w:type="continuationSeparator" w:id="0">
    <w:p w14:paraId="097E4F54" w14:textId="77777777" w:rsidR="000F2ABC" w:rsidRDefault="000F2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3ACFA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CAF506" wp14:editId="4B26E10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D93176B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D61FD"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CAF506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2D93176B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D61FD"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974832">
    <w:abstractNumId w:val="0"/>
  </w:num>
  <w:num w:numId="2" w16cid:durableId="388767564">
    <w:abstractNumId w:val="3"/>
  </w:num>
  <w:num w:numId="3" w16cid:durableId="2127456777">
    <w:abstractNumId w:val="3"/>
    <w:lvlOverride w:ilvl="0">
      <w:startOverride w:val="1"/>
    </w:lvlOverride>
  </w:num>
  <w:num w:numId="4" w16cid:durableId="2003921905">
    <w:abstractNumId w:val="1"/>
  </w:num>
  <w:num w:numId="5" w16cid:durableId="896361689">
    <w:abstractNumId w:val="2"/>
  </w:num>
  <w:num w:numId="6" w16cid:durableId="1770158493">
    <w:abstractNumId w:val="1"/>
  </w:num>
  <w:num w:numId="7" w16cid:durableId="1753552101">
    <w:abstractNumId w:val="1"/>
  </w:num>
  <w:num w:numId="8" w16cid:durableId="882987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0700A"/>
    <w:rsid w:val="000077D9"/>
    <w:rsid w:val="00034250"/>
    <w:rsid w:val="0004372E"/>
    <w:rsid w:val="000475A1"/>
    <w:rsid w:val="00052A26"/>
    <w:rsid w:val="00080F7E"/>
    <w:rsid w:val="00082D13"/>
    <w:rsid w:val="0008395E"/>
    <w:rsid w:val="00084480"/>
    <w:rsid w:val="0009160C"/>
    <w:rsid w:val="00094F6F"/>
    <w:rsid w:val="000A2436"/>
    <w:rsid w:val="000A4986"/>
    <w:rsid w:val="000C665A"/>
    <w:rsid w:val="000D4215"/>
    <w:rsid w:val="000E63E9"/>
    <w:rsid w:val="000F2ABC"/>
    <w:rsid w:val="000F39C8"/>
    <w:rsid w:val="001062EA"/>
    <w:rsid w:val="00110849"/>
    <w:rsid w:val="00111E55"/>
    <w:rsid w:val="00124270"/>
    <w:rsid w:val="00145C1C"/>
    <w:rsid w:val="00146BD8"/>
    <w:rsid w:val="0015297D"/>
    <w:rsid w:val="00173D71"/>
    <w:rsid w:val="001A5DF0"/>
    <w:rsid w:val="001B3534"/>
    <w:rsid w:val="001C5A1E"/>
    <w:rsid w:val="001C6DDF"/>
    <w:rsid w:val="001C72E1"/>
    <w:rsid w:val="001D018C"/>
    <w:rsid w:val="001D2C57"/>
    <w:rsid w:val="001E247D"/>
    <w:rsid w:val="001E6970"/>
    <w:rsid w:val="001F2A88"/>
    <w:rsid w:val="00205524"/>
    <w:rsid w:val="00212ABC"/>
    <w:rsid w:val="00230A92"/>
    <w:rsid w:val="00253527"/>
    <w:rsid w:val="0026715B"/>
    <w:rsid w:val="00267AD0"/>
    <w:rsid w:val="00274FCA"/>
    <w:rsid w:val="002B48F2"/>
    <w:rsid w:val="002C5A42"/>
    <w:rsid w:val="002D07A2"/>
    <w:rsid w:val="002F5967"/>
    <w:rsid w:val="00315FBC"/>
    <w:rsid w:val="003249F9"/>
    <w:rsid w:val="00327BEF"/>
    <w:rsid w:val="00330056"/>
    <w:rsid w:val="003416D2"/>
    <w:rsid w:val="00341E25"/>
    <w:rsid w:val="00342AF5"/>
    <w:rsid w:val="00355281"/>
    <w:rsid w:val="00373E4F"/>
    <w:rsid w:val="00377415"/>
    <w:rsid w:val="0037771C"/>
    <w:rsid w:val="00377D7E"/>
    <w:rsid w:val="003830F0"/>
    <w:rsid w:val="003879C7"/>
    <w:rsid w:val="003B7391"/>
    <w:rsid w:val="003C7E74"/>
    <w:rsid w:val="003D4812"/>
    <w:rsid w:val="003D68A0"/>
    <w:rsid w:val="00402645"/>
    <w:rsid w:val="00404A9B"/>
    <w:rsid w:val="00417848"/>
    <w:rsid w:val="004322E6"/>
    <w:rsid w:val="00451A14"/>
    <w:rsid w:val="00473436"/>
    <w:rsid w:val="00474C4E"/>
    <w:rsid w:val="004944A7"/>
    <w:rsid w:val="004B3E54"/>
    <w:rsid w:val="004B7B8B"/>
    <w:rsid w:val="004E3DF3"/>
    <w:rsid w:val="0050125C"/>
    <w:rsid w:val="00514CA3"/>
    <w:rsid w:val="00515972"/>
    <w:rsid w:val="00525B9D"/>
    <w:rsid w:val="00564718"/>
    <w:rsid w:val="00564B9A"/>
    <w:rsid w:val="005707E2"/>
    <w:rsid w:val="00576307"/>
    <w:rsid w:val="005842DD"/>
    <w:rsid w:val="00596364"/>
    <w:rsid w:val="005A3D16"/>
    <w:rsid w:val="005B7EE0"/>
    <w:rsid w:val="005C6021"/>
    <w:rsid w:val="005D1E03"/>
    <w:rsid w:val="00600422"/>
    <w:rsid w:val="00620ED1"/>
    <w:rsid w:val="00630B86"/>
    <w:rsid w:val="00643F39"/>
    <w:rsid w:val="0065115B"/>
    <w:rsid w:val="00661860"/>
    <w:rsid w:val="00672BD0"/>
    <w:rsid w:val="00683FAF"/>
    <w:rsid w:val="00687B9C"/>
    <w:rsid w:val="00690753"/>
    <w:rsid w:val="006A7E89"/>
    <w:rsid w:val="006C16C1"/>
    <w:rsid w:val="006C62F5"/>
    <w:rsid w:val="006D36FD"/>
    <w:rsid w:val="006D3F0D"/>
    <w:rsid w:val="006D5612"/>
    <w:rsid w:val="006D59CC"/>
    <w:rsid w:val="006E5425"/>
    <w:rsid w:val="00713EC5"/>
    <w:rsid w:val="007243B8"/>
    <w:rsid w:val="00725768"/>
    <w:rsid w:val="00742E55"/>
    <w:rsid w:val="00747469"/>
    <w:rsid w:val="00753B99"/>
    <w:rsid w:val="00777B42"/>
    <w:rsid w:val="007B2E09"/>
    <w:rsid w:val="007B5126"/>
    <w:rsid w:val="007C0D22"/>
    <w:rsid w:val="007C5632"/>
    <w:rsid w:val="007D51C7"/>
    <w:rsid w:val="007D6440"/>
    <w:rsid w:val="007D7BFB"/>
    <w:rsid w:val="007E02DD"/>
    <w:rsid w:val="007F3CB0"/>
    <w:rsid w:val="007F5DAC"/>
    <w:rsid w:val="00805DA0"/>
    <w:rsid w:val="008067B8"/>
    <w:rsid w:val="008116BB"/>
    <w:rsid w:val="0082226E"/>
    <w:rsid w:val="008516E7"/>
    <w:rsid w:val="00871451"/>
    <w:rsid w:val="0088265B"/>
    <w:rsid w:val="008A4E8E"/>
    <w:rsid w:val="008C039D"/>
    <w:rsid w:val="008C10AA"/>
    <w:rsid w:val="008C1DF8"/>
    <w:rsid w:val="008C5900"/>
    <w:rsid w:val="008D0296"/>
    <w:rsid w:val="008D087E"/>
    <w:rsid w:val="008D1778"/>
    <w:rsid w:val="008D61FD"/>
    <w:rsid w:val="008D7C58"/>
    <w:rsid w:val="008F236F"/>
    <w:rsid w:val="008F2E61"/>
    <w:rsid w:val="008F665F"/>
    <w:rsid w:val="0090057C"/>
    <w:rsid w:val="00903C29"/>
    <w:rsid w:val="00912641"/>
    <w:rsid w:val="00917F8D"/>
    <w:rsid w:val="009344E4"/>
    <w:rsid w:val="00937F06"/>
    <w:rsid w:val="009657F9"/>
    <w:rsid w:val="00991A50"/>
    <w:rsid w:val="00993C21"/>
    <w:rsid w:val="009A3F44"/>
    <w:rsid w:val="009A77A0"/>
    <w:rsid w:val="009E27BD"/>
    <w:rsid w:val="009E444A"/>
    <w:rsid w:val="009E6830"/>
    <w:rsid w:val="00A04870"/>
    <w:rsid w:val="00A23B48"/>
    <w:rsid w:val="00A42468"/>
    <w:rsid w:val="00A73899"/>
    <w:rsid w:val="00A74AA3"/>
    <w:rsid w:val="00A81859"/>
    <w:rsid w:val="00A930C5"/>
    <w:rsid w:val="00AA38BC"/>
    <w:rsid w:val="00AA3D64"/>
    <w:rsid w:val="00AD5E25"/>
    <w:rsid w:val="00AE0791"/>
    <w:rsid w:val="00AE4C1A"/>
    <w:rsid w:val="00AE6B9B"/>
    <w:rsid w:val="00AF03EB"/>
    <w:rsid w:val="00B13A66"/>
    <w:rsid w:val="00B22CFB"/>
    <w:rsid w:val="00B260F2"/>
    <w:rsid w:val="00B37E7D"/>
    <w:rsid w:val="00B8580F"/>
    <w:rsid w:val="00B85FDF"/>
    <w:rsid w:val="00B86D41"/>
    <w:rsid w:val="00B915D0"/>
    <w:rsid w:val="00B94E63"/>
    <w:rsid w:val="00BB0521"/>
    <w:rsid w:val="00BB0EE9"/>
    <w:rsid w:val="00BB3A99"/>
    <w:rsid w:val="00BB4771"/>
    <w:rsid w:val="00BB4C12"/>
    <w:rsid w:val="00BC74DA"/>
    <w:rsid w:val="00BE19D4"/>
    <w:rsid w:val="00BF3C1D"/>
    <w:rsid w:val="00C04900"/>
    <w:rsid w:val="00C07628"/>
    <w:rsid w:val="00C25654"/>
    <w:rsid w:val="00C50926"/>
    <w:rsid w:val="00C61465"/>
    <w:rsid w:val="00C96F9A"/>
    <w:rsid w:val="00CA00E6"/>
    <w:rsid w:val="00CA2AAB"/>
    <w:rsid w:val="00CA5EE2"/>
    <w:rsid w:val="00CB1CBD"/>
    <w:rsid w:val="00CC43A8"/>
    <w:rsid w:val="00CE2608"/>
    <w:rsid w:val="00D0703B"/>
    <w:rsid w:val="00D15DA4"/>
    <w:rsid w:val="00D264BA"/>
    <w:rsid w:val="00D45F7A"/>
    <w:rsid w:val="00D54A19"/>
    <w:rsid w:val="00D70646"/>
    <w:rsid w:val="00D8281F"/>
    <w:rsid w:val="00D843A1"/>
    <w:rsid w:val="00D8486E"/>
    <w:rsid w:val="00DC42DA"/>
    <w:rsid w:val="00DE496E"/>
    <w:rsid w:val="00E14302"/>
    <w:rsid w:val="00E15A9B"/>
    <w:rsid w:val="00E2495E"/>
    <w:rsid w:val="00E24A8D"/>
    <w:rsid w:val="00E2520C"/>
    <w:rsid w:val="00E52D6C"/>
    <w:rsid w:val="00E6548C"/>
    <w:rsid w:val="00E954ED"/>
    <w:rsid w:val="00E96407"/>
    <w:rsid w:val="00ED1517"/>
    <w:rsid w:val="00ED3F8B"/>
    <w:rsid w:val="00ED50FD"/>
    <w:rsid w:val="00EE3A96"/>
    <w:rsid w:val="00EF03CD"/>
    <w:rsid w:val="00F269B9"/>
    <w:rsid w:val="00F42104"/>
    <w:rsid w:val="00F53D5F"/>
    <w:rsid w:val="00F67A28"/>
    <w:rsid w:val="00F75E97"/>
    <w:rsid w:val="00FA6CD6"/>
    <w:rsid w:val="00FC148A"/>
    <w:rsid w:val="00FE200F"/>
    <w:rsid w:val="00FE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387A4B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2495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E2495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2495E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E2495E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E2495E"/>
    <w:rPr>
      <w:color w:val="40ACD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84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041A29D41E430298130D41350AE35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EB6899-1D54-4E74-B2A0-D793340BC4F8}"/>
      </w:docPartPr>
      <w:docPartBody>
        <w:p w:rsidR="00953C4F" w:rsidRDefault="0013104A" w:rsidP="0013104A">
          <w:pPr>
            <w:pStyle w:val="0D041A29D41E430298130D41350AE35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3118F"/>
    <w:rsid w:val="0013104A"/>
    <w:rsid w:val="00175C27"/>
    <w:rsid w:val="001C4015"/>
    <w:rsid w:val="00201A50"/>
    <w:rsid w:val="002C48E8"/>
    <w:rsid w:val="003C1E1D"/>
    <w:rsid w:val="004B0535"/>
    <w:rsid w:val="004E1F11"/>
    <w:rsid w:val="0050063A"/>
    <w:rsid w:val="00552229"/>
    <w:rsid w:val="00552D7E"/>
    <w:rsid w:val="00570693"/>
    <w:rsid w:val="005F3218"/>
    <w:rsid w:val="006B5661"/>
    <w:rsid w:val="006F0EDB"/>
    <w:rsid w:val="00704804"/>
    <w:rsid w:val="007A3602"/>
    <w:rsid w:val="00851622"/>
    <w:rsid w:val="008968D0"/>
    <w:rsid w:val="00953C4F"/>
    <w:rsid w:val="00970072"/>
    <w:rsid w:val="00A244A1"/>
    <w:rsid w:val="00A343A2"/>
    <w:rsid w:val="00A52B08"/>
    <w:rsid w:val="00AA2860"/>
    <w:rsid w:val="00AB077F"/>
    <w:rsid w:val="00B42A3E"/>
    <w:rsid w:val="00BE7F96"/>
    <w:rsid w:val="00C94223"/>
    <w:rsid w:val="00D2005B"/>
    <w:rsid w:val="00D32ED5"/>
    <w:rsid w:val="00D76615"/>
    <w:rsid w:val="00DB4C37"/>
    <w:rsid w:val="00DD0441"/>
    <w:rsid w:val="00E42719"/>
    <w:rsid w:val="00F654F9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0D041A29D41E430298130D41350AE357">
    <w:name w:val="0D041A29D41E430298130D41350AE357"/>
    <w:rsid w:val="0013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A693796-1393-440F-8697-8BB5DA69D9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483</TotalTime>
  <Pages>6</Pages>
  <Words>1246</Words>
  <Characters>6733</Characters>
  <Application>Microsoft Office Word</Application>
  <DocSecurity>0</DocSecurity>
  <Lines>56</Lines>
  <Paragraphs>15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José</cp:lastModifiedBy>
  <cp:revision>48</cp:revision>
  <dcterms:created xsi:type="dcterms:W3CDTF">2022-03-31T21:24:00Z</dcterms:created>
  <dcterms:modified xsi:type="dcterms:W3CDTF">2022-06-12T06:42:00Z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