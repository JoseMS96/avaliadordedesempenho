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BCF7C" w14:textId="77777777" w:rsidR="00903C29" w:rsidRDefault="00903C29" w:rsidP="00903C29">
      <w:pPr>
        <w:pStyle w:val="Ttulo"/>
      </w:pPr>
      <w:r>
        <w:t>Projeto Interdisciplinar 2022</w:t>
      </w:r>
    </w:p>
    <w:p w14:paraId="0083B945" w14:textId="77777777" w:rsidR="00903C29" w:rsidRPr="002C5A42" w:rsidRDefault="00903C29" w:rsidP="00903C29">
      <w:pPr>
        <w:pStyle w:val="Ttulo"/>
      </w:pPr>
      <w:r>
        <w:t>ESPECIFICAÇÃO DE REQUISITOS FUNCIONAIS</w:t>
      </w:r>
    </w:p>
    <w:sdt>
      <w:sdtPr>
        <w:id w:val="216403978"/>
        <w:placeholder>
          <w:docPart w:val="0D041A29D41E430298130D41350AE357"/>
        </w:placeholder>
        <w:date w:fullDate="2022-03-17T00:00:00Z">
          <w:dateFormat w:val="dd/MM/yyyy"/>
          <w:lid w:val="pt-BR"/>
          <w:storeMappedDataAs w:val="dateTime"/>
          <w:calendar w:val="gregorian"/>
        </w:date>
      </w:sdtPr>
      <w:sdtEndPr/>
      <w:sdtContent>
        <w:p w14:paraId="58672AC9" w14:textId="77777777" w:rsidR="00903C29" w:rsidRPr="002C5A42" w:rsidRDefault="00564B9A" w:rsidP="00903C29">
          <w:pPr>
            <w:pStyle w:val="Subttulo"/>
          </w:pPr>
          <w:r>
            <w:t>17/03/2022</w:t>
          </w:r>
        </w:p>
      </w:sdtContent>
    </w:sdt>
    <w:p w14:paraId="08E14CFF" w14:textId="77777777" w:rsidR="00564B9A" w:rsidRDefault="00564B9A" w:rsidP="00564B9A"/>
    <w:p w14:paraId="465387C3" w14:textId="396D884F" w:rsidR="00903C29" w:rsidRPr="00564B9A" w:rsidRDefault="00E15A9B" w:rsidP="00564B9A">
      <w:pPr>
        <w:rPr>
          <w:b/>
          <w:color w:val="1F4E79" w:themeColor="accent1" w:themeShade="80"/>
          <w:sz w:val="28"/>
          <w:szCs w:val="28"/>
        </w:rPr>
      </w:pPr>
      <w:r>
        <w:rPr>
          <w:b/>
          <w:color w:val="1F4E79" w:themeColor="accent1" w:themeShade="80"/>
          <w:sz w:val="28"/>
          <w:szCs w:val="28"/>
        </w:rPr>
        <w:t>Avaliador de Desempenho - ADD</w:t>
      </w:r>
    </w:p>
    <w:sdt>
      <w:sdtPr>
        <w:rPr>
          <w:rFonts w:asciiTheme="minorHAnsi" w:eastAsiaTheme="minorHAnsi" w:hAnsiTheme="minorHAnsi" w:cstheme="minorBidi"/>
          <w:color w:val="404040" w:themeColor="text1" w:themeTint="BF"/>
          <w:sz w:val="18"/>
          <w:szCs w:val="20"/>
        </w:rPr>
        <w:id w:val="16049950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8C155D" w14:textId="77777777" w:rsidR="00E2495E" w:rsidRDefault="00E2495E">
          <w:pPr>
            <w:pStyle w:val="CabealhodoSumrio"/>
          </w:pPr>
        </w:p>
        <w:p w14:paraId="365646F0" w14:textId="11613CC8" w:rsidR="00687B9C" w:rsidRDefault="00E2495E">
          <w:pPr>
            <w:pStyle w:val="Sumrio2"/>
            <w:tabs>
              <w:tab w:val="left" w:pos="660"/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856735" w:history="1">
            <w:r w:rsidR="00687B9C" w:rsidRPr="006726F4">
              <w:rPr>
                <w:rStyle w:val="Hyperlink"/>
                <w:noProof/>
              </w:rPr>
              <w:t>1.</w:t>
            </w:r>
            <w:r w:rsidR="00687B9C"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="00687B9C" w:rsidRPr="006726F4">
              <w:rPr>
                <w:rStyle w:val="Hyperlink"/>
                <w:noProof/>
              </w:rPr>
              <w:t>Módulo Acesso</w:t>
            </w:r>
            <w:r w:rsidR="00687B9C">
              <w:rPr>
                <w:noProof/>
                <w:webHidden/>
              </w:rPr>
              <w:tab/>
            </w:r>
            <w:r w:rsidR="00687B9C">
              <w:rPr>
                <w:noProof/>
                <w:webHidden/>
              </w:rPr>
              <w:fldChar w:fldCharType="begin"/>
            </w:r>
            <w:r w:rsidR="00687B9C">
              <w:rPr>
                <w:noProof/>
                <w:webHidden/>
              </w:rPr>
              <w:instrText xml:space="preserve"> PAGEREF _Toc103856735 \h </w:instrText>
            </w:r>
            <w:r w:rsidR="00687B9C">
              <w:rPr>
                <w:noProof/>
                <w:webHidden/>
              </w:rPr>
            </w:r>
            <w:r w:rsidR="00687B9C">
              <w:rPr>
                <w:noProof/>
                <w:webHidden/>
              </w:rPr>
              <w:fldChar w:fldCharType="separate"/>
            </w:r>
            <w:r w:rsidR="00687B9C">
              <w:rPr>
                <w:noProof/>
                <w:webHidden/>
              </w:rPr>
              <w:t>2</w:t>
            </w:r>
            <w:r w:rsidR="00687B9C">
              <w:rPr>
                <w:noProof/>
                <w:webHidden/>
              </w:rPr>
              <w:fldChar w:fldCharType="end"/>
            </w:r>
          </w:hyperlink>
        </w:p>
        <w:p w14:paraId="26EC4027" w14:textId="0492BA47" w:rsidR="00687B9C" w:rsidRDefault="00C46A75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03856736" w:history="1">
            <w:r w:rsidR="00687B9C" w:rsidRPr="006726F4">
              <w:rPr>
                <w:rStyle w:val="Hyperlink"/>
                <w:noProof/>
              </w:rPr>
              <w:t>RF 01 – Cadastrar</w:t>
            </w:r>
            <w:r w:rsidR="00687B9C">
              <w:rPr>
                <w:noProof/>
                <w:webHidden/>
              </w:rPr>
              <w:tab/>
            </w:r>
            <w:r w:rsidR="00687B9C">
              <w:rPr>
                <w:noProof/>
                <w:webHidden/>
              </w:rPr>
              <w:fldChar w:fldCharType="begin"/>
            </w:r>
            <w:r w:rsidR="00687B9C">
              <w:rPr>
                <w:noProof/>
                <w:webHidden/>
              </w:rPr>
              <w:instrText xml:space="preserve"> PAGEREF _Toc103856736 \h </w:instrText>
            </w:r>
            <w:r w:rsidR="00687B9C">
              <w:rPr>
                <w:noProof/>
                <w:webHidden/>
              </w:rPr>
            </w:r>
            <w:r w:rsidR="00687B9C">
              <w:rPr>
                <w:noProof/>
                <w:webHidden/>
              </w:rPr>
              <w:fldChar w:fldCharType="separate"/>
            </w:r>
            <w:r w:rsidR="00687B9C">
              <w:rPr>
                <w:noProof/>
                <w:webHidden/>
              </w:rPr>
              <w:t>2</w:t>
            </w:r>
            <w:r w:rsidR="00687B9C">
              <w:rPr>
                <w:noProof/>
                <w:webHidden/>
              </w:rPr>
              <w:fldChar w:fldCharType="end"/>
            </w:r>
          </w:hyperlink>
        </w:p>
        <w:p w14:paraId="5065DF46" w14:textId="217F3DBD" w:rsidR="00687B9C" w:rsidRDefault="00C46A75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03856737" w:history="1">
            <w:r w:rsidR="00687B9C" w:rsidRPr="006726F4">
              <w:rPr>
                <w:rStyle w:val="Hyperlink"/>
                <w:noProof/>
              </w:rPr>
              <w:t>RF 02 – Login</w:t>
            </w:r>
            <w:r w:rsidR="00687B9C">
              <w:rPr>
                <w:noProof/>
                <w:webHidden/>
              </w:rPr>
              <w:tab/>
            </w:r>
            <w:r w:rsidR="00687B9C">
              <w:rPr>
                <w:noProof/>
                <w:webHidden/>
              </w:rPr>
              <w:fldChar w:fldCharType="begin"/>
            </w:r>
            <w:r w:rsidR="00687B9C">
              <w:rPr>
                <w:noProof/>
                <w:webHidden/>
              </w:rPr>
              <w:instrText xml:space="preserve"> PAGEREF _Toc103856737 \h </w:instrText>
            </w:r>
            <w:r w:rsidR="00687B9C">
              <w:rPr>
                <w:noProof/>
                <w:webHidden/>
              </w:rPr>
            </w:r>
            <w:r w:rsidR="00687B9C">
              <w:rPr>
                <w:noProof/>
                <w:webHidden/>
              </w:rPr>
              <w:fldChar w:fldCharType="separate"/>
            </w:r>
            <w:r w:rsidR="00687B9C">
              <w:rPr>
                <w:noProof/>
                <w:webHidden/>
              </w:rPr>
              <w:t>2</w:t>
            </w:r>
            <w:r w:rsidR="00687B9C">
              <w:rPr>
                <w:noProof/>
                <w:webHidden/>
              </w:rPr>
              <w:fldChar w:fldCharType="end"/>
            </w:r>
          </w:hyperlink>
        </w:p>
        <w:p w14:paraId="6F3368BA" w14:textId="378F4538" w:rsidR="00687B9C" w:rsidRDefault="00C46A75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03856738" w:history="1">
            <w:r w:rsidR="00687B9C" w:rsidRPr="006726F4">
              <w:rPr>
                <w:rStyle w:val="Hyperlink"/>
                <w:noProof/>
              </w:rPr>
              <w:t>RF 03 – Recuperar Senha</w:t>
            </w:r>
            <w:r w:rsidR="00687B9C">
              <w:rPr>
                <w:noProof/>
                <w:webHidden/>
              </w:rPr>
              <w:tab/>
            </w:r>
            <w:r w:rsidR="00687B9C">
              <w:rPr>
                <w:noProof/>
                <w:webHidden/>
              </w:rPr>
              <w:fldChar w:fldCharType="begin"/>
            </w:r>
            <w:r w:rsidR="00687B9C">
              <w:rPr>
                <w:noProof/>
                <w:webHidden/>
              </w:rPr>
              <w:instrText xml:space="preserve"> PAGEREF _Toc103856738 \h </w:instrText>
            </w:r>
            <w:r w:rsidR="00687B9C">
              <w:rPr>
                <w:noProof/>
                <w:webHidden/>
              </w:rPr>
            </w:r>
            <w:r w:rsidR="00687B9C">
              <w:rPr>
                <w:noProof/>
                <w:webHidden/>
              </w:rPr>
              <w:fldChar w:fldCharType="separate"/>
            </w:r>
            <w:r w:rsidR="00687B9C">
              <w:rPr>
                <w:noProof/>
                <w:webHidden/>
              </w:rPr>
              <w:t>3</w:t>
            </w:r>
            <w:r w:rsidR="00687B9C">
              <w:rPr>
                <w:noProof/>
                <w:webHidden/>
              </w:rPr>
              <w:fldChar w:fldCharType="end"/>
            </w:r>
          </w:hyperlink>
        </w:p>
        <w:p w14:paraId="2245A1C8" w14:textId="1B4453D2" w:rsidR="00687B9C" w:rsidRDefault="00C46A75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03856739" w:history="1">
            <w:r w:rsidR="00687B9C" w:rsidRPr="006726F4">
              <w:rPr>
                <w:rStyle w:val="Hyperlink"/>
                <w:noProof/>
              </w:rPr>
              <w:t>RF 04 – Alterar Senha</w:t>
            </w:r>
            <w:r w:rsidR="00687B9C">
              <w:rPr>
                <w:noProof/>
                <w:webHidden/>
              </w:rPr>
              <w:tab/>
            </w:r>
            <w:r w:rsidR="00687B9C">
              <w:rPr>
                <w:noProof/>
                <w:webHidden/>
              </w:rPr>
              <w:fldChar w:fldCharType="begin"/>
            </w:r>
            <w:r w:rsidR="00687B9C">
              <w:rPr>
                <w:noProof/>
                <w:webHidden/>
              </w:rPr>
              <w:instrText xml:space="preserve"> PAGEREF _Toc103856739 \h </w:instrText>
            </w:r>
            <w:r w:rsidR="00687B9C">
              <w:rPr>
                <w:noProof/>
                <w:webHidden/>
              </w:rPr>
            </w:r>
            <w:r w:rsidR="00687B9C">
              <w:rPr>
                <w:noProof/>
                <w:webHidden/>
              </w:rPr>
              <w:fldChar w:fldCharType="separate"/>
            </w:r>
            <w:r w:rsidR="00687B9C">
              <w:rPr>
                <w:noProof/>
                <w:webHidden/>
              </w:rPr>
              <w:t>3</w:t>
            </w:r>
            <w:r w:rsidR="00687B9C">
              <w:rPr>
                <w:noProof/>
                <w:webHidden/>
              </w:rPr>
              <w:fldChar w:fldCharType="end"/>
            </w:r>
          </w:hyperlink>
        </w:p>
        <w:p w14:paraId="645C3305" w14:textId="0E0490D6" w:rsidR="00687B9C" w:rsidRDefault="00C46A75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03856740" w:history="1">
            <w:r w:rsidR="00687B9C" w:rsidRPr="006726F4">
              <w:rPr>
                <w:rStyle w:val="Hyperlink"/>
                <w:noProof/>
              </w:rPr>
              <w:t>RF 05 – Editar Perfil</w:t>
            </w:r>
            <w:r w:rsidR="00687B9C">
              <w:rPr>
                <w:noProof/>
                <w:webHidden/>
              </w:rPr>
              <w:tab/>
            </w:r>
            <w:r w:rsidR="00687B9C">
              <w:rPr>
                <w:noProof/>
                <w:webHidden/>
              </w:rPr>
              <w:fldChar w:fldCharType="begin"/>
            </w:r>
            <w:r w:rsidR="00687B9C">
              <w:rPr>
                <w:noProof/>
                <w:webHidden/>
              </w:rPr>
              <w:instrText xml:space="preserve"> PAGEREF _Toc103856740 \h </w:instrText>
            </w:r>
            <w:r w:rsidR="00687B9C">
              <w:rPr>
                <w:noProof/>
                <w:webHidden/>
              </w:rPr>
            </w:r>
            <w:r w:rsidR="00687B9C">
              <w:rPr>
                <w:noProof/>
                <w:webHidden/>
              </w:rPr>
              <w:fldChar w:fldCharType="separate"/>
            </w:r>
            <w:r w:rsidR="00687B9C">
              <w:rPr>
                <w:noProof/>
                <w:webHidden/>
              </w:rPr>
              <w:t>3</w:t>
            </w:r>
            <w:r w:rsidR="00687B9C">
              <w:rPr>
                <w:noProof/>
                <w:webHidden/>
              </w:rPr>
              <w:fldChar w:fldCharType="end"/>
            </w:r>
          </w:hyperlink>
        </w:p>
        <w:p w14:paraId="401E3DF4" w14:textId="1D5BEDB0" w:rsidR="00687B9C" w:rsidRDefault="00C46A75">
          <w:pPr>
            <w:pStyle w:val="Sumrio2"/>
            <w:tabs>
              <w:tab w:val="left" w:pos="660"/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03856741" w:history="1">
            <w:r w:rsidR="00687B9C" w:rsidRPr="006726F4">
              <w:rPr>
                <w:rStyle w:val="Hyperlink"/>
                <w:noProof/>
              </w:rPr>
              <w:t>2.</w:t>
            </w:r>
            <w:r w:rsidR="00687B9C"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="00687B9C" w:rsidRPr="006726F4">
              <w:rPr>
                <w:rStyle w:val="Hyperlink"/>
                <w:noProof/>
              </w:rPr>
              <w:t>Módulo Area de Trabalho</w:t>
            </w:r>
            <w:r w:rsidR="00687B9C">
              <w:rPr>
                <w:noProof/>
                <w:webHidden/>
              </w:rPr>
              <w:tab/>
            </w:r>
            <w:r w:rsidR="00687B9C">
              <w:rPr>
                <w:noProof/>
                <w:webHidden/>
              </w:rPr>
              <w:fldChar w:fldCharType="begin"/>
            </w:r>
            <w:r w:rsidR="00687B9C">
              <w:rPr>
                <w:noProof/>
                <w:webHidden/>
              </w:rPr>
              <w:instrText xml:space="preserve"> PAGEREF _Toc103856741 \h </w:instrText>
            </w:r>
            <w:r w:rsidR="00687B9C">
              <w:rPr>
                <w:noProof/>
                <w:webHidden/>
              </w:rPr>
            </w:r>
            <w:r w:rsidR="00687B9C">
              <w:rPr>
                <w:noProof/>
                <w:webHidden/>
              </w:rPr>
              <w:fldChar w:fldCharType="separate"/>
            </w:r>
            <w:r w:rsidR="00687B9C">
              <w:rPr>
                <w:noProof/>
                <w:webHidden/>
              </w:rPr>
              <w:t>3</w:t>
            </w:r>
            <w:r w:rsidR="00687B9C">
              <w:rPr>
                <w:noProof/>
                <w:webHidden/>
              </w:rPr>
              <w:fldChar w:fldCharType="end"/>
            </w:r>
          </w:hyperlink>
        </w:p>
        <w:p w14:paraId="633B8C23" w14:textId="2FCE8143" w:rsidR="00687B9C" w:rsidRDefault="00C46A75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03856742" w:history="1">
            <w:r w:rsidR="00687B9C" w:rsidRPr="006726F4">
              <w:rPr>
                <w:rStyle w:val="Hyperlink"/>
                <w:noProof/>
              </w:rPr>
              <w:t>RF 06 - Manter Avaliação</w:t>
            </w:r>
            <w:r w:rsidR="00687B9C">
              <w:rPr>
                <w:noProof/>
                <w:webHidden/>
              </w:rPr>
              <w:tab/>
            </w:r>
            <w:r w:rsidR="00687B9C">
              <w:rPr>
                <w:noProof/>
                <w:webHidden/>
              </w:rPr>
              <w:fldChar w:fldCharType="begin"/>
            </w:r>
            <w:r w:rsidR="00687B9C">
              <w:rPr>
                <w:noProof/>
                <w:webHidden/>
              </w:rPr>
              <w:instrText xml:space="preserve"> PAGEREF _Toc103856742 \h </w:instrText>
            </w:r>
            <w:r w:rsidR="00687B9C">
              <w:rPr>
                <w:noProof/>
                <w:webHidden/>
              </w:rPr>
            </w:r>
            <w:r w:rsidR="00687B9C">
              <w:rPr>
                <w:noProof/>
                <w:webHidden/>
              </w:rPr>
              <w:fldChar w:fldCharType="separate"/>
            </w:r>
            <w:r w:rsidR="00687B9C">
              <w:rPr>
                <w:noProof/>
                <w:webHidden/>
              </w:rPr>
              <w:t>3</w:t>
            </w:r>
            <w:r w:rsidR="00687B9C">
              <w:rPr>
                <w:noProof/>
                <w:webHidden/>
              </w:rPr>
              <w:fldChar w:fldCharType="end"/>
            </w:r>
          </w:hyperlink>
        </w:p>
        <w:p w14:paraId="7E7BF407" w14:textId="2BA1AB67" w:rsidR="00687B9C" w:rsidRDefault="00C46A75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03856743" w:history="1">
            <w:r w:rsidR="00687B9C" w:rsidRPr="006726F4">
              <w:rPr>
                <w:rStyle w:val="Hyperlink"/>
                <w:noProof/>
              </w:rPr>
              <w:t>RF 07 – Escolher Template</w:t>
            </w:r>
            <w:r w:rsidR="00687B9C">
              <w:rPr>
                <w:noProof/>
                <w:webHidden/>
              </w:rPr>
              <w:tab/>
            </w:r>
            <w:r w:rsidR="00687B9C">
              <w:rPr>
                <w:noProof/>
                <w:webHidden/>
              </w:rPr>
              <w:fldChar w:fldCharType="begin"/>
            </w:r>
            <w:r w:rsidR="00687B9C">
              <w:rPr>
                <w:noProof/>
                <w:webHidden/>
              </w:rPr>
              <w:instrText xml:space="preserve"> PAGEREF _Toc103856743 \h </w:instrText>
            </w:r>
            <w:r w:rsidR="00687B9C">
              <w:rPr>
                <w:noProof/>
                <w:webHidden/>
              </w:rPr>
            </w:r>
            <w:r w:rsidR="00687B9C">
              <w:rPr>
                <w:noProof/>
                <w:webHidden/>
              </w:rPr>
              <w:fldChar w:fldCharType="separate"/>
            </w:r>
            <w:r w:rsidR="00687B9C">
              <w:rPr>
                <w:noProof/>
                <w:webHidden/>
              </w:rPr>
              <w:t>4</w:t>
            </w:r>
            <w:r w:rsidR="00687B9C">
              <w:rPr>
                <w:noProof/>
                <w:webHidden/>
              </w:rPr>
              <w:fldChar w:fldCharType="end"/>
            </w:r>
          </w:hyperlink>
        </w:p>
        <w:p w14:paraId="744D9E29" w14:textId="33F31EAF" w:rsidR="00687B9C" w:rsidRDefault="00C46A75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03856744" w:history="1">
            <w:r w:rsidR="00687B9C" w:rsidRPr="006726F4">
              <w:rPr>
                <w:rStyle w:val="Hyperlink"/>
                <w:noProof/>
              </w:rPr>
              <w:t>RF 08 – Manter Pergunta</w:t>
            </w:r>
            <w:r w:rsidR="00687B9C">
              <w:rPr>
                <w:noProof/>
                <w:webHidden/>
              </w:rPr>
              <w:tab/>
            </w:r>
            <w:r w:rsidR="00687B9C">
              <w:rPr>
                <w:noProof/>
                <w:webHidden/>
              </w:rPr>
              <w:fldChar w:fldCharType="begin"/>
            </w:r>
            <w:r w:rsidR="00687B9C">
              <w:rPr>
                <w:noProof/>
                <w:webHidden/>
              </w:rPr>
              <w:instrText xml:space="preserve"> PAGEREF _Toc103856744 \h </w:instrText>
            </w:r>
            <w:r w:rsidR="00687B9C">
              <w:rPr>
                <w:noProof/>
                <w:webHidden/>
              </w:rPr>
            </w:r>
            <w:r w:rsidR="00687B9C">
              <w:rPr>
                <w:noProof/>
                <w:webHidden/>
              </w:rPr>
              <w:fldChar w:fldCharType="separate"/>
            </w:r>
            <w:r w:rsidR="00687B9C">
              <w:rPr>
                <w:noProof/>
                <w:webHidden/>
              </w:rPr>
              <w:t>4</w:t>
            </w:r>
            <w:r w:rsidR="00687B9C">
              <w:rPr>
                <w:noProof/>
                <w:webHidden/>
              </w:rPr>
              <w:fldChar w:fldCharType="end"/>
            </w:r>
          </w:hyperlink>
        </w:p>
        <w:p w14:paraId="60B98134" w14:textId="530B87C7" w:rsidR="00687B9C" w:rsidRDefault="00C46A75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03856745" w:history="1">
            <w:r w:rsidR="00687B9C" w:rsidRPr="006726F4">
              <w:rPr>
                <w:rStyle w:val="Hyperlink"/>
                <w:noProof/>
              </w:rPr>
              <w:t>RF 09 – Visualizar Resposta</w:t>
            </w:r>
            <w:r w:rsidR="00687B9C">
              <w:rPr>
                <w:noProof/>
                <w:webHidden/>
              </w:rPr>
              <w:tab/>
            </w:r>
            <w:r w:rsidR="00687B9C">
              <w:rPr>
                <w:noProof/>
                <w:webHidden/>
              </w:rPr>
              <w:fldChar w:fldCharType="begin"/>
            </w:r>
            <w:r w:rsidR="00687B9C">
              <w:rPr>
                <w:noProof/>
                <w:webHidden/>
              </w:rPr>
              <w:instrText xml:space="preserve"> PAGEREF _Toc103856745 \h </w:instrText>
            </w:r>
            <w:r w:rsidR="00687B9C">
              <w:rPr>
                <w:noProof/>
                <w:webHidden/>
              </w:rPr>
            </w:r>
            <w:r w:rsidR="00687B9C">
              <w:rPr>
                <w:noProof/>
                <w:webHidden/>
              </w:rPr>
              <w:fldChar w:fldCharType="separate"/>
            </w:r>
            <w:r w:rsidR="00687B9C">
              <w:rPr>
                <w:noProof/>
                <w:webHidden/>
              </w:rPr>
              <w:t>4</w:t>
            </w:r>
            <w:r w:rsidR="00687B9C">
              <w:rPr>
                <w:noProof/>
                <w:webHidden/>
              </w:rPr>
              <w:fldChar w:fldCharType="end"/>
            </w:r>
          </w:hyperlink>
        </w:p>
        <w:p w14:paraId="479EA0E6" w14:textId="563E0E6E" w:rsidR="00687B9C" w:rsidRDefault="00C46A75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03856746" w:history="1">
            <w:r w:rsidR="00687B9C" w:rsidRPr="006726F4">
              <w:rPr>
                <w:rStyle w:val="Hyperlink"/>
                <w:noProof/>
              </w:rPr>
              <w:t>RF 10 – Escrever Feedback</w:t>
            </w:r>
            <w:r w:rsidR="00687B9C">
              <w:rPr>
                <w:noProof/>
                <w:webHidden/>
              </w:rPr>
              <w:tab/>
            </w:r>
            <w:r w:rsidR="00687B9C">
              <w:rPr>
                <w:noProof/>
                <w:webHidden/>
              </w:rPr>
              <w:fldChar w:fldCharType="begin"/>
            </w:r>
            <w:r w:rsidR="00687B9C">
              <w:rPr>
                <w:noProof/>
                <w:webHidden/>
              </w:rPr>
              <w:instrText xml:space="preserve"> PAGEREF _Toc103856746 \h </w:instrText>
            </w:r>
            <w:r w:rsidR="00687B9C">
              <w:rPr>
                <w:noProof/>
                <w:webHidden/>
              </w:rPr>
            </w:r>
            <w:r w:rsidR="00687B9C">
              <w:rPr>
                <w:noProof/>
                <w:webHidden/>
              </w:rPr>
              <w:fldChar w:fldCharType="separate"/>
            </w:r>
            <w:r w:rsidR="00687B9C">
              <w:rPr>
                <w:noProof/>
                <w:webHidden/>
              </w:rPr>
              <w:t>4</w:t>
            </w:r>
            <w:r w:rsidR="00687B9C">
              <w:rPr>
                <w:noProof/>
                <w:webHidden/>
              </w:rPr>
              <w:fldChar w:fldCharType="end"/>
            </w:r>
          </w:hyperlink>
        </w:p>
        <w:p w14:paraId="2B8F7ECF" w14:textId="2BA44EAD" w:rsidR="00687B9C" w:rsidRDefault="00C46A75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03856747" w:history="1">
            <w:r w:rsidR="00687B9C" w:rsidRPr="006726F4">
              <w:rPr>
                <w:rStyle w:val="Hyperlink"/>
                <w:noProof/>
              </w:rPr>
              <w:t>RF 11 – Manter Funcionário</w:t>
            </w:r>
            <w:r w:rsidR="00687B9C">
              <w:rPr>
                <w:noProof/>
                <w:webHidden/>
              </w:rPr>
              <w:tab/>
            </w:r>
            <w:r w:rsidR="00687B9C">
              <w:rPr>
                <w:noProof/>
                <w:webHidden/>
              </w:rPr>
              <w:fldChar w:fldCharType="begin"/>
            </w:r>
            <w:r w:rsidR="00687B9C">
              <w:rPr>
                <w:noProof/>
                <w:webHidden/>
              </w:rPr>
              <w:instrText xml:space="preserve"> PAGEREF _Toc103856747 \h </w:instrText>
            </w:r>
            <w:r w:rsidR="00687B9C">
              <w:rPr>
                <w:noProof/>
                <w:webHidden/>
              </w:rPr>
            </w:r>
            <w:r w:rsidR="00687B9C">
              <w:rPr>
                <w:noProof/>
                <w:webHidden/>
              </w:rPr>
              <w:fldChar w:fldCharType="separate"/>
            </w:r>
            <w:r w:rsidR="00687B9C">
              <w:rPr>
                <w:noProof/>
                <w:webHidden/>
              </w:rPr>
              <w:t>5</w:t>
            </w:r>
            <w:r w:rsidR="00687B9C">
              <w:rPr>
                <w:noProof/>
                <w:webHidden/>
              </w:rPr>
              <w:fldChar w:fldCharType="end"/>
            </w:r>
          </w:hyperlink>
        </w:p>
        <w:p w14:paraId="3B008A37" w14:textId="56C1E622" w:rsidR="00687B9C" w:rsidRDefault="00C46A75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03856748" w:history="1">
            <w:r w:rsidR="00687B9C" w:rsidRPr="006726F4">
              <w:rPr>
                <w:rStyle w:val="Hyperlink"/>
                <w:noProof/>
              </w:rPr>
              <w:t>RF 12 – Importar Funcionário</w:t>
            </w:r>
            <w:r w:rsidR="00687B9C">
              <w:rPr>
                <w:noProof/>
                <w:webHidden/>
              </w:rPr>
              <w:tab/>
            </w:r>
            <w:r w:rsidR="00687B9C">
              <w:rPr>
                <w:noProof/>
                <w:webHidden/>
              </w:rPr>
              <w:fldChar w:fldCharType="begin"/>
            </w:r>
            <w:r w:rsidR="00687B9C">
              <w:rPr>
                <w:noProof/>
                <w:webHidden/>
              </w:rPr>
              <w:instrText xml:space="preserve"> PAGEREF _Toc103856748 \h </w:instrText>
            </w:r>
            <w:r w:rsidR="00687B9C">
              <w:rPr>
                <w:noProof/>
                <w:webHidden/>
              </w:rPr>
            </w:r>
            <w:r w:rsidR="00687B9C">
              <w:rPr>
                <w:noProof/>
                <w:webHidden/>
              </w:rPr>
              <w:fldChar w:fldCharType="separate"/>
            </w:r>
            <w:r w:rsidR="00687B9C">
              <w:rPr>
                <w:noProof/>
                <w:webHidden/>
              </w:rPr>
              <w:t>5</w:t>
            </w:r>
            <w:r w:rsidR="00687B9C">
              <w:rPr>
                <w:noProof/>
                <w:webHidden/>
              </w:rPr>
              <w:fldChar w:fldCharType="end"/>
            </w:r>
          </w:hyperlink>
        </w:p>
        <w:p w14:paraId="1EC3309B" w14:textId="29D2AABB" w:rsidR="00687B9C" w:rsidRDefault="00C46A75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03856749" w:history="1">
            <w:r w:rsidR="00687B9C" w:rsidRPr="006726F4">
              <w:rPr>
                <w:rStyle w:val="Hyperlink"/>
                <w:noProof/>
              </w:rPr>
              <w:t>RF 13 – Notificar Usuário</w:t>
            </w:r>
            <w:r w:rsidR="00687B9C">
              <w:rPr>
                <w:noProof/>
                <w:webHidden/>
              </w:rPr>
              <w:tab/>
            </w:r>
            <w:r w:rsidR="00687B9C">
              <w:rPr>
                <w:noProof/>
                <w:webHidden/>
              </w:rPr>
              <w:fldChar w:fldCharType="begin"/>
            </w:r>
            <w:r w:rsidR="00687B9C">
              <w:rPr>
                <w:noProof/>
                <w:webHidden/>
              </w:rPr>
              <w:instrText xml:space="preserve"> PAGEREF _Toc103856749 \h </w:instrText>
            </w:r>
            <w:r w:rsidR="00687B9C">
              <w:rPr>
                <w:noProof/>
                <w:webHidden/>
              </w:rPr>
            </w:r>
            <w:r w:rsidR="00687B9C">
              <w:rPr>
                <w:noProof/>
                <w:webHidden/>
              </w:rPr>
              <w:fldChar w:fldCharType="separate"/>
            </w:r>
            <w:r w:rsidR="00687B9C">
              <w:rPr>
                <w:noProof/>
                <w:webHidden/>
              </w:rPr>
              <w:t>5</w:t>
            </w:r>
            <w:r w:rsidR="00687B9C">
              <w:rPr>
                <w:noProof/>
                <w:webHidden/>
              </w:rPr>
              <w:fldChar w:fldCharType="end"/>
            </w:r>
          </w:hyperlink>
        </w:p>
        <w:p w14:paraId="412C6EDE" w14:textId="2FBB2348" w:rsidR="00687B9C" w:rsidRDefault="00C46A75">
          <w:pPr>
            <w:pStyle w:val="Sumrio2"/>
            <w:tabs>
              <w:tab w:val="left" w:pos="660"/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03856750" w:history="1">
            <w:r w:rsidR="00687B9C" w:rsidRPr="006726F4">
              <w:rPr>
                <w:rStyle w:val="Hyperlink"/>
                <w:noProof/>
              </w:rPr>
              <w:t>3.</w:t>
            </w:r>
            <w:r w:rsidR="00687B9C"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="00687B9C" w:rsidRPr="006726F4">
              <w:rPr>
                <w:rStyle w:val="Hyperlink"/>
                <w:noProof/>
              </w:rPr>
              <w:t>Módulo Respondente</w:t>
            </w:r>
            <w:r w:rsidR="00687B9C">
              <w:rPr>
                <w:noProof/>
                <w:webHidden/>
              </w:rPr>
              <w:tab/>
            </w:r>
            <w:r w:rsidR="00687B9C">
              <w:rPr>
                <w:noProof/>
                <w:webHidden/>
              </w:rPr>
              <w:fldChar w:fldCharType="begin"/>
            </w:r>
            <w:r w:rsidR="00687B9C">
              <w:rPr>
                <w:noProof/>
                <w:webHidden/>
              </w:rPr>
              <w:instrText xml:space="preserve"> PAGEREF _Toc103856750 \h </w:instrText>
            </w:r>
            <w:r w:rsidR="00687B9C">
              <w:rPr>
                <w:noProof/>
                <w:webHidden/>
              </w:rPr>
            </w:r>
            <w:r w:rsidR="00687B9C">
              <w:rPr>
                <w:noProof/>
                <w:webHidden/>
              </w:rPr>
              <w:fldChar w:fldCharType="separate"/>
            </w:r>
            <w:r w:rsidR="00687B9C">
              <w:rPr>
                <w:noProof/>
                <w:webHidden/>
              </w:rPr>
              <w:t>5</w:t>
            </w:r>
            <w:r w:rsidR="00687B9C">
              <w:rPr>
                <w:noProof/>
                <w:webHidden/>
              </w:rPr>
              <w:fldChar w:fldCharType="end"/>
            </w:r>
          </w:hyperlink>
        </w:p>
        <w:p w14:paraId="60A61C34" w14:textId="54D7D428" w:rsidR="00687B9C" w:rsidRDefault="00C46A75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03856751" w:history="1">
            <w:r w:rsidR="00687B9C" w:rsidRPr="006726F4">
              <w:rPr>
                <w:rStyle w:val="Hyperlink"/>
                <w:noProof/>
              </w:rPr>
              <w:t>RF 14 – Visualizar Formulário</w:t>
            </w:r>
            <w:r w:rsidR="00687B9C">
              <w:rPr>
                <w:noProof/>
                <w:webHidden/>
              </w:rPr>
              <w:tab/>
            </w:r>
            <w:r w:rsidR="00687B9C">
              <w:rPr>
                <w:noProof/>
                <w:webHidden/>
              </w:rPr>
              <w:fldChar w:fldCharType="begin"/>
            </w:r>
            <w:r w:rsidR="00687B9C">
              <w:rPr>
                <w:noProof/>
                <w:webHidden/>
              </w:rPr>
              <w:instrText xml:space="preserve"> PAGEREF _Toc103856751 \h </w:instrText>
            </w:r>
            <w:r w:rsidR="00687B9C">
              <w:rPr>
                <w:noProof/>
                <w:webHidden/>
              </w:rPr>
            </w:r>
            <w:r w:rsidR="00687B9C">
              <w:rPr>
                <w:noProof/>
                <w:webHidden/>
              </w:rPr>
              <w:fldChar w:fldCharType="separate"/>
            </w:r>
            <w:r w:rsidR="00687B9C">
              <w:rPr>
                <w:noProof/>
                <w:webHidden/>
              </w:rPr>
              <w:t>5</w:t>
            </w:r>
            <w:r w:rsidR="00687B9C">
              <w:rPr>
                <w:noProof/>
                <w:webHidden/>
              </w:rPr>
              <w:fldChar w:fldCharType="end"/>
            </w:r>
          </w:hyperlink>
        </w:p>
        <w:p w14:paraId="5F94E3C3" w14:textId="3C3E7B1E" w:rsidR="00687B9C" w:rsidRDefault="00C46A75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03856752" w:history="1">
            <w:r w:rsidR="00687B9C" w:rsidRPr="006726F4">
              <w:rPr>
                <w:rStyle w:val="Hyperlink"/>
                <w:noProof/>
              </w:rPr>
              <w:t>RF 15 – Responder</w:t>
            </w:r>
            <w:r w:rsidR="00687B9C">
              <w:rPr>
                <w:noProof/>
                <w:webHidden/>
              </w:rPr>
              <w:tab/>
            </w:r>
            <w:r w:rsidR="00687B9C">
              <w:rPr>
                <w:noProof/>
                <w:webHidden/>
              </w:rPr>
              <w:fldChar w:fldCharType="begin"/>
            </w:r>
            <w:r w:rsidR="00687B9C">
              <w:rPr>
                <w:noProof/>
                <w:webHidden/>
              </w:rPr>
              <w:instrText xml:space="preserve"> PAGEREF _Toc103856752 \h </w:instrText>
            </w:r>
            <w:r w:rsidR="00687B9C">
              <w:rPr>
                <w:noProof/>
                <w:webHidden/>
              </w:rPr>
            </w:r>
            <w:r w:rsidR="00687B9C">
              <w:rPr>
                <w:noProof/>
                <w:webHidden/>
              </w:rPr>
              <w:fldChar w:fldCharType="separate"/>
            </w:r>
            <w:r w:rsidR="00687B9C">
              <w:rPr>
                <w:noProof/>
                <w:webHidden/>
              </w:rPr>
              <w:t>5</w:t>
            </w:r>
            <w:r w:rsidR="00687B9C">
              <w:rPr>
                <w:noProof/>
                <w:webHidden/>
              </w:rPr>
              <w:fldChar w:fldCharType="end"/>
            </w:r>
          </w:hyperlink>
        </w:p>
        <w:p w14:paraId="6DF286C1" w14:textId="44C0490A" w:rsidR="00687B9C" w:rsidRDefault="00C46A75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03856753" w:history="1">
            <w:r w:rsidR="00687B9C" w:rsidRPr="006726F4">
              <w:rPr>
                <w:rStyle w:val="Hyperlink"/>
                <w:noProof/>
              </w:rPr>
              <w:t>RF 16 – Visualizar Feedback</w:t>
            </w:r>
            <w:r w:rsidR="00687B9C">
              <w:rPr>
                <w:noProof/>
                <w:webHidden/>
              </w:rPr>
              <w:tab/>
            </w:r>
            <w:r w:rsidR="00687B9C">
              <w:rPr>
                <w:noProof/>
                <w:webHidden/>
              </w:rPr>
              <w:fldChar w:fldCharType="begin"/>
            </w:r>
            <w:r w:rsidR="00687B9C">
              <w:rPr>
                <w:noProof/>
                <w:webHidden/>
              </w:rPr>
              <w:instrText xml:space="preserve"> PAGEREF _Toc103856753 \h </w:instrText>
            </w:r>
            <w:r w:rsidR="00687B9C">
              <w:rPr>
                <w:noProof/>
                <w:webHidden/>
              </w:rPr>
            </w:r>
            <w:r w:rsidR="00687B9C">
              <w:rPr>
                <w:noProof/>
                <w:webHidden/>
              </w:rPr>
              <w:fldChar w:fldCharType="separate"/>
            </w:r>
            <w:r w:rsidR="00687B9C">
              <w:rPr>
                <w:noProof/>
                <w:webHidden/>
              </w:rPr>
              <w:t>6</w:t>
            </w:r>
            <w:r w:rsidR="00687B9C">
              <w:rPr>
                <w:noProof/>
                <w:webHidden/>
              </w:rPr>
              <w:fldChar w:fldCharType="end"/>
            </w:r>
          </w:hyperlink>
        </w:p>
        <w:p w14:paraId="6C3F346B" w14:textId="0C288EEE" w:rsidR="00564718" w:rsidRDefault="00E2495E" w:rsidP="00564718">
          <w:pPr>
            <w:pStyle w:val="Sumrio3"/>
            <w:tabs>
              <w:tab w:val="right" w:leader="dot" w:pos="9017"/>
            </w:tabs>
          </w:pPr>
          <w:r>
            <w:rPr>
              <w:b/>
              <w:bCs/>
            </w:rPr>
            <w:fldChar w:fldCharType="end"/>
          </w:r>
        </w:p>
        <w:p w14:paraId="37D479DE" w14:textId="319F0DAD" w:rsidR="00E2495E" w:rsidRDefault="00C46A75"/>
      </w:sdtContent>
    </w:sdt>
    <w:p w14:paraId="6D540998" w14:textId="77777777" w:rsidR="00E2495E" w:rsidRDefault="00E2495E">
      <w:pPr>
        <w:rPr>
          <w:b/>
          <w:bCs/>
          <w:caps/>
          <w:color w:val="1F4E79" w:themeColor="accent1" w:themeShade="80"/>
          <w:sz w:val="28"/>
        </w:rPr>
      </w:pPr>
      <w:r>
        <w:br w:type="page"/>
      </w:r>
    </w:p>
    <w:p w14:paraId="4C010527" w14:textId="7556392C" w:rsidR="000F39C8" w:rsidRDefault="000F39C8" w:rsidP="00342AF5">
      <w:pPr>
        <w:pStyle w:val="Ttulo2"/>
      </w:pPr>
      <w:bookmarkStart w:id="0" w:name="_Toc103856735"/>
      <w:r>
        <w:lastRenderedPageBreak/>
        <w:t xml:space="preserve">Módulo </w:t>
      </w:r>
      <w:r w:rsidR="008516E7">
        <w:t>Acesso</w:t>
      </w:r>
      <w:bookmarkEnd w:id="0"/>
    </w:p>
    <w:p w14:paraId="2FEB1A49" w14:textId="77777777" w:rsidR="00D8486E" w:rsidRDefault="00D8486E" w:rsidP="00D8486E">
      <w:pPr>
        <w:pStyle w:val="NormalWeb"/>
        <w:shd w:val="clear" w:color="auto" w:fill="FFFFFF"/>
        <w:spacing w:before="0" w:beforeAutospacing="0" w:after="0" w:afterAutospacing="0"/>
        <w:jc w:val="both"/>
      </w:pPr>
    </w:p>
    <w:p w14:paraId="60BEAA04" w14:textId="74D6CAC8" w:rsidR="0004372E" w:rsidRDefault="00D8486E" w:rsidP="00D8486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Este módulo agrupa os requisitos referente às funcionalidades para o controle de acesso do A</w:t>
      </w:r>
      <w:r w:rsidR="001C5A1E">
        <w:rPr>
          <w:rFonts w:ascii="Arial" w:hAnsi="Arial" w:cs="Arial"/>
          <w:sz w:val="22"/>
          <w:szCs w:val="22"/>
        </w:rPr>
        <w:t>valiador de Desempenho</w:t>
      </w:r>
      <w:r>
        <w:rPr>
          <w:rFonts w:ascii="Arial" w:hAnsi="Arial" w:cs="Arial"/>
          <w:sz w:val="22"/>
          <w:szCs w:val="22"/>
        </w:rPr>
        <w:t>.</w:t>
      </w:r>
    </w:p>
    <w:p w14:paraId="6C1C4E00" w14:textId="77777777" w:rsidR="0050125C" w:rsidRPr="00D8486E" w:rsidRDefault="0050125C" w:rsidP="00D8486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sz w:val="22"/>
          <w:szCs w:val="22"/>
        </w:rPr>
      </w:pPr>
    </w:p>
    <w:p w14:paraId="0D8D49D3" w14:textId="5AECF8FF" w:rsidR="003830F0" w:rsidRPr="001B3534" w:rsidRDefault="003830F0" w:rsidP="001B3534">
      <w:pPr>
        <w:pStyle w:val="Ttulo3"/>
        <w:ind w:left="360"/>
      </w:pPr>
      <w:bookmarkStart w:id="1" w:name="_Toc103856736"/>
      <w:r w:rsidRPr="001B3534">
        <w:t xml:space="preserve">RF </w:t>
      </w:r>
      <w:r w:rsidR="00D8281F">
        <w:t>0</w:t>
      </w:r>
      <w:r w:rsidR="00212ABC">
        <w:t>1</w:t>
      </w:r>
      <w:r w:rsidRPr="001B3534">
        <w:t xml:space="preserve"> – </w:t>
      </w:r>
      <w:r w:rsidR="00D8281F" w:rsidRPr="00D8281F">
        <w:t>Cadastrar</w:t>
      </w:r>
      <w:bookmarkEnd w:id="1"/>
    </w:p>
    <w:p w14:paraId="3E39AF42" w14:textId="3450D4DB" w:rsidR="00D8486E" w:rsidRPr="00D8486E" w:rsidRDefault="003830F0" w:rsidP="00D8486E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rFonts w:asciiTheme="minorHAnsi" w:hAnsiTheme="minorHAnsi" w:cstheme="minorHAnsi"/>
          <w:sz w:val="22"/>
          <w:szCs w:val="22"/>
        </w:rPr>
      </w:pPr>
      <w:r w:rsidRPr="00D8486E">
        <w:rPr>
          <w:rFonts w:asciiTheme="minorHAnsi" w:hAnsiTheme="minorHAnsi" w:cstheme="minorHAnsi"/>
          <w:sz w:val="22"/>
          <w:szCs w:val="22"/>
        </w:rPr>
        <w:t xml:space="preserve">Descrição: </w:t>
      </w:r>
      <w:r w:rsidR="00D8486E" w:rsidRPr="00D8486E">
        <w:rPr>
          <w:rFonts w:asciiTheme="minorHAnsi" w:hAnsiTheme="minorHAnsi" w:cstheme="minorHAnsi"/>
          <w:color w:val="000000"/>
          <w:sz w:val="22"/>
          <w:szCs w:val="22"/>
        </w:rPr>
        <w:t xml:space="preserve">Este requisito refere-se à funcionalidade para que o </w:t>
      </w:r>
      <w:r w:rsidR="00B86D41">
        <w:rPr>
          <w:rFonts w:asciiTheme="minorHAnsi" w:hAnsiTheme="minorHAnsi" w:cstheme="minorHAnsi"/>
          <w:color w:val="000000"/>
          <w:sz w:val="22"/>
          <w:szCs w:val="22"/>
        </w:rPr>
        <w:t>funcionário de RH</w:t>
      </w:r>
      <w:r w:rsidR="00D8486E" w:rsidRPr="00D8486E">
        <w:rPr>
          <w:rFonts w:asciiTheme="minorHAnsi" w:hAnsiTheme="minorHAnsi" w:cstheme="minorHAnsi"/>
          <w:color w:val="000000"/>
          <w:sz w:val="22"/>
          <w:szCs w:val="22"/>
        </w:rPr>
        <w:t xml:space="preserve"> possa se cadastrar no sistema.</w:t>
      </w:r>
    </w:p>
    <w:p w14:paraId="46054A39" w14:textId="77777777" w:rsidR="00D8486E" w:rsidRPr="00D8486E" w:rsidRDefault="00D8486E" w:rsidP="00D8486E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D8486E">
        <w:rPr>
          <w:rFonts w:asciiTheme="minorHAnsi" w:hAnsiTheme="minorHAnsi" w:cstheme="minorHAnsi"/>
          <w:color w:val="000000"/>
          <w:sz w:val="22"/>
          <w:szCs w:val="22"/>
        </w:rPr>
        <w:t>Para o cadastro no sistema deve-se informar um e-mail.</w:t>
      </w:r>
      <w:r w:rsidRPr="00D8486E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r w:rsidRPr="00D8486E">
        <w:rPr>
          <w:rFonts w:asciiTheme="minorHAnsi" w:hAnsiTheme="minorHAnsi" w:cstheme="minorHAnsi"/>
          <w:color w:val="000000"/>
          <w:sz w:val="22"/>
          <w:szCs w:val="22"/>
        </w:rPr>
        <w:t>Neste caso, os dados que são particulares ao sistema são preenchidos na edição de perfil do usuário.</w:t>
      </w:r>
    </w:p>
    <w:p w14:paraId="53FD3EFA" w14:textId="3403416B" w:rsidR="00D8486E" w:rsidRPr="00D8486E" w:rsidRDefault="00D8486E" w:rsidP="00D8486E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D8486E">
        <w:rPr>
          <w:rFonts w:asciiTheme="minorHAnsi" w:hAnsiTheme="minorHAnsi" w:cstheme="minorHAnsi"/>
          <w:color w:val="000000"/>
          <w:sz w:val="22"/>
          <w:szCs w:val="22"/>
        </w:rPr>
        <w:t xml:space="preserve">O sistema deve fornecer um código único de identificação para cada </w:t>
      </w:r>
      <w:r w:rsidR="008067B8">
        <w:rPr>
          <w:rFonts w:asciiTheme="minorHAnsi" w:hAnsiTheme="minorHAnsi" w:cstheme="minorHAnsi"/>
          <w:color w:val="000000"/>
          <w:sz w:val="22"/>
          <w:szCs w:val="22"/>
        </w:rPr>
        <w:t>funcionário de RH</w:t>
      </w:r>
      <w:r w:rsidRPr="00D8486E">
        <w:rPr>
          <w:rFonts w:asciiTheme="minorHAnsi" w:hAnsiTheme="minorHAnsi" w:cstheme="minorHAnsi"/>
          <w:color w:val="000000"/>
          <w:sz w:val="22"/>
          <w:szCs w:val="22"/>
        </w:rPr>
        <w:t xml:space="preserve"> cadastrado. </w:t>
      </w:r>
    </w:p>
    <w:p w14:paraId="217285D7" w14:textId="77777777" w:rsidR="00D8486E" w:rsidRPr="00D8486E" w:rsidRDefault="00D8486E" w:rsidP="00D8486E">
      <w:pPr>
        <w:pStyle w:val="NormalWeb"/>
        <w:shd w:val="clear" w:color="auto" w:fill="FFFFFF"/>
        <w:spacing w:before="0" w:beforeAutospacing="0" w:after="136" w:afterAutospacing="0" w:line="360" w:lineRule="auto"/>
        <w:ind w:firstLine="851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8486E">
        <w:rPr>
          <w:rFonts w:asciiTheme="minorHAnsi" w:hAnsiTheme="minorHAnsi" w:cstheme="minorHAnsi"/>
          <w:color w:val="000000"/>
          <w:sz w:val="22"/>
          <w:szCs w:val="22"/>
        </w:rPr>
        <w:t>Quando for iniciado o cadastro no sistema.</w:t>
      </w:r>
    </w:p>
    <w:p w14:paraId="418557DB" w14:textId="77777777" w:rsidR="00D8486E" w:rsidRPr="00D8486E" w:rsidRDefault="00D8486E" w:rsidP="00D8486E">
      <w:pPr>
        <w:pStyle w:val="NormalWeb"/>
        <w:shd w:val="clear" w:color="auto" w:fill="FFFFFF"/>
        <w:spacing w:before="0" w:beforeAutospacing="0" w:after="136" w:afterAutospacing="0" w:line="360" w:lineRule="auto"/>
        <w:ind w:firstLine="851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8486E">
        <w:rPr>
          <w:rFonts w:asciiTheme="minorHAnsi" w:hAnsiTheme="minorHAnsi" w:cstheme="minorHAnsi"/>
          <w:color w:val="000000"/>
          <w:sz w:val="22"/>
          <w:szCs w:val="22"/>
        </w:rPr>
        <w:t>Deverá conter as seguintes informações:</w:t>
      </w:r>
    </w:p>
    <w:p w14:paraId="338842BA" w14:textId="77777777" w:rsidR="00D8486E" w:rsidRPr="00D8486E" w:rsidRDefault="00D8486E" w:rsidP="00D8486E">
      <w:pPr>
        <w:pStyle w:val="NormalWeb"/>
        <w:shd w:val="clear" w:color="auto" w:fill="FFFFFF"/>
        <w:spacing w:before="0" w:beforeAutospacing="0" w:after="136" w:afterAutospacing="0" w:line="360" w:lineRule="auto"/>
        <w:ind w:firstLine="851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8486E">
        <w:rPr>
          <w:rFonts w:asciiTheme="minorHAnsi" w:hAnsiTheme="minorHAnsi" w:cstheme="minorHAnsi"/>
          <w:color w:val="000000"/>
          <w:sz w:val="22"/>
          <w:szCs w:val="22"/>
        </w:rPr>
        <w:t>- Nome</w:t>
      </w:r>
    </w:p>
    <w:p w14:paraId="0D74AF11" w14:textId="77777777" w:rsidR="00D8486E" w:rsidRPr="00D8486E" w:rsidRDefault="00D8486E" w:rsidP="00D8486E">
      <w:pPr>
        <w:pStyle w:val="NormalWeb"/>
        <w:shd w:val="clear" w:color="auto" w:fill="FFFFFF"/>
        <w:spacing w:before="0" w:beforeAutospacing="0" w:after="136" w:afterAutospacing="0" w:line="360" w:lineRule="auto"/>
        <w:ind w:firstLine="851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8486E">
        <w:rPr>
          <w:rFonts w:asciiTheme="minorHAnsi" w:hAnsiTheme="minorHAnsi" w:cstheme="minorHAnsi"/>
          <w:color w:val="000000"/>
          <w:sz w:val="22"/>
          <w:szCs w:val="22"/>
        </w:rPr>
        <w:t>- CPF</w:t>
      </w:r>
    </w:p>
    <w:p w14:paraId="506CDC51" w14:textId="77777777" w:rsidR="00D8486E" w:rsidRPr="00BB3A99" w:rsidRDefault="00D8486E" w:rsidP="00D8486E">
      <w:pPr>
        <w:pStyle w:val="NormalWeb"/>
        <w:shd w:val="clear" w:color="auto" w:fill="FFFFFF"/>
        <w:spacing w:before="0" w:beforeAutospacing="0" w:after="136" w:afterAutospacing="0" w:line="360" w:lineRule="auto"/>
        <w:ind w:firstLine="851"/>
        <w:jc w:val="both"/>
        <w:rPr>
          <w:rFonts w:asciiTheme="minorHAnsi" w:hAnsiTheme="minorHAnsi" w:cstheme="minorHAnsi"/>
          <w:color w:val="000000"/>
          <w:sz w:val="22"/>
          <w:szCs w:val="22"/>
          <w:u w:val="single"/>
        </w:rPr>
      </w:pPr>
      <w:r w:rsidRPr="00D8486E">
        <w:rPr>
          <w:rFonts w:asciiTheme="minorHAnsi" w:hAnsiTheme="minorHAnsi" w:cstheme="minorHAnsi"/>
          <w:color w:val="000000"/>
          <w:sz w:val="22"/>
          <w:szCs w:val="22"/>
        </w:rPr>
        <w:t>- Cargo</w:t>
      </w:r>
    </w:p>
    <w:p w14:paraId="7B4CF1A7" w14:textId="07B87589" w:rsidR="00D8486E" w:rsidRDefault="00D8486E" w:rsidP="00D8486E">
      <w:pPr>
        <w:pStyle w:val="NormalWeb"/>
        <w:shd w:val="clear" w:color="auto" w:fill="FFFFFF"/>
        <w:spacing w:before="0" w:beforeAutospacing="0" w:after="136" w:afterAutospacing="0" w:line="360" w:lineRule="auto"/>
        <w:ind w:firstLine="851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8486E">
        <w:rPr>
          <w:rFonts w:asciiTheme="minorHAnsi" w:hAnsiTheme="minorHAnsi" w:cstheme="minorHAnsi"/>
          <w:color w:val="000000"/>
          <w:sz w:val="22"/>
          <w:szCs w:val="22"/>
        </w:rPr>
        <w:t>- Foto</w:t>
      </w:r>
    </w:p>
    <w:p w14:paraId="4A81C3BD" w14:textId="2E156D78" w:rsidR="0050125C" w:rsidRDefault="0050125C" w:rsidP="00D8486E">
      <w:pPr>
        <w:pStyle w:val="NormalWeb"/>
        <w:shd w:val="clear" w:color="auto" w:fill="FFFFFF"/>
        <w:spacing w:before="0" w:beforeAutospacing="0" w:after="136" w:afterAutospacing="0" w:line="360" w:lineRule="auto"/>
        <w:ind w:firstLine="851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-Organização</w:t>
      </w:r>
    </w:p>
    <w:p w14:paraId="6FF21ACF" w14:textId="7889140B" w:rsidR="00D8486E" w:rsidRPr="00D8486E" w:rsidRDefault="00D8486E" w:rsidP="00D8486E">
      <w:pPr>
        <w:pStyle w:val="NormalWeb"/>
        <w:shd w:val="clear" w:color="auto" w:fill="FFFFFF"/>
        <w:spacing w:before="0" w:beforeAutospacing="0" w:after="136" w:afterAutospacing="0" w:line="360" w:lineRule="auto"/>
        <w:ind w:firstLine="851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8486E">
        <w:rPr>
          <w:rFonts w:asciiTheme="minorHAnsi" w:hAnsiTheme="minorHAnsi" w:cstheme="minorHAnsi"/>
          <w:color w:val="000000"/>
          <w:sz w:val="22"/>
          <w:szCs w:val="22"/>
        </w:rPr>
        <w:t>Uma vez cadastrado, permite-se o login (RF 0</w:t>
      </w:r>
      <w:r w:rsidR="00B86D41">
        <w:rPr>
          <w:rFonts w:asciiTheme="minorHAnsi" w:hAnsiTheme="minorHAnsi" w:cstheme="minorHAnsi"/>
          <w:color w:val="000000"/>
          <w:sz w:val="22"/>
          <w:szCs w:val="22"/>
        </w:rPr>
        <w:t>2</w:t>
      </w:r>
      <w:r w:rsidRPr="00D8486E">
        <w:rPr>
          <w:rFonts w:asciiTheme="minorHAnsi" w:hAnsiTheme="minorHAnsi" w:cstheme="minorHAnsi"/>
          <w:color w:val="000000"/>
          <w:sz w:val="22"/>
          <w:szCs w:val="22"/>
        </w:rPr>
        <w:t>).</w:t>
      </w:r>
    </w:p>
    <w:p w14:paraId="6124DBC7" w14:textId="5750B8DE" w:rsidR="00D8486E" w:rsidRPr="00D8486E" w:rsidRDefault="003830F0" w:rsidP="00D8486E">
      <w:pPr>
        <w:ind w:firstLine="360"/>
        <w:rPr>
          <w:rFonts w:cstheme="minorHAnsi"/>
          <w:color w:val="auto"/>
          <w:sz w:val="22"/>
          <w:szCs w:val="22"/>
        </w:rPr>
      </w:pPr>
      <w:r w:rsidRPr="00D8486E">
        <w:rPr>
          <w:rFonts w:cstheme="minorHAnsi"/>
          <w:color w:val="auto"/>
          <w:sz w:val="22"/>
          <w:szCs w:val="22"/>
        </w:rPr>
        <w:t xml:space="preserve">Prioridade: </w:t>
      </w:r>
      <w:r w:rsidR="00D8486E" w:rsidRPr="00D8486E">
        <w:rPr>
          <w:rFonts w:cstheme="minorHAnsi"/>
          <w:color w:val="auto"/>
          <w:sz w:val="22"/>
          <w:szCs w:val="22"/>
        </w:rPr>
        <w:t>Essencial.</w:t>
      </w:r>
    </w:p>
    <w:p w14:paraId="13878A14" w14:textId="72C7C43F" w:rsidR="00D8486E" w:rsidRPr="001B3534" w:rsidRDefault="00D8486E" w:rsidP="00D8486E">
      <w:pPr>
        <w:pStyle w:val="Ttulo3"/>
        <w:ind w:left="360"/>
      </w:pPr>
      <w:bookmarkStart w:id="2" w:name="_Toc103856737"/>
      <w:r w:rsidRPr="001B3534">
        <w:t xml:space="preserve">RF </w:t>
      </w:r>
      <w:r w:rsidR="00D8281F">
        <w:t>0</w:t>
      </w:r>
      <w:r w:rsidR="00B86D41">
        <w:t>2</w:t>
      </w:r>
      <w:r w:rsidRPr="001B3534">
        <w:t xml:space="preserve"> – </w:t>
      </w:r>
      <w:r w:rsidR="00D8281F">
        <w:t>Login</w:t>
      </w:r>
      <w:bookmarkEnd w:id="2"/>
    </w:p>
    <w:p w14:paraId="07A793DE" w14:textId="56754920" w:rsidR="00D8281F" w:rsidRPr="00D8281F" w:rsidRDefault="00D8486E" w:rsidP="00D8281F">
      <w:pPr>
        <w:ind w:firstLine="36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Descrição: </w:t>
      </w:r>
      <w:r w:rsidR="00D8281F" w:rsidRPr="00D8281F">
        <w:rPr>
          <w:rFonts w:cs="Arial"/>
          <w:color w:val="auto"/>
          <w:sz w:val="22"/>
          <w:szCs w:val="22"/>
        </w:rPr>
        <w:t xml:space="preserve">Este requisito refere-se à funcionalidade de acesso ao sistema pelo </w:t>
      </w:r>
      <w:r w:rsidR="003249F9">
        <w:rPr>
          <w:rFonts w:cs="Arial"/>
          <w:color w:val="auto"/>
          <w:sz w:val="22"/>
          <w:szCs w:val="22"/>
        </w:rPr>
        <w:t xml:space="preserve">colaborador </w:t>
      </w:r>
      <w:r w:rsidR="00D8281F" w:rsidRPr="00D8281F">
        <w:rPr>
          <w:rFonts w:cs="Arial"/>
          <w:color w:val="auto"/>
          <w:sz w:val="22"/>
          <w:szCs w:val="22"/>
        </w:rPr>
        <w:t>previamente cadastrado (RF 0</w:t>
      </w:r>
      <w:r w:rsidR="00B86D41">
        <w:rPr>
          <w:rFonts w:cs="Arial"/>
          <w:color w:val="auto"/>
          <w:sz w:val="22"/>
          <w:szCs w:val="22"/>
        </w:rPr>
        <w:t>1</w:t>
      </w:r>
      <w:r w:rsidR="00D8281F" w:rsidRPr="00D8281F">
        <w:rPr>
          <w:rFonts w:cs="Arial"/>
          <w:color w:val="auto"/>
          <w:sz w:val="22"/>
          <w:szCs w:val="22"/>
        </w:rPr>
        <w:t xml:space="preserve">). </w:t>
      </w:r>
    </w:p>
    <w:p w14:paraId="42E0560F" w14:textId="77777777" w:rsidR="00D8281F" w:rsidRPr="00D8281F" w:rsidRDefault="00D8281F" w:rsidP="00D8281F">
      <w:pPr>
        <w:ind w:firstLine="360"/>
        <w:rPr>
          <w:rFonts w:cs="Arial"/>
          <w:color w:val="auto"/>
          <w:sz w:val="22"/>
          <w:szCs w:val="22"/>
        </w:rPr>
      </w:pPr>
      <w:r w:rsidRPr="00D8281F">
        <w:rPr>
          <w:rFonts w:cs="Arial"/>
          <w:color w:val="auto"/>
          <w:sz w:val="22"/>
          <w:szCs w:val="22"/>
        </w:rPr>
        <w:t>Para o acesso deve-se informar obrigatoriamente e-mail e senha.</w:t>
      </w:r>
    </w:p>
    <w:p w14:paraId="33524FF2" w14:textId="5CE2F58E" w:rsidR="00D8281F" w:rsidRPr="00D8281F" w:rsidRDefault="00D8281F" w:rsidP="00D8281F">
      <w:pPr>
        <w:ind w:firstLine="360"/>
        <w:rPr>
          <w:rFonts w:cs="Arial"/>
          <w:color w:val="auto"/>
          <w:sz w:val="22"/>
          <w:szCs w:val="22"/>
        </w:rPr>
      </w:pPr>
      <w:r w:rsidRPr="00D8281F">
        <w:rPr>
          <w:rFonts w:cs="Arial"/>
          <w:color w:val="auto"/>
          <w:sz w:val="22"/>
          <w:szCs w:val="22"/>
        </w:rPr>
        <w:t>Permite-se a recuperação de senha (RF 0</w:t>
      </w:r>
      <w:r w:rsidR="00B86D41">
        <w:rPr>
          <w:rFonts w:cs="Arial"/>
          <w:color w:val="auto"/>
          <w:sz w:val="22"/>
          <w:szCs w:val="22"/>
        </w:rPr>
        <w:t>3</w:t>
      </w:r>
      <w:r w:rsidRPr="00D8281F">
        <w:rPr>
          <w:rFonts w:cs="Arial"/>
          <w:color w:val="auto"/>
          <w:sz w:val="22"/>
          <w:szCs w:val="22"/>
        </w:rPr>
        <w:t>).</w:t>
      </w:r>
    </w:p>
    <w:p w14:paraId="6C832C69" w14:textId="7F4BA589" w:rsidR="003249F9" w:rsidRDefault="003249F9" w:rsidP="003249F9">
      <w:pPr>
        <w:ind w:firstLine="360"/>
        <w:rPr>
          <w:rFonts w:cs="Arial"/>
          <w:color w:val="auto"/>
          <w:sz w:val="22"/>
          <w:szCs w:val="22"/>
        </w:rPr>
      </w:pPr>
      <w:r w:rsidRPr="00D8281F">
        <w:rPr>
          <w:rFonts w:cs="Arial"/>
          <w:color w:val="auto"/>
          <w:sz w:val="22"/>
          <w:szCs w:val="22"/>
        </w:rPr>
        <w:t>Permite-se o cadastro (RF 0</w:t>
      </w:r>
      <w:r>
        <w:rPr>
          <w:rFonts w:cs="Arial"/>
          <w:color w:val="auto"/>
          <w:sz w:val="22"/>
          <w:szCs w:val="22"/>
        </w:rPr>
        <w:t>1</w:t>
      </w:r>
      <w:r w:rsidRPr="00D8281F">
        <w:rPr>
          <w:rFonts w:cs="Arial"/>
          <w:color w:val="auto"/>
          <w:sz w:val="22"/>
          <w:szCs w:val="22"/>
        </w:rPr>
        <w:t xml:space="preserve">) </w:t>
      </w:r>
      <w:r>
        <w:rPr>
          <w:rFonts w:cs="Arial"/>
          <w:color w:val="auto"/>
          <w:sz w:val="22"/>
          <w:szCs w:val="22"/>
        </w:rPr>
        <w:t>caso o colaborador seja um funcionário de RH e não esteja cadastrado.</w:t>
      </w:r>
    </w:p>
    <w:p w14:paraId="1FC19845" w14:textId="1A6973A0" w:rsidR="00D8486E" w:rsidRDefault="00D8486E" w:rsidP="00D8486E">
      <w:pPr>
        <w:ind w:firstLine="36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Prioridade: </w:t>
      </w:r>
      <w:r w:rsidR="00D8281F">
        <w:rPr>
          <w:rFonts w:cs="Arial"/>
          <w:color w:val="auto"/>
          <w:sz w:val="22"/>
          <w:szCs w:val="22"/>
        </w:rPr>
        <w:t>Essencial.</w:t>
      </w:r>
    </w:p>
    <w:p w14:paraId="40BBA21A" w14:textId="77777777" w:rsidR="00D8281F" w:rsidRDefault="00D8281F" w:rsidP="00D8486E">
      <w:pPr>
        <w:pStyle w:val="Ttulo3"/>
        <w:ind w:left="360"/>
      </w:pPr>
    </w:p>
    <w:p w14:paraId="197BBBBA" w14:textId="51A18891" w:rsidR="00D843A1" w:rsidRPr="00D843A1" w:rsidRDefault="00D8486E" w:rsidP="00D843A1">
      <w:pPr>
        <w:pStyle w:val="Ttulo3"/>
        <w:ind w:left="360"/>
      </w:pPr>
      <w:bookmarkStart w:id="3" w:name="_Toc103856738"/>
      <w:r w:rsidRPr="001B3534">
        <w:t xml:space="preserve">RF </w:t>
      </w:r>
      <w:r w:rsidR="00D8281F">
        <w:t>0</w:t>
      </w:r>
      <w:r w:rsidR="00B86D41">
        <w:t>3</w:t>
      </w:r>
      <w:r w:rsidRPr="001B3534">
        <w:t xml:space="preserve"> – </w:t>
      </w:r>
      <w:r w:rsidR="00D8281F">
        <w:t>Recuperar Senha</w:t>
      </w:r>
      <w:bookmarkEnd w:id="3"/>
    </w:p>
    <w:p w14:paraId="7A1919D3" w14:textId="4A3D9359" w:rsidR="00D8486E" w:rsidRDefault="00D8486E" w:rsidP="00D843A1">
      <w:pPr>
        <w:spacing w:line="360" w:lineRule="auto"/>
        <w:ind w:firstLine="36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Descrição: </w:t>
      </w:r>
      <w:r w:rsidR="00D8281F" w:rsidRPr="00D8281F">
        <w:rPr>
          <w:rFonts w:cs="Arial"/>
          <w:color w:val="auto"/>
          <w:sz w:val="22"/>
          <w:szCs w:val="22"/>
        </w:rPr>
        <w:t xml:space="preserve">Este requisito refere-se à funcionalidade para que, um </w:t>
      </w:r>
      <w:r w:rsidR="003249F9">
        <w:rPr>
          <w:rFonts w:cs="Arial"/>
          <w:color w:val="auto"/>
          <w:sz w:val="22"/>
          <w:szCs w:val="22"/>
        </w:rPr>
        <w:t>colaborador</w:t>
      </w:r>
      <w:r w:rsidR="00D8281F" w:rsidRPr="00D8281F">
        <w:rPr>
          <w:rFonts w:cs="Arial"/>
          <w:color w:val="auto"/>
          <w:sz w:val="22"/>
          <w:szCs w:val="22"/>
        </w:rPr>
        <w:t>, previamente cadastrado (RF 0</w:t>
      </w:r>
      <w:r w:rsidR="00B86D41">
        <w:rPr>
          <w:rFonts w:cs="Arial"/>
          <w:color w:val="auto"/>
          <w:sz w:val="22"/>
          <w:szCs w:val="22"/>
        </w:rPr>
        <w:t>1</w:t>
      </w:r>
      <w:r w:rsidR="00D8281F" w:rsidRPr="00D8281F">
        <w:rPr>
          <w:rFonts w:cs="Arial"/>
          <w:color w:val="auto"/>
          <w:sz w:val="22"/>
          <w:szCs w:val="22"/>
        </w:rPr>
        <w:t>), possa recuperar sua senha de acesso ao sistema, em caso de esquecimento.</w:t>
      </w:r>
    </w:p>
    <w:p w14:paraId="3000A35F" w14:textId="55E2C561" w:rsidR="00D8486E" w:rsidRDefault="00D8486E" w:rsidP="00D8486E">
      <w:pPr>
        <w:ind w:firstLine="36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Prioridade: </w:t>
      </w:r>
      <w:r w:rsidR="00D8281F">
        <w:rPr>
          <w:rFonts w:cs="Arial"/>
          <w:color w:val="auto"/>
          <w:sz w:val="22"/>
          <w:szCs w:val="22"/>
        </w:rPr>
        <w:t>Essencial.</w:t>
      </w:r>
    </w:p>
    <w:p w14:paraId="238846C2" w14:textId="5402367D" w:rsidR="00D8486E" w:rsidRPr="001B3534" w:rsidRDefault="00D8486E" w:rsidP="00D8486E">
      <w:pPr>
        <w:pStyle w:val="Ttulo3"/>
        <w:ind w:left="360"/>
      </w:pPr>
      <w:bookmarkStart w:id="4" w:name="_Toc103856739"/>
      <w:r w:rsidRPr="001B3534">
        <w:t xml:space="preserve">RF </w:t>
      </w:r>
      <w:r w:rsidR="00D8281F">
        <w:t>0</w:t>
      </w:r>
      <w:r w:rsidR="003879C7">
        <w:t>4</w:t>
      </w:r>
      <w:r w:rsidRPr="001B3534">
        <w:t xml:space="preserve"> – </w:t>
      </w:r>
      <w:r w:rsidR="00D8281F">
        <w:t>Alterar Senha</w:t>
      </w:r>
      <w:bookmarkEnd w:id="4"/>
    </w:p>
    <w:p w14:paraId="6A7BC866" w14:textId="75A642B3" w:rsidR="00D8281F" w:rsidRPr="00D8281F" w:rsidRDefault="00D8486E" w:rsidP="00D843A1">
      <w:pPr>
        <w:spacing w:line="360" w:lineRule="auto"/>
        <w:ind w:firstLine="36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Descrição: </w:t>
      </w:r>
      <w:r w:rsidR="00D8281F" w:rsidRPr="00D8281F">
        <w:rPr>
          <w:rFonts w:cs="Arial"/>
          <w:color w:val="auto"/>
          <w:sz w:val="22"/>
          <w:szCs w:val="22"/>
        </w:rPr>
        <w:t xml:space="preserve">Este requisito refere-se à funcionalidade para que, um </w:t>
      </w:r>
      <w:r w:rsidR="003249F9">
        <w:rPr>
          <w:rFonts w:cs="Arial"/>
          <w:color w:val="auto"/>
          <w:sz w:val="22"/>
          <w:szCs w:val="22"/>
        </w:rPr>
        <w:t>colaborador</w:t>
      </w:r>
      <w:r w:rsidR="00D8281F" w:rsidRPr="00D8281F">
        <w:rPr>
          <w:rFonts w:cs="Arial"/>
          <w:color w:val="auto"/>
          <w:sz w:val="22"/>
          <w:szCs w:val="22"/>
        </w:rPr>
        <w:t>, previamente cadastrado (RF 0</w:t>
      </w:r>
      <w:r w:rsidR="00B86D41">
        <w:rPr>
          <w:rFonts w:cs="Arial"/>
          <w:color w:val="auto"/>
          <w:sz w:val="22"/>
          <w:szCs w:val="22"/>
        </w:rPr>
        <w:t>1</w:t>
      </w:r>
      <w:r w:rsidR="00D8281F" w:rsidRPr="00D8281F">
        <w:rPr>
          <w:rFonts w:cs="Arial"/>
          <w:color w:val="auto"/>
          <w:sz w:val="22"/>
          <w:szCs w:val="22"/>
        </w:rPr>
        <w:t xml:space="preserve">), possa alterar sua senha de acesso, visando manter a segurança do sistema. </w:t>
      </w:r>
    </w:p>
    <w:p w14:paraId="3E0F52C0" w14:textId="1F0A5D69" w:rsidR="00D8486E" w:rsidRDefault="00D8281F" w:rsidP="00D843A1">
      <w:pPr>
        <w:spacing w:line="360" w:lineRule="auto"/>
        <w:ind w:firstLine="360"/>
        <w:rPr>
          <w:rFonts w:cs="Arial"/>
          <w:color w:val="auto"/>
          <w:sz w:val="22"/>
          <w:szCs w:val="22"/>
        </w:rPr>
      </w:pPr>
      <w:r w:rsidRPr="00D8281F">
        <w:rPr>
          <w:rFonts w:cs="Arial"/>
          <w:color w:val="auto"/>
          <w:sz w:val="22"/>
          <w:szCs w:val="22"/>
        </w:rPr>
        <w:t xml:space="preserve">  Para efetuar a alteração da senha, o </w:t>
      </w:r>
      <w:r w:rsidR="003249F9">
        <w:rPr>
          <w:rFonts w:cs="Arial"/>
          <w:color w:val="auto"/>
          <w:sz w:val="22"/>
          <w:szCs w:val="22"/>
        </w:rPr>
        <w:t xml:space="preserve">colaborador </w:t>
      </w:r>
      <w:r w:rsidRPr="00D8281F">
        <w:rPr>
          <w:rFonts w:cs="Arial"/>
          <w:color w:val="auto"/>
          <w:sz w:val="22"/>
          <w:szCs w:val="22"/>
        </w:rPr>
        <w:t>deve informar senha atual e senha nova(2x).</w:t>
      </w:r>
    </w:p>
    <w:p w14:paraId="70148F6B" w14:textId="6480E503" w:rsidR="000F39C8" w:rsidRDefault="00D8486E" w:rsidP="00D843A1">
      <w:pPr>
        <w:spacing w:line="360" w:lineRule="auto"/>
        <w:ind w:firstLine="36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Prioridade: </w:t>
      </w:r>
      <w:r w:rsidR="00D8281F">
        <w:rPr>
          <w:rFonts w:cs="Arial"/>
          <w:color w:val="auto"/>
          <w:sz w:val="22"/>
          <w:szCs w:val="22"/>
        </w:rPr>
        <w:t>Essencial.</w:t>
      </w:r>
    </w:p>
    <w:p w14:paraId="58ED5E77" w14:textId="03C421F8" w:rsidR="003879C7" w:rsidRPr="003879C7" w:rsidRDefault="003879C7" w:rsidP="003879C7">
      <w:pPr>
        <w:pStyle w:val="Ttulo3"/>
      </w:pPr>
      <w:bookmarkStart w:id="5" w:name="_Toc103856740"/>
      <w:r w:rsidRPr="003879C7">
        <w:t>RF 05 – Editar Perfil</w:t>
      </w:r>
      <w:bookmarkEnd w:id="5"/>
      <w:r w:rsidRPr="003879C7">
        <w:t xml:space="preserve"> </w:t>
      </w:r>
    </w:p>
    <w:p w14:paraId="254DD00D" w14:textId="75AAFE3D" w:rsidR="003879C7" w:rsidRDefault="00C07628" w:rsidP="003879C7">
      <w:pPr>
        <w:pStyle w:val="NormalWeb"/>
        <w:shd w:val="clear" w:color="auto" w:fill="FFFFFF"/>
        <w:spacing w:before="0" w:beforeAutospacing="0" w:after="136" w:afterAutospacing="0" w:line="276" w:lineRule="auto"/>
        <w:ind w:firstLine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Descrição: </w:t>
      </w:r>
      <w:r w:rsidR="003879C7" w:rsidRPr="0011405C">
        <w:rPr>
          <w:rFonts w:ascii="Arial" w:hAnsi="Arial" w:cs="Arial"/>
          <w:sz w:val="22"/>
          <w:szCs w:val="22"/>
        </w:rPr>
        <w:t xml:space="preserve">Este requisito refere-se à funcionalidade para que, um </w:t>
      </w:r>
      <w:r w:rsidR="003879C7">
        <w:rPr>
          <w:rFonts w:ascii="Arial" w:hAnsi="Arial" w:cs="Arial"/>
          <w:sz w:val="22"/>
          <w:szCs w:val="22"/>
        </w:rPr>
        <w:t>colaborador</w:t>
      </w:r>
      <w:r w:rsidR="003879C7" w:rsidRPr="0011405C">
        <w:rPr>
          <w:rFonts w:ascii="Arial" w:hAnsi="Arial" w:cs="Arial"/>
          <w:sz w:val="22"/>
          <w:szCs w:val="22"/>
        </w:rPr>
        <w:t xml:space="preserve">, previamente cadastrado (RF 01), possa </w:t>
      </w:r>
      <w:r w:rsidR="003879C7">
        <w:rPr>
          <w:rFonts w:ascii="Arial" w:hAnsi="Arial" w:cs="Arial"/>
          <w:sz w:val="22"/>
          <w:szCs w:val="22"/>
        </w:rPr>
        <w:t>editar seu perfil no sistema.</w:t>
      </w:r>
    </w:p>
    <w:p w14:paraId="3FDE9455" w14:textId="66631556" w:rsidR="003879C7" w:rsidRDefault="003879C7" w:rsidP="00D70646">
      <w:pPr>
        <w:pStyle w:val="NormalWeb"/>
        <w:shd w:val="clear" w:color="auto" w:fill="FFFFFF"/>
        <w:spacing w:before="0" w:beforeAutospacing="0" w:after="136" w:afterAutospacing="0" w:line="276" w:lineRule="auto"/>
        <w:ind w:firstLine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Os dados do perfil são</w:t>
      </w:r>
      <w:r w:rsidRPr="0011405C"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>email (o qual não pode ser alterado); n</w:t>
      </w:r>
      <w:r w:rsidRPr="0011405C">
        <w:rPr>
          <w:rFonts w:ascii="Arial" w:hAnsi="Arial" w:cs="Arial"/>
          <w:sz w:val="22"/>
          <w:szCs w:val="22"/>
        </w:rPr>
        <w:t>ome, CPF,</w:t>
      </w:r>
      <w:r>
        <w:rPr>
          <w:rFonts w:ascii="Arial" w:hAnsi="Arial" w:cs="Arial"/>
          <w:sz w:val="22"/>
          <w:szCs w:val="22"/>
        </w:rPr>
        <w:t xml:space="preserve"> cargo,</w:t>
      </w:r>
      <w:r w:rsidRPr="0011405C">
        <w:rPr>
          <w:rFonts w:ascii="Arial" w:hAnsi="Arial" w:cs="Arial"/>
          <w:sz w:val="22"/>
          <w:szCs w:val="22"/>
        </w:rPr>
        <w:t xml:space="preserve"> endereço</w:t>
      </w:r>
      <w:r>
        <w:rPr>
          <w:rFonts w:ascii="Arial" w:hAnsi="Arial" w:cs="Arial"/>
          <w:sz w:val="22"/>
          <w:szCs w:val="22"/>
        </w:rPr>
        <w:t xml:space="preserve"> completo</w:t>
      </w:r>
      <w:r w:rsidRPr="0011405C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celular</w:t>
      </w:r>
      <w:r w:rsidRPr="0011405C">
        <w:rPr>
          <w:rFonts w:ascii="Arial" w:hAnsi="Arial" w:cs="Arial"/>
          <w:sz w:val="22"/>
          <w:szCs w:val="22"/>
        </w:rPr>
        <w:t xml:space="preserve"> e foto</w:t>
      </w:r>
      <w:r>
        <w:rPr>
          <w:rFonts w:ascii="Arial" w:hAnsi="Arial" w:cs="Arial"/>
          <w:sz w:val="22"/>
          <w:szCs w:val="22"/>
        </w:rPr>
        <w:t>.</w:t>
      </w:r>
    </w:p>
    <w:p w14:paraId="02366F05" w14:textId="34D62C1C" w:rsidR="00B85FDF" w:rsidRPr="00B85FDF" w:rsidRDefault="00B85FDF" w:rsidP="00B85FDF">
      <w:pPr>
        <w:spacing w:line="360" w:lineRule="auto"/>
        <w:ind w:firstLine="36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Prioridade: Essencial.</w:t>
      </w:r>
    </w:p>
    <w:p w14:paraId="1E973648" w14:textId="12C498A6" w:rsidR="00D843A1" w:rsidRPr="00D843A1" w:rsidRDefault="000F39C8" w:rsidP="00D843A1">
      <w:pPr>
        <w:pStyle w:val="Ttulo2"/>
      </w:pPr>
      <w:bookmarkStart w:id="6" w:name="_Toc103856741"/>
      <w:r>
        <w:t xml:space="preserve">Módulo </w:t>
      </w:r>
      <w:r w:rsidR="001C6DDF">
        <w:t>Area de Trabalho</w:t>
      </w:r>
      <w:bookmarkEnd w:id="6"/>
    </w:p>
    <w:p w14:paraId="1EE641E7" w14:textId="27E9623A" w:rsidR="000C665A" w:rsidRDefault="008516E7" w:rsidP="000C665A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Este módulo agrupa os requisitos referente às funcionalidades</w:t>
      </w:r>
      <w:r w:rsidR="00F53D5F">
        <w:rPr>
          <w:rFonts w:ascii="Arial" w:hAnsi="Arial" w:cs="Arial"/>
          <w:sz w:val="22"/>
          <w:szCs w:val="22"/>
        </w:rPr>
        <w:t xml:space="preserve"> </w:t>
      </w:r>
      <w:r w:rsidR="001C5A1E">
        <w:rPr>
          <w:rFonts w:ascii="Arial" w:hAnsi="Arial" w:cs="Arial"/>
          <w:sz w:val="22"/>
          <w:szCs w:val="22"/>
        </w:rPr>
        <w:t>da gestão de funcionários e avaliações contidas no sistema.</w:t>
      </w:r>
    </w:p>
    <w:p w14:paraId="3958F5EE" w14:textId="77777777" w:rsidR="001C5A1E" w:rsidRDefault="001C5A1E" w:rsidP="001C5A1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sz w:val="22"/>
          <w:szCs w:val="22"/>
        </w:rPr>
      </w:pPr>
    </w:p>
    <w:p w14:paraId="3F6A0E5B" w14:textId="1657D21B" w:rsidR="001C5A1E" w:rsidRDefault="001C5A1E" w:rsidP="001C5A1E">
      <w:pPr>
        <w:pStyle w:val="Ttulo3"/>
      </w:pPr>
      <w:bookmarkStart w:id="7" w:name="_Toc103856742"/>
      <w:r>
        <w:t>RF 06</w:t>
      </w:r>
      <w:r w:rsidR="00B85FDF">
        <w:t xml:space="preserve"> -</w:t>
      </w:r>
      <w:r>
        <w:t xml:space="preserve"> </w:t>
      </w:r>
      <w:r w:rsidR="00C07628">
        <w:t>Manter</w:t>
      </w:r>
      <w:r>
        <w:t xml:space="preserve"> Avaliação</w:t>
      </w:r>
      <w:bookmarkEnd w:id="7"/>
      <w:r w:rsidR="00B85FDF">
        <w:t xml:space="preserve"> </w:t>
      </w:r>
    </w:p>
    <w:p w14:paraId="7E09F96C" w14:textId="06C7F5BC" w:rsidR="001C5A1E" w:rsidRPr="009E6830" w:rsidRDefault="00C07628" w:rsidP="001C5A1E">
      <w:pPr>
        <w:ind w:firstLine="360"/>
        <w:rPr>
          <w:rFonts w:ascii="Arial" w:hAnsi="Arial" w:cs="Arial"/>
          <w:color w:val="auto"/>
          <w:sz w:val="22"/>
          <w:szCs w:val="22"/>
        </w:rPr>
      </w:pPr>
      <w:r w:rsidRPr="009E6830">
        <w:rPr>
          <w:rFonts w:cs="Arial"/>
          <w:color w:val="auto"/>
          <w:sz w:val="22"/>
          <w:szCs w:val="22"/>
        </w:rPr>
        <w:t xml:space="preserve">Descrição: </w:t>
      </w:r>
      <w:r w:rsidR="001C5A1E" w:rsidRPr="009E6830">
        <w:rPr>
          <w:rFonts w:ascii="Arial" w:hAnsi="Arial" w:cs="Arial"/>
          <w:color w:val="auto"/>
          <w:sz w:val="22"/>
          <w:szCs w:val="22"/>
        </w:rPr>
        <w:t>Este requisito refere-se à funcionalidade para que, um funcionário de RH</w:t>
      </w:r>
      <w:r w:rsidR="00F269B9" w:rsidRPr="009E6830">
        <w:rPr>
          <w:rFonts w:ascii="Arial" w:hAnsi="Arial" w:cs="Arial"/>
          <w:color w:val="auto"/>
          <w:sz w:val="22"/>
          <w:szCs w:val="22"/>
        </w:rPr>
        <w:t xml:space="preserve">, previamente </w:t>
      </w:r>
      <w:r w:rsidR="0090057C" w:rsidRPr="009E6830">
        <w:rPr>
          <w:rFonts w:ascii="Arial" w:hAnsi="Arial" w:cs="Arial"/>
          <w:color w:val="auto"/>
          <w:sz w:val="22"/>
          <w:szCs w:val="22"/>
        </w:rPr>
        <w:t>cadastrado (</w:t>
      </w:r>
      <w:r w:rsidR="00F269B9" w:rsidRPr="009E6830">
        <w:rPr>
          <w:rFonts w:ascii="Arial" w:hAnsi="Arial" w:cs="Arial"/>
          <w:color w:val="auto"/>
          <w:sz w:val="22"/>
          <w:szCs w:val="22"/>
        </w:rPr>
        <w:t>RF01</w:t>
      </w:r>
      <w:r w:rsidR="00AE6B9B">
        <w:rPr>
          <w:rFonts w:ascii="Arial" w:hAnsi="Arial" w:cs="Arial"/>
          <w:color w:val="auto"/>
          <w:sz w:val="22"/>
          <w:szCs w:val="22"/>
        </w:rPr>
        <w:t xml:space="preserve">) </w:t>
      </w:r>
      <w:r w:rsidR="001C5A1E" w:rsidRPr="009E6830">
        <w:rPr>
          <w:rFonts w:ascii="Arial" w:hAnsi="Arial" w:cs="Arial"/>
          <w:color w:val="auto"/>
          <w:sz w:val="22"/>
          <w:szCs w:val="22"/>
        </w:rPr>
        <w:t xml:space="preserve">possa </w:t>
      </w:r>
      <w:r w:rsidRPr="009E6830">
        <w:rPr>
          <w:rFonts w:ascii="Arial" w:hAnsi="Arial" w:cs="Arial"/>
          <w:color w:val="auto"/>
          <w:sz w:val="22"/>
          <w:szCs w:val="22"/>
        </w:rPr>
        <w:t>gerir as avaliações de desempenho do sistema, podendo criar, editar, deletar e visualizar as avaliações contidas no mesmo.</w:t>
      </w:r>
    </w:p>
    <w:p w14:paraId="3FB07260" w14:textId="2236A837" w:rsidR="00C07628" w:rsidRPr="009E6830" w:rsidRDefault="00F269B9" w:rsidP="001C5A1E">
      <w:pPr>
        <w:ind w:firstLine="360"/>
        <w:rPr>
          <w:rFonts w:ascii="Arial" w:hAnsi="Arial" w:cs="Arial"/>
          <w:color w:val="auto"/>
          <w:sz w:val="22"/>
          <w:szCs w:val="22"/>
        </w:rPr>
      </w:pPr>
      <w:r w:rsidRPr="009E6830">
        <w:rPr>
          <w:rFonts w:ascii="Arial" w:hAnsi="Arial" w:cs="Arial"/>
          <w:color w:val="auto"/>
          <w:sz w:val="22"/>
          <w:szCs w:val="22"/>
        </w:rPr>
        <w:t>Para</w:t>
      </w:r>
      <w:r w:rsidR="00C07628" w:rsidRPr="009E6830">
        <w:rPr>
          <w:rFonts w:ascii="Arial" w:hAnsi="Arial" w:cs="Arial"/>
          <w:color w:val="auto"/>
          <w:sz w:val="22"/>
          <w:szCs w:val="22"/>
        </w:rPr>
        <w:t xml:space="preserve"> criar uma avaliação </w:t>
      </w:r>
      <w:r w:rsidR="00B260F2" w:rsidRPr="009E6830">
        <w:rPr>
          <w:rFonts w:ascii="Arial" w:hAnsi="Arial" w:cs="Arial"/>
          <w:color w:val="auto"/>
          <w:sz w:val="22"/>
          <w:szCs w:val="22"/>
        </w:rPr>
        <w:t>deve-se</w:t>
      </w:r>
      <w:r w:rsidR="00C07628" w:rsidRPr="009E6830">
        <w:rPr>
          <w:rFonts w:ascii="Arial" w:hAnsi="Arial" w:cs="Arial"/>
          <w:color w:val="auto"/>
          <w:sz w:val="22"/>
          <w:szCs w:val="22"/>
        </w:rPr>
        <w:t xml:space="preserve"> escolher um template(RF 07)</w:t>
      </w:r>
      <w:r w:rsidR="00B260F2" w:rsidRPr="009E6830">
        <w:rPr>
          <w:rFonts w:ascii="Arial" w:hAnsi="Arial" w:cs="Arial"/>
          <w:color w:val="auto"/>
          <w:sz w:val="22"/>
          <w:szCs w:val="22"/>
        </w:rPr>
        <w:t xml:space="preserve"> e adicionar novas perguntas ao mesmo(RF 08), um dos templates deve estar vazio.</w:t>
      </w:r>
    </w:p>
    <w:p w14:paraId="442E4BA0" w14:textId="4D06DDF2" w:rsidR="00B260F2" w:rsidRPr="009E6830" w:rsidRDefault="00F269B9" w:rsidP="00B260F2">
      <w:pPr>
        <w:ind w:firstLine="360"/>
        <w:rPr>
          <w:rFonts w:ascii="Arial" w:hAnsi="Arial" w:cs="Arial"/>
          <w:color w:val="auto"/>
          <w:sz w:val="22"/>
          <w:szCs w:val="22"/>
        </w:rPr>
      </w:pPr>
      <w:r w:rsidRPr="009E6830">
        <w:rPr>
          <w:rFonts w:ascii="Arial" w:hAnsi="Arial" w:cs="Arial"/>
          <w:color w:val="auto"/>
          <w:sz w:val="22"/>
          <w:szCs w:val="22"/>
        </w:rPr>
        <w:t>Para</w:t>
      </w:r>
      <w:r w:rsidR="00B260F2" w:rsidRPr="009E6830">
        <w:rPr>
          <w:rFonts w:ascii="Arial" w:hAnsi="Arial" w:cs="Arial"/>
          <w:color w:val="auto"/>
          <w:sz w:val="22"/>
          <w:szCs w:val="22"/>
        </w:rPr>
        <w:t xml:space="preserve"> deletar uma avaliação, a ação deve ser confirmada por segurança.</w:t>
      </w:r>
    </w:p>
    <w:p w14:paraId="0F929686" w14:textId="5DF963B0" w:rsidR="00315FBC" w:rsidRDefault="00F269B9" w:rsidP="00315FBC">
      <w:pPr>
        <w:ind w:firstLine="360"/>
        <w:rPr>
          <w:rFonts w:cs="Arial"/>
          <w:color w:val="auto"/>
          <w:sz w:val="22"/>
          <w:szCs w:val="22"/>
        </w:rPr>
      </w:pPr>
      <w:r w:rsidRPr="009E6830">
        <w:rPr>
          <w:rFonts w:ascii="Arial" w:hAnsi="Arial" w:cs="Arial"/>
          <w:color w:val="auto"/>
          <w:sz w:val="22"/>
          <w:szCs w:val="22"/>
        </w:rPr>
        <w:t>Ao</w:t>
      </w:r>
      <w:r w:rsidR="00B260F2" w:rsidRPr="009E6830">
        <w:rPr>
          <w:rFonts w:ascii="Arial" w:hAnsi="Arial" w:cs="Arial"/>
          <w:color w:val="auto"/>
          <w:sz w:val="22"/>
          <w:szCs w:val="22"/>
        </w:rPr>
        <w:t xml:space="preserve"> editar uma avali</w:t>
      </w:r>
      <w:r w:rsidRPr="009E6830">
        <w:rPr>
          <w:rFonts w:ascii="Arial" w:hAnsi="Arial" w:cs="Arial"/>
          <w:color w:val="auto"/>
          <w:sz w:val="22"/>
          <w:szCs w:val="22"/>
        </w:rPr>
        <w:t>a</w:t>
      </w:r>
      <w:r w:rsidR="00B260F2" w:rsidRPr="009E6830">
        <w:rPr>
          <w:rFonts w:ascii="Arial" w:hAnsi="Arial" w:cs="Arial"/>
          <w:color w:val="auto"/>
          <w:sz w:val="22"/>
          <w:szCs w:val="22"/>
        </w:rPr>
        <w:t>ção</w:t>
      </w:r>
      <w:r w:rsidRPr="009E6830">
        <w:rPr>
          <w:rFonts w:ascii="Arial" w:hAnsi="Arial" w:cs="Arial"/>
          <w:color w:val="auto"/>
          <w:sz w:val="22"/>
          <w:szCs w:val="22"/>
        </w:rPr>
        <w:t>,</w:t>
      </w:r>
      <w:r w:rsidR="008516E7" w:rsidRPr="009E6830">
        <w:rPr>
          <w:rFonts w:cs="Arial"/>
          <w:color w:val="auto"/>
          <w:sz w:val="22"/>
          <w:szCs w:val="22"/>
        </w:rPr>
        <w:t xml:space="preserve"> </w:t>
      </w:r>
      <w:r w:rsidRPr="009E6830">
        <w:rPr>
          <w:rFonts w:cs="Arial"/>
          <w:color w:val="auto"/>
          <w:sz w:val="22"/>
          <w:szCs w:val="22"/>
        </w:rPr>
        <w:t xml:space="preserve">é possível adicionar perguntas, deletar perguntar perguntas e editar </w:t>
      </w:r>
      <w:r w:rsidR="0090057C" w:rsidRPr="009E6830">
        <w:rPr>
          <w:rFonts w:cs="Arial"/>
          <w:color w:val="auto"/>
          <w:sz w:val="22"/>
          <w:szCs w:val="22"/>
        </w:rPr>
        <w:t>perguntas (</w:t>
      </w:r>
      <w:r w:rsidRPr="009E6830">
        <w:rPr>
          <w:rFonts w:cs="Arial"/>
          <w:color w:val="auto"/>
          <w:sz w:val="22"/>
          <w:szCs w:val="22"/>
        </w:rPr>
        <w:t>RF 08)</w:t>
      </w:r>
      <w:r w:rsidR="00315FBC">
        <w:rPr>
          <w:rFonts w:cs="Arial"/>
          <w:color w:val="auto"/>
          <w:sz w:val="22"/>
          <w:szCs w:val="22"/>
        </w:rPr>
        <w:t>.</w:t>
      </w:r>
    </w:p>
    <w:p w14:paraId="45B3E9F5" w14:textId="634B7B21" w:rsidR="00AE6B9B" w:rsidRDefault="00315FBC" w:rsidP="00AE6B9B">
      <w:pPr>
        <w:ind w:firstLine="36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lastRenderedPageBreak/>
        <w:t>Ao visualizar as avaliações, é possível filtrar as avaliações por tipo</w:t>
      </w:r>
      <w:r w:rsidR="00AE6B9B">
        <w:rPr>
          <w:rFonts w:cs="Arial"/>
          <w:color w:val="auto"/>
          <w:sz w:val="22"/>
          <w:szCs w:val="22"/>
        </w:rPr>
        <w:t xml:space="preserve"> de avaliação</w:t>
      </w:r>
      <w:r>
        <w:rPr>
          <w:rFonts w:cs="Arial"/>
          <w:color w:val="auto"/>
          <w:sz w:val="22"/>
          <w:szCs w:val="22"/>
        </w:rPr>
        <w:t>, nome do funcionário</w:t>
      </w:r>
      <w:r w:rsidR="00AE6B9B">
        <w:rPr>
          <w:rFonts w:cs="Arial"/>
          <w:color w:val="auto"/>
          <w:sz w:val="22"/>
          <w:szCs w:val="22"/>
        </w:rPr>
        <w:t xml:space="preserve"> ou cargo. Ao selecionar uma avaliação, o sistema apresenta a resposta do </w:t>
      </w:r>
      <w:r w:rsidR="0090057C">
        <w:rPr>
          <w:rFonts w:cs="Arial"/>
          <w:color w:val="auto"/>
          <w:sz w:val="22"/>
          <w:szCs w:val="22"/>
        </w:rPr>
        <w:t>funcionário. (</w:t>
      </w:r>
      <w:r w:rsidR="001062EA">
        <w:rPr>
          <w:rFonts w:cs="Arial"/>
          <w:color w:val="auto"/>
          <w:sz w:val="22"/>
          <w:szCs w:val="22"/>
        </w:rPr>
        <w:t>RF 09)</w:t>
      </w:r>
    </w:p>
    <w:p w14:paraId="6C9B2219" w14:textId="3AF0D452" w:rsidR="003D68A0" w:rsidRDefault="003D68A0" w:rsidP="003D68A0">
      <w:pPr>
        <w:spacing w:line="360" w:lineRule="auto"/>
        <w:ind w:firstLine="36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Prioridade: Essencial.</w:t>
      </w:r>
    </w:p>
    <w:p w14:paraId="7DE197A1" w14:textId="5DFCC8E5" w:rsidR="00AE6B9B" w:rsidRPr="00AE6B9B" w:rsidRDefault="00AE6B9B" w:rsidP="00AE6B9B">
      <w:pPr>
        <w:pStyle w:val="Ttulo3"/>
        <w:rPr>
          <w:rFonts w:cs="Arial"/>
          <w:color w:val="auto"/>
          <w:sz w:val="22"/>
          <w:szCs w:val="22"/>
        </w:rPr>
      </w:pPr>
      <w:bookmarkStart w:id="8" w:name="_Toc103856743"/>
      <w:r>
        <w:t>RF 07 – Escolher Template</w:t>
      </w:r>
      <w:bookmarkEnd w:id="8"/>
    </w:p>
    <w:p w14:paraId="787D82B9" w14:textId="03B48F63" w:rsidR="00AE6B9B" w:rsidRDefault="00AE6B9B" w:rsidP="00AE6B9B">
      <w:pPr>
        <w:ind w:firstLine="360"/>
        <w:rPr>
          <w:rFonts w:ascii="Arial" w:hAnsi="Arial" w:cs="Arial"/>
          <w:color w:val="auto"/>
          <w:sz w:val="22"/>
          <w:szCs w:val="22"/>
        </w:rPr>
      </w:pPr>
      <w:r w:rsidRPr="00AE6B9B">
        <w:rPr>
          <w:rFonts w:ascii="Arial" w:hAnsi="Arial" w:cs="Arial"/>
          <w:color w:val="auto"/>
          <w:sz w:val="22"/>
          <w:szCs w:val="22"/>
        </w:rPr>
        <w:t>Descrição</w:t>
      </w:r>
      <w:r>
        <w:rPr>
          <w:rFonts w:ascii="Arial" w:hAnsi="Arial" w:cs="Arial"/>
          <w:color w:val="auto"/>
          <w:sz w:val="22"/>
          <w:szCs w:val="22"/>
        </w:rPr>
        <w:t xml:space="preserve">: </w:t>
      </w:r>
      <w:r w:rsidRPr="009E6830">
        <w:rPr>
          <w:rFonts w:ascii="Arial" w:hAnsi="Arial" w:cs="Arial"/>
          <w:color w:val="auto"/>
          <w:sz w:val="22"/>
          <w:szCs w:val="22"/>
        </w:rPr>
        <w:t>Este requisito refere-se à funcionalidade</w:t>
      </w:r>
      <w:r>
        <w:rPr>
          <w:rFonts w:ascii="Arial" w:hAnsi="Arial" w:cs="Arial"/>
          <w:color w:val="auto"/>
          <w:sz w:val="22"/>
          <w:szCs w:val="22"/>
        </w:rPr>
        <w:t xml:space="preserve"> para que, um funcionário de </w:t>
      </w:r>
      <w:r w:rsidR="0090057C">
        <w:rPr>
          <w:rFonts w:ascii="Arial" w:hAnsi="Arial" w:cs="Arial"/>
          <w:color w:val="auto"/>
          <w:sz w:val="22"/>
          <w:szCs w:val="22"/>
        </w:rPr>
        <w:t>RH, previamente</w:t>
      </w:r>
      <w:r>
        <w:rPr>
          <w:rFonts w:ascii="Arial" w:hAnsi="Arial" w:cs="Arial"/>
          <w:color w:val="auto"/>
          <w:sz w:val="22"/>
          <w:szCs w:val="22"/>
        </w:rPr>
        <w:t xml:space="preserve"> </w:t>
      </w:r>
      <w:r w:rsidR="0090057C">
        <w:rPr>
          <w:rFonts w:ascii="Arial" w:hAnsi="Arial" w:cs="Arial"/>
          <w:color w:val="auto"/>
          <w:sz w:val="22"/>
          <w:szCs w:val="22"/>
        </w:rPr>
        <w:t>cadastrado (</w:t>
      </w:r>
      <w:r>
        <w:rPr>
          <w:rFonts w:ascii="Arial" w:hAnsi="Arial" w:cs="Arial"/>
          <w:color w:val="auto"/>
          <w:sz w:val="22"/>
          <w:szCs w:val="22"/>
        </w:rPr>
        <w:t>RF 01)</w:t>
      </w:r>
      <w:r w:rsidR="003D68A0">
        <w:rPr>
          <w:rFonts w:ascii="Arial" w:hAnsi="Arial" w:cs="Arial"/>
          <w:color w:val="auto"/>
          <w:sz w:val="22"/>
          <w:szCs w:val="22"/>
        </w:rPr>
        <w:t xml:space="preserve"> possa escolher o template utilizado na avaliação de desempenho que quer </w:t>
      </w:r>
      <w:r w:rsidR="0090057C">
        <w:rPr>
          <w:rFonts w:ascii="Arial" w:hAnsi="Arial" w:cs="Arial"/>
          <w:color w:val="auto"/>
          <w:sz w:val="22"/>
          <w:szCs w:val="22"/>
        </w:rPr>
        <w:t>criar. (</w:t>
      </w:r>
      <w:r w:rsidR="003D68A0">
        <w:rPr>
          <w:rFonts w:ascii="Arial" w:hAnsi="Arial" w:cs="Arial"/>
          <w:color w:val="auto"/>
          <w:sz w:val="22"/>
          <w:szCs w:val="22"/>
        </w:rPr>
        <w:t>RF 06)</w:t>
      </w:r>
    </w:p>
    <w:p w14:paraId="58E9567F" w14:textId="48B5E956" w:rsidR="003D68A0" w:rsidRDefault="003D68A0" w:rsidP="00AE6B9B">
      <w:pPr>
        <w:ind w:firstLine="360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Uma das opções de templates deve estar vazio para permitir customização completa.</w:t>
      </w:r>
    </w:p>
    <w:p w14:paraId="05C55B44" w14:textId="58F7F79D" w:rsidR="003D68A0" w:rsidRDefault="003D68A0" w:rsidP="00AE6B9B">
      <w:pPr>
        <w:ind w:firstLine="360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 xml:space="preserve">Permite-se a adição de perguntas ao template </w:t>
      </w:r>
      <w:r w:rsidR="0090057C">
        <w:rPr>
          <w:rFonts w:ascii="Arial" w:hAnsi="Arial" w:cs="Arial"/>
          <w:color w:val="auto"/>
          <w:sz w:val="22"/>
          <w:szCs w:val="22"/>
        </w:rPr>
        <w:t>escolhido (</w:t>
      </w:r>
      <w:r>
        <w:rPr>
          <w:rFonts w:ascii="Arial" w:hAnsi="Arial" w:cs="Arial"/>
          <w:color w:val="auto"/>
          <w:sz w:val="22"/>
          <w:szCs w:val="22"/>
        </w:rPr>
        <w:t>RF 08).</w:t>
      </w:r>
    </w:p>
    <w:p w14:paraId="6FCAE95F" w14:textId="67B8B8EA" w:rsidR="003D68A0" w:rsidRPr="003D68A0" w:rsidRDefault="003D68A0" w:rsidP="003D68A0">
      <w:pPr>
        <w:spacing w:line="360" w:lineRule="auto"/>
        <w:ind w:firstLine="36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Prioridade: Essencial.</w:t>
      </w:r>
    </w:p>
    <w:p w14:paraId="0EF70DB7" w14:textId="349AE757" w:rsidR="003D68A0" w:rsidRDefault="003D68A0" w:rsidP="003D68A0">
      <w:pPr>
        <w:pStyle w:val="Ttulo3"/>
      </w:pPr>
      <w:bookmarkStart w:id="9" w:name="_Toc103856744"/>
      <w:r>
        <w:t>RF 08 – Manter Pergunta</w:t>
      </w:r>
      <w:bookmarkEnd w:id="9"/>
    </w:p>
    <w:p w14:paraId="35A9B186" w14:textId="2C4B57CF" w:rsidR="003D68A0" w:rsidRDefault="003D68A0" w:rsidP="003D68A0">
      <w:pPr>
        <w:ind w:firstLine="360"/>
        <w:rPr>
          <w:rFonts w:ascii="Arial" w:hAnsi="Arial" w:cs="Arial"/>
          <w:color w:val="auto"/>
          <w:sz w:val="22"/>
          <w:szCs w:val="22"/>
        </w:rPr>
      </w:pPr>
      <w:r w:rsidRPr="00AE6B9B">
        <w:rPr>
          <w:rFonts w:ascii="Arial" w:hAnsi="Arial" w:cs="Arial"/>
          <w:color w:val="auto"/>
          <w:sz w:val="22"/>
          <w:szCs w:val="22"/>
        </w:rPr>
        <w:t>Descrição</w:t>
      </w:r>
      <w:r>
        <w:rPr>
          <w:rFonts w:ascii="Arial" w:hAnsi="Arial" w:cs="Arial"/>
          <w:color w:val="auto"/>
          <w:sz w:val="22"/>
          <w:szCs w:val="22"/>
        </w:rPr>
        <w:t xml:space="preserve">: </w:t>
      </w:r>
      <w:r w:rsidRPr="009E6830">
        <w:rPr>
          <w:rFonts w:ascii="Arial" w:hAnsi="Arial" w:cs="Arial"/>
          <w:color w:val="auto"/>
          <w:sz w:val="22"/>
          <w:szCs w:val="22"/>
        </w:rPr>
        <w:t>Este requisito refere-se à funcionalidade</w:t>
      </w:r>
      <w:r w:rsidR="001E6970">
        <w:rPr>
          <w:rFonts w:ascii="Arial" w:hAnsi="Arial" w:cs="Arial"/>
          <w:color w:val="auto"/>
          <w:sz w:val="22"/>
          <w:szCs w:val="22"/>
        </w:rPr>
        <w:t xml:space="preserve"> responsável pela gestão das perguntas contidas numa avaliação de desempenho, esta gestão deve ser realizada por um funcionário de RH previamente </w:t>
      </w:r>
      <w:r w:rsidR="0090057C">
        <w:rPr>
          <w:rFonts w:ascii="Arial" w:hAnsi="Arial" w:cs="Arial"/>
          <w:color w:val="auto"/>
          <w:sz w:val="22"/>
          <w:szCs w:val="22"/>
        </w:rPr>
        <w:t>cadastrado (</w:t>
      </w:r>
      <w:r w:rsidR="001E6970">
        <w:rPr>
          <w:rFonts w:ascii="Arial" w:hAnsi="Arial" w:cs="Arial"/>
          <w:color w:val="auto"/>
          <w:sz w:val="22"/>
          <w:szCs w:val="22"/>
        </w:rPr>
        <w:t>RF01). É possível adicionar, editar e deletar perguntas pertencentes a um template.</w:t>
      </w:r>
    </w:p>
    <w:p w14:paraId="3D73E3AD" w14:textId="418C7A73" w:rsidR="001E6970" w:rsidRDefault="001E6970" w:rsidP="001E6970">
      <w:pPr>
        <w:ind w:firstLine="360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Para se adicionar perguntas, deve-se primeiro selecionar um template(RF 07).</w:t>
      </w:r>
    </w:p>
    <w:p w14:paraId="45426465" w14:textId="1C85C4A2" w:rsidR="001D2C57" w:rsidRDefault="001D2C57" w:rsidP="001D2C57">
      <w:pPr>
        <w:ind w:firstLine="360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Prioridade: Essencial.</w:t>
      </w:r>
    </w:p>
    <w:p w14:paraId="7473DE9E" w14:textId="21B42EF4" w:rsidR="001E6970" w:rsidRDefault="001E6970" w:rsidP="001E6970">
      <w:pPr>
        <w:pStyle w:val="Ttulo3"/>
      </w:pPr>
      <w:bookmarkStart w:id="10" w:name="_Toc103856745"/>
      <w:r>
        <w:t>RF 09 – Visualizar Resposta</w:t>
      </w:r>
      <w:bookmarkEnd w:id="10"/>
    </w:p>
    <w:p w14:paraId="187A1A0A" w14:textId="5C2736B7" w:rsidR="001E6970" w:rsidRDefault="001E6970" w:rsidP="001E6970">
      <w:pPr>
        <w:ind w:firstLine="360"/>
        <w:rPr>
          <w:rFonts w:ascii="Arial" w:hAnsi="Arial" w:cs="Arial"/>
          <w:color w:val="auto"/>
          <w:sz w:val="22"/>
          <w:szCs w:val="22"/>
        </w:rPr>
      </w:pPr>
      <w:r w:rsidRPr="00AE6B9B">
        <w:rPr>
          <w:rFonts w:ascii="Arial" w:hAnsi="Arial" w:cs="Arial"/>
          <w:color w:val="auto"/>
          <w:sz w:val="22"/>
          <w:szCs w:val="22"/>
        </w:rPr>
        <w:t>Descrição</w:t>
      </w:r>
      <w:r>
        <w:rPr>
          <w:rFonts w:ascii="Arial" w:hAnsi="Arial" w:cs="Arial"/>
          <w:color w:val="auto"/>
          <w:sz w:val="22"/>
          <w:szCs w:val="22"/>
        </w:rPr>
        <w:t xml:space="preserve">: </w:t>
      </w:r>
      <w:r w:rsidRPr="009E6830">
        <w:rPr>
          <w:rFonts w:ascii="Arial" w:hAnsi="Arial" w:cs="Arial"/>
          <w:color w:val="auto"/>
          <w:sz w:val="22"/>
          <w:szCs w:val="22"/>
        </w:rPr>
        <w:t>Este requisito refere-se à funcionalidade</w:t>
      </w:r>
      <w:r w:rsidR="001062EA">
        <w:rPr>
          <w:rFonts w:ascii="Arial" w:hAnsi="Arial" w:cs="Arial"/>
          <w:color w:val="auto"/>
          <w:sz w:val="22"/>
          <w:szCs w:val="22"/>
        </w:rPr>
        <w:t xml:space="preserve"> para que, um funcionário de RH previamente </w:t>
      </w:r>
      <w:r w:rsidR="0090057C">
        <w:rPr>
          <w:rFonts w:ascii="Arial" w:hAnsi="Arial" w:cs="Arial"/>
          <w:color w:val="auto"/>
          <w:sz w:val="22"/>
          <w:szCs w:val="22"/>
        </w:rPr>
        <w:t>cadastrado (</w:t>
      </w:r>
      <w:r w:rsidR="006D5612">
        <w:rPr>
          <w:rFonts w:ascii="Arial" w:hAnsi="Arial" w:cs="Arial"/>
          <w:color w:val="auto"/>
          <w:sz w:val="22"/>
          <w:szCs w:val="22"/>
        </w:rPr>
        <w:t>RF01)</w:t>
      </w:r>
      <w:r w:rsidR="001062EA">
        <w:rPr>
          <w:rFonts w:ascii="Arial" w:hAnsi="Arial" w:cs="Arial"/>
          <w:color w:val="auto"/>
          <w:sz w:val="22"/>
          <w:szCs w:val="22"/>
        </w:rPr>
        <w:t xml:space="preserve"> possa acessar as respostas enviadas pelos funcionários durante as avaliações de desempenho.</w:t>
      </w:r>
    </w:p>
    <w:p w14:paraId="1E9C5EE2" w14:textId="4FD8FED8" w:rsidR="001062EA" w:rsidRDefault="001062EA" w:rsidP="001E6970">
      <w:pPr>
        <w:ind w:firstLine="360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 xml:space="preserve">As respostas são listadas para seleção, podendo ser filtradas por tipo de avaliação, nome do funcionário ou </w:t>
      </w:r>
      <w:r w:rsidR="0090057C">
        <w:rPr>
          <w:rFonts w:ascii="Arial" w:hAnsi="Arial" w:cs="Arial"/>
          <w:color w:val="auto"/>
          <w:sz w:val="22"/>
          <w:szCs w:val="22"/>
        </w:rPr>
        <w:t>cargo (</w:t>
      </w:r>
      <w:r>
        <w:rPr>
          <w:rFonts w:ascii="Arial" w:hAnsi="Arial" w:cs="Arial"/>
          <w:color w:val="auto"/>
          <w:sz w:val="22"/>
          <w:szCs w:val="22"/>
        </w:rPr>
        <w:t>RF06).</w:t>
      </w:r>
    </w:p>
    <w:p w14:paraId="11683DD4" w14:textId="60393154" w:rsidR="001062EA" w:rsidRDefault="001062EA" w:rsidP="001E6970">
      <w:pPr>
        <w:ind w:firstLine="360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 xml:space="preserve">Durante a visualização, é permitido o envio de </w:t>
      </w:r>
      <w:r w:rsidR="0090057C">
        <w:rPr>
          <w:rFonts w:ascii="Arial" w:hAnsi="Arial" w:cs="Arial"/>
          <w:color w:val="auto"/>
          <w:sz w:val="22"/>
          <w:szCs w:val="22"/>
        </w:rPr>
        <w:t>feedback (</w:t>
      </w:r>
      <w:r w:rsidR="001D2C57">
        <w:rPr>
          <w:rFonts w:ascii="Arial" w:hAnsi="Arial" w:cs="Arial"/>
          <w:color w:val="auto"/>
          <w:sz w:val="22"/>
          <w:szCs w:val="22"/>
        </w:rPr>
        <w:t>RF 10)</w:t>
      </w:r>
      <w:r>
        <w:rPr>
          <w:rFonts w:ascii="Arial" w:hAnsi="Arial" w:cs="Arial"/>
          <w:color w:val="auto"/>
          <w:sz w:val="22"/>
          <w:szCs w:val="22"/>
        </w:rPr>
        <w:t xml:space="preserve">, </w:t>
      </w:r>
      <w:r w:rsidR="001D2C57">
        <w:rPr>
          <w:rFonts w:ascii="Arial" w:hAnsi="Arial" w:cs="Arial"/>
          <w:color w:val="auto"/>
          <w:sz w:val="22"/>
          <w:szCs w:val="22"/>
        </w:rPr>
        <w:t>após o mesmo, o funcionário receberá uma notificação</w:t>
      </w:r>
      <w:r w:rsidR="0090057C">
        <w:rPr>
          <w:rFonts w:ascii="Arial" w:hAnsi="Arial" w:cs="Arial"/>
          <w:color w:val="auto"/>
          <w:sz w:val="22"/>
          <w:szCs w:val="22"/>
        </w:rPr>
        <w:t>.</w:t>
      </w:r>
    </w:p>
    <w:p w14:paraId="00487872" w14:textId="52D538F7" w:rsidR="001D2C57" w:rsidRDefault="001D2C57" w:rsidP="001E6970">
      <w:pPr>
        <w:ind w:firstLine="360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Prioridade: Essencial.</w:t>
      </w:r>
    </w:p>
    <w:p w14:paraId="0914B982" w14:textId="36AC2144" w:rsidR="001D2C57" w:rsidRDefault="001D2C57" w:rsidP="001D2C57">
      <w:pPr>
        <w:pStyle w:val="Ttulo3"/>
      </w:pPr>
      <w:bookmarkStart w:id="11" w:name="_Toc103856746"/>
      <w:r>
        <w:t>RF 10 – Escrever Feedback</w:t>
      </w:r>
      <w:bookmarkEnd w:id="11"/>
    </w:p>
    <w:p w14:paraId="048508D2" w14:textId="3C6B306A" w:rsidR="001D2C57" w:rsidRDefault="001D2C57" w:rsidP="001D2C57">
      <w:pPr>
        <w:ind w:firstLine="360"/>
        <w:rPr>
          <w:rFonts w:ascii="Arial" w:hAnsi="Arial" w:cs="Arial"/>
          <w:color w:val="auto"/>
          <w:sz w:val="22"/>
          <w:szCs w:val="22"/>
        </w:rPr>
      </w:pPr>
      <w:r w:rsidRPr="00AE6B9B">
        <w:rPr>
          <w:rFonts w:ascii="Arial" w:hAnsi="Arial" w:cs="Arial"/>
          <w:color w:val="auto"/>
          <w:sz w:val="22"/>
          <w:szCs w:val="22"/>
        </w:rPr>
        <w:t>Descrição</w:t>
      </w:r>
      <w:r>
        <w:rPr>
          <w:rFonts w:ascii="Arial" w:hAnsi="Arial" w:cs="Arial"/>
          <w:color w:val="auto"/>
          <w:sz w:val="22"/>
          <w:szCs w:val="22"/>
        </w:rPr>
        <w:t xml:space="preserve">: </w:t>
      </w:r>
      <w:r w:rsidRPr="009E6830">
        <w:rPr>
          <w:rFonts w:ascii="Arial" w:hAnsi="Arial" w:cs="Arial"/>
          <w:color w:val="auto"/>
          <w:sz w:val="22"/>
          <w:szCs w:val="22"/>
        </w:rPr>
        <w:t>Este requisito refere-se à funcionalidade</w:t>
      </w:r>
      <w:r>
        <w:rPr>
          <w:rFonts w:ascii="Arial" w:hAnsi="Arial" w:cs="Arial"/>
          <w:color w:val="auto"/>
          <w:sz w:val="22"/>
          <w:szCs w:val="22"/>
        </w:rPr>
        <w:t xml:space="preserve"> para que, após a visualização da resposta de uma avaliação de </w:t>
      </w:r>
      <w:r w:rsidR="0090057C">
        <w:rPr>
          <w:rFonts w:ascii="Arial" w:hAnsi="Arial" w:cs="Arial"/>
          <w:color w:val="auto"/>
          <w:sz w:val="22"/>
          <w:szCs w:val="22"/>
        </w:rPr>
        <w:t>desempenho (</w:t>
      </w:r>
      <w:r>
        <w:rPr>
          <w:rFonts w:ascii="Arial" w:hAnsi="Arial" w:cs="Arial"/>
          <w:color w:val="auto"/>
          <w:sz w:val="22"/>
          <w:szCs w:val="22"/>
        </w:rPr>
        <w:t>RF09), um funcionário de RH previamente cadastrado(RF01), possa enviar uma mensagem contendo sua opinião sobre o desenrolar da avaliação de desempenho.</w:t>
      </w:r>
    </w:p>
    <w:p w14:paraId="52190F23" w14:textId="2E747006" w:rsidR="003416D2" w:rsidRDefault="003416D2" w:rsidP="001D2C57">
      <w:pPr>
        <w:ind w:firstLine="360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 xml:space="preserve">Ao se enviar o feedback, o </w:t>
      </w:r>
      <w:r w:rsidR="006D5612">
        <w:rPr>
          <w:rFonts w:ascii="Arial" w:hAnsi="Arial" w:cs="Arial"/>
          <w:color w:val="auto"/>
          <w:sz w:val="22"/>
          <w:szCs w:val="22"/>
        </w:rPr>
        <w:t>sistema deve notificar funcionário correspondente a avaliação.</w:t>
      </w:r>
      <w:r w:rsidR="0090057C">
        <w:rPr>
          <w:rFonts w:ascii="Arial" w:hAnsi="Arial" w:cs="Arial"/>
          <w:color w:val="auto"/>
          <w:sz w:val="22"/>
          <w:szCs w:val="22"/>
        </w:rPr>
        <w:t>(RF13)</w:t>
      </w:r>
    </w:p>
    <w:p w14:paraId="20CBDDEB" w14:textId="77777777" w:rsidR="006D5612" w:rsidRDefault="001D2C57" w:rsidP="006D5612">
      <w:pPr>
        <w:ind w:firstLine="360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Prioridade: Alta.</w:t>
      </w:r>
    </w:p>
    <w:p w14:paraId="2C67A42C" w14:textId="7ACCCBBC" w:rsidR="006D5612" w:rsidRDefault="006D5612" w:rsidP="006D5612">
      <w:pPr>
        <w:pStyle w:val="Ttulo3"/>
      </w:pPr>
      <w:bookmarkStart w:id="12" w:name="_Toc103856747"/>
      <w:r>
        <w:lastRenderedPageBreak/>
        <w:t>RF 11 – Manter Funcionário</w:t>
      </w:r>
      <w:bookmarkEnd w:id="12"/>
    </w:p>
    <w:p w14:paraId="33FCAF2A" w14:textId="2E51652F" w:rsidR="00145C1C" w:rsidRDefault="006D5612" w:rsidP="00145C1C">
      <w:pPr>
        <w:ind w:firstLine="360"/>
        <w:rPr>
          <w:rFonts w:ascii="Arial" w:hAnsi="Arial" w:cs="Arial"/>
          <w:color w:val="auto"/>
          <w:sz w:val="22"/>
          <w:szCs w:val="22"/>
        </w:rPr>
      </w:pPr>
      <w:r w:rsidRPr="00AE6B9B">
        <w:rPr>
          <w:rFonts w:ascii="Arial" w:hAnsi="Arial" w:cs="Arial"/>
          <w:color w:val="auto"/>
          <w:sz w:val="22"/>
          <w:szCs w:val="22"/>
        </w:rPr>
        <w:t>Descrição</w:t>
      </w:r>
      <w:r>
        <w:rPr>
          <w:rFonts w:ascii="Arial" w:hAnsi="Arial" w:cs="Arial"/>
          <w:color w:val="auto"/>
          <w:sz w:val="22"/>
          <w:szCs w:val="22"/>
        </w:rPr>
        <w:t xml:space="preserve">: </w:t>
      </w:r>
      <w:r w:rsidRPr="009E6830">
        <w:rPr>
          <w:rFonts w:ascii="Arial" w:hAnsi="Arial" w:cs="Arial"/>
          <w:color w:val="auto"/>
          <w:sz w:val="22"/>
          <w:szCs w:val="22"/>
        </w:rPr>
        <w:t>Este requisito refere-se à funcionalidade</w:t>
      </w:r>
      <w:r>
        <w:rPr>
          <w:rFonts w:ascii="Arial" w:hAnsi="Arial" w:cs="Arial"/>
          <w:color w:val="auto"/>
          <w:sz w:val="22"/>
          <w:szCs w:val="22"/>
        </w:rPr>
        <w:t xml:space="preserve"> para que, um funcionário de RH</w:t>
      </w:r>
      <w:r w:rsidR="00145C1C">
        <w:rPr>
          <w:rFonts w:ascii="Arial" w:hAnsi="Arial" w:cs="Arial"/>
          <w:color w:val="auto"/>
          <w:sz w:val="22"/>
          <w:szCs w:val="22"/>
        </w:rPr>
        <w:t>,</w:t>
      </w:r>
      <w:r>
        <w:rPr>
          <w:rFonts w:ascii="Arial" w:hAnsi="Arial" w:cs="Arial"/>
          <w:color w:val="auto"/>
          <w:sz w:val="22"/>
          <w:szCs w:val="22"/>
        </w:rPr>
        <w:t xml:space="preserve"> previamente cadastrado </w:t>
      </w:r>
      <w:r w:rsidR="0090057C">
        <w:rPr>
          <w:rFonts w:ascii="Arial" w:hAnsi="Arial" w:cs="Arial"/>
          <w:color w:val="auto"/>
          <w:sz w:val="22"/>
          <w:szCs w:val="22"/>
        </w:rPr>
        <w:t>RF (</w:t>
      </w:r>
      <w:r>
        <w:rPr>
          <w:rFonts w:ascii="Arial" w:hAnsi="Arial" w:cs="Arial"/>
          <w:color w:val="auto"/>
          <w:sz w:val="22"/>
          <w:szCs w:val="22"/>
        </w:rPr>
        <w:t xml:space="preserve">01) possa gerir os funcionários pertencentes a sua organização. É possível </w:t>
      </w:r>
      <w:r w:rsidR="00145C1C">
        <w:rPr>
          <w:rFonts w:ascii="Arial" w:hAnsi="Arial" w:cs="Arial"/>
          <w:color w:val="auto"/>
          <w:sz w:val="22"/>
          <w:szCs w:val="22"/>
        </w:rPr>
        <w:t>cadastrar novos funcionários, remover funcionários dispensados e atualizar as informações contidas no banco de dados.</w:t>
      </w:r>
    </w:p>
    <w:p w14:paraId="5A89B2E5" w14:textId="641827B7" w:rsidR="00145C1C" w:rsidRDefault="00145C1C" w:rsidP="00145C1C">
      <w:pPr>
        <w:ind w:firstLine="360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 xml:space="preserve">Ao se cadastrar novos funcionários, é possível importar funcionários de uma planilha, com todos os dados contidos na </w:t>
      </w:r>
      <w:r w:rsidR="0090057C">
        <w:rPr>
          <w:rFonts w:ascii="Arial" w:hAnsi="Arial" w:cs="Arial"/>
          <w:color w:val="auto"/>
          <w:sz w:val="22"/>
          <w:szCs w:val="22"/>
        </w:rPr>
        <w:t>mesma. (</w:t>
      </w:r>
      <w:r>
        <w:rPr>
          <w:rFonts w:ascii="Arial" w:hAnsi="Arial" w:cs="Arial"/>
          <w:color w:val="auto"/>
          <w:sz w:val="22"/>
          <w:szCs w:val="22"/>
        </w:rPr>
        <w:t>RF 12)</w:t>
      </w:r>
    </w:p>
    <w:p w14:paraId="164DAD46" w14:textId="07527116" w:rsidR="008067B8" w:rsidRDefault="008067B8" w:rsidP="00145C1C">
      <w:pPr>
        <w:ind w:firstLine="360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Prioridade: Essencial</w:t>
      </w:r>
    </w:p>
    <w:p w14:paraId="37A83A9F" w14:textId="750AF7C6" w:rsidR="00145C1C" w:rsidRDefault="00145C1C" w:rsidP="00145C1C">
      <w:pPr>
        <w:pStyle w:val="Ttulo3"/>
      </w:pPr>
      <w:bookmarkStart w:id="13" w:name="_Toc103856748"/>
      <w:r>
        <w:t>RF 12 – Importar Funcionário</w:t>
      </w:r>
      <w:bookmarkEnd w:id="13"/>
    </w:p>
    <w:p w14:paraId="40D06615" w14:textId="514FDE56" w:rsidR="00145C1C" w:rsidRDefault="00145C1C" w:rsidP="0090057C">
      <w:pPr>
        <w:ind w:firstLine="360"/>
        <w:rPr>
          <w:rFonts w:ascii="Arial" w:hAnsi="Arial" w:cs="Arial"/>
          <w:color w:val="auto"/>
          <w:sz w:val="22"/>
          <w:szCs w:val="22"/>
        </w:rPr>
      </w:pPr>
      <w:r w:rsidRPr="00AE6B9B">
        <w:rPr>
          <w:rFonts w:ascii="Arial" w:hAnsi="Arial" w:cs="Arial"/>
          <w:color w:val="auto"/>
          <w:sz w:val="22"/>
          <w:szCs w:val="22"/>
        </w:rPr>
        <w:t>Descrição</w:t>
      </w:r>
      <w:r>
        <w:rPr>
          <w:rFonts w:ascii="Arial" w:hAnsi="Arial" w:cs="Arial"/>
          <w:color w:val="auto"/>
          <w:sz w:val="22"/>
          <w:szCs w:val="22"/>
        </w:rPr>
        <w:t xml:space="preserve">: </w:t>
      </w:r>
      <w:r w:rsidRPr="009E6830">
        <w:rPr>
          <w:rFonts w:ascii="Arial" w:hAnsi="Arial" w:cs="Arial"/>
          <w:color w:val="auto"/>
          <w:sz w:val="22"/>
          <w:szCs w:val="22"/>
        </w:rPr>
        <w:t>Este requisito refere-se à</w:t>
      </w:r>
      <w:r>
        <w:rPr>
          <w:rFonts w:ascii="Arial" w:hAnsi="Arial" w:cs="Arial"/>
          <w:color w:val="auto"/>
          <w:sz w:val="22"/>
          <w:szCs w:val="22"/>
        </w:rPr>
        <w:t xml:space="preserve"> funcionalidade para que, um funcionário de RH, previamente cadastrado </w:t>
      </w:r>
      <w:r w:rsidR="0090057C">
        <w:rPr>
          <w:rFonts w:ascii="Arial" w:hAnsi="Arial" w:cs="Arial"/>
          <w:color w:val="auto"/>
          <w:sz w:val="22"/>
          <w:szCs w:val="22"/>
        </w:rPr>
        <w:t>RF (</w:t>
      </w:r>
      <w:r>
        <w:rPr>
          <w:rFonts w:ascii="Arial" w:hAnsi="Arial" w:cs="Arial"/>
          <w:color w:val="auto"/>
          <w:sz w:val="22"/>
          <w:szCs w:val="22"/>
        </w:rPr>
        <w:t>01),</w:t>
      </w:r>
      <w:r w:rsidR="008067B8">
        <w:rPr>
          <w:rFonts w:ascii="Arial" w:hAnsi="Arial" w:cs="Arial"/>
          <w:color w:val="auto"/>
          <w:sz w:val="22"/>
          <w:szCs w:val="22"/>
        </w:rPr>
        <w:t xml:space="preserve"> possa importar dados dos funcionários pertencentes a uma organização, </w:t>
      </w:r>
      <w:r w:rsidR="0090057C">
        <w:rPr>
          <w:rFonts w:ascii="Arial" w:hAnsi="Arial" w:cs="Arial"/>
          <w:color w:val="auto"/>
          <w:sz w:val="22"/>
          <w:szCs w:val="22"/>
        </w:rPr>
        <w:t>copiando</w:t>
      </w:r>
      <w:r w:rsidR="008067B8">
        <w:rPr>
          <w:rFonts w:ascii="Arial" w:hAnsi="Arial" w:cs="Arial"/>
          <w:color w:val="auto"/>
          <w:sz w:val="22"/>
          <w:szCs w:val="22"/>
        </w:rPr>
        <w:t>-os de uma planilha e cadastr</w:t>
      </w:r>
      <w:r w:rsidR="0090057C">
        <w:rPr>
          <w:rFonts w:ascii="Arial" w:hAnsi="Arial" w:cs="Arial"/>
          <w:color w:val="auto"/>
          <w:sz w:val="22"/>
          <w:szCs w:val="22"/>
        </w:rPr>
        <w:t>ando os funcionários no sistema.</w:t>
      </w:r>
      <w:r w:rsidR="008067B8">
        <w:rPr>
          <w:rFonts w:ascii="Arial" w:hAnsi="Arial" w:cs="Arial"/>
          <w:color w:val="auto"/>
          <w:sz w:val="22"/>
          <w:szCs w:val="22"/>
        </w:rPr>
        <w:t xml:space="preserve"> </w:t>
      </w:r>
    </w:p>
    <w:p w14:paraId="5CE31C91" w14:textId="4E891014" w:rsidR="008067B8" w:rsidRPr="00145C1C" w:rsidRDefault="008067B8" w:rsidP="00145C1C">
      <w:pPr>
        <w:ind w:firstLine="360"/>
      </w:pPr>
      <w:r>
        <w:rPr>
          <w:rFonts w:ascii="Arial" w:hAnsi="Arial" w:cs="Arial"/>
          <w:color w:val="auto"/>
          <w:sz w:val="22"/>
          <w:szCs w:val="22"/>
        </w:rPr>
        <w:t>Prioridade: Média</w:t>
      </w:r>
    </w:p>
    <w:p w14:paraId="7ADFB93C" w14:textId="001168EE" w:rsidR="008067B8" w:rsidRDefault="008067B8" w:rsidP="008067B8">
      <w:pPr>
        <w:pStyle w:val="Ttulo3"/>
      </w:pPr>
      <w:bookmarkStart w:id="14" w:name="_Toc103856749"/>
      <w:r>
        <w:t>RF 13 – Notificar Usuário</w:t>
      </w:r>
      <w:bookmarkEnd w:id="14"/>
    </w:p>
    <w:p w14:paraId="36F32437" w14:textId="02134B9C" w:rsidR="0090057C" w:rsidRDefault="0090057C" w:rsidP="0090057C">
      <w:pPr>
        <w:ind w:firstLine="360"/>
        <w:rPr>
          <w:rFonts w:ascii="Arial" w:hAnsi="Arial" w:cs="Arial"/>
          <w:color w:val="auto"/>
          <w:sz w:val="22"/>
          <w:szCs w:val="22"/>
        </w:rPr>
      </w:pPr>
      <w:r>
        <w:t xml:space="preserve"> </w:t>
      </w:r>
      <w:r w:rsidRPr="00AE6B9B">
        <w:rPr>
          <w:rFonts w:ascii="Arial" w:hAnsi="Arial" w:cs="Arial"/>
          <w:color w:val="auto"/>
          <w:sz w:val="22"/>
          <w:szCs w:val="22"/>
        </w:rPr>
        <w:t>Descrição</w:t>
      </w:r>
      <w:r>
        <w:rPr>
          <w:rFonts w:ascii="Arial" w:hAnsi="Arial" w:cs="Arial"/>
          <w:color w:val="auto"/>
          <w:sz w:val="22"/>
          <w:szCs w:val="22"/>
        </w:rPr>
        <w:t xml:space="preserve">: </w:t>
      </w:r>
      <w:r w:rsidRPr="009E6830">
        <w:rPr>
          <w:rFonts w:ascii="Arial" w:hAnsi="Arial" w:cs="Arial"/>
          <w:color w:val="auto"/>
          <w:sz w:val="22"/>
          <w:szCs w:val="22"/>
        </w:rPr>
        <w:t>Este requisito refere-se à</w:t>
      </w:r>
      <w:r>
        <w:rPr>
          <w:rFonts w:ascii="Arial" w:hAnsi="Arial" w:cs="Arial"/>
          <w:color w:val="auto"/>
          <w:sz w:val="22"/>
          <w:szCs w:val="22"/>
        </w:rPr>
        <w:t xml:space="preserve"> funcionalidade responsável pela notificação do usuário</w:t>
      </w:r>
      <w:r w:rsidR="009657F9">
        <w:rPr>
          <w:rFonts w:ascii="Arial" w:hAnsi="Arial" w:cs="Arial"/>
          <w:color w:val="auto"/>
          <w:sz w:val="22"/>
          <w:szCs w:val="22"/>
        </w:rPr>
        <w:t xml:space="preserve"> quando o mesmo recebe feedback sobre sua avaliação.</w:t>
      </w:r>
    </w:p>
    <w:p w14:paraId="39483F38" w14:textId="219DA167" w:rsidR="009657F9" w:rsidRDefault="009657F9" w:rsidP="0090057C">
      <w:pPr>
        <w:ind w:firstLine="360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 xml:space="preserve">A notificação deve ser visualizável assim que o funcionário acessar o sistema. (RF </w:t>
      </w:r>
      <w:r w:rsidR="00402645">
        <w:rPr>
          <w:rFonts w:ascii="Arial" w:hAnsi="Arial" w:cs="Arial"/>
          <w:color w:val="auto"/>
          <w:sz w:val="22"/>
          <w:szCs w:val="22"/>
        </w:rPr>
        <w:t>02</w:t>
      </w:r>
      <w:r>
        <w:rPr>
          <w:rFonts w:ascii="Arial" w:hAnsi="Arial" w:cs="Arial"/>
          <w:color w:val="auto"/>
          <w:sz w:val="22"/>
          <w:szCs w:val="22"/>
        </w:rPr>
        <w:t>)</w:t>
      </w:r>
    </w:p>
    <w:p w14:paraId="1C657451" w14:textId="13D6FCED" w:rsidR="009657F9" w:rsidRPr="0090057C" w:rsidRDefault="009657F9" w:rsidP="0090057C">
      <w:pPr>
        <w:ind w:firstLine="360"/>
      </w:pPr>
      <w:r>
        <w:rPr>
          <w:rFonts w:ascii="Arial" w:hAnsi="Arial" w:cs="Arial"/>
          <w:color w:val="auto"/>
          <w:sz w:val="22"/>
          <w:szCs w:val="22"/>
        </w:rPr>
        <w:t>Prioridade: Alta</w:t>
      </w:r>
    </w:p>
    <w:p w14:paraId="4E138C81" w14:textId="7BDF7164" w:rsidR="000E63E9" w:rsidRPr="000E63E9" w:rsidRDefault="00A23B48" w:rsidP="000E63E9">
      <w:pPr>
        <w:pStyle w:val="Ttulo2"/>
      </w:pPr>
      <w:bookmarkStart w:id="15" w:name="_Toc103856750"/>
      <w:r>
        <w:t xml:space="preserve">Módulo </w:t>
      </w:r>
      <w:r w:rsidR="000C665A">
        <w:t>Respondente</w:t>
      </w:r>
      <w:bookmarkEnd w:id="15"/>
    </w:p>
    <w:p w14:paraId="69FAD603" w14:textId="035C041B" w:rsidR="009E444A" w:rsidRDefault="008516E7" w:rsidP="000C665A">
      <w:pPr>
        <w:spacing w:line="360" w:lineRule="auto"/>
        <w:ind w:firstLine="360"/>
        <w:rPr>
          <w:rFonts w:cs="Arial"/>
          <w:color w:val="auto"/>
          <w:sz w:val="22"/>
          <w:szCs w:val="22"/>
        </w:rPr>
      </w:pPr>
      <w:r w:rsidRPr="00991A50">
        <w:rPr>
          <w:rFonts w:cs="Arial"/>
          <w:color w:val="auto"/>
          <w:sz w:val="22"/>
          <w:szCs w:val="22"/>
        </w:rPr>
        <w:t>Este módulo agrupa os requisitos referentes as funcionalidades</w:t>
      </w:r>
      <w:r w:rsidR="00991A50" w:rsidRPr="00991A50">
        <w:rPr>
          <w:rFonts w:cs="Arial"/>
          <w:color w:val="auto"/>
          <w:sz w:val="22"/>
          <w:szCs w:val="22"/>
        </w:rPr>
        <w:t xml:space="preserve"> </w:t>
      </w:r>
      <w:r w:rsidR="00600422">
        <w:rPr>
          <w:rFonts w:cs="Arial"/>
          <w:color w:val="auto"/>
          <w:sz w:val="22"/>
          <w:szCs w:val="22"/>
        </w:rPr>
        <w:t xml:space="preserve">responsáveis </w:t>
      </w:r>
      <w:r w:rsidR="008F665F">
        <w:rPr>
          <w:rFonts w:cs="Arial"/>
          <w:color w:val="auto"/>
          <w:sz w:val="22"/>
          <w:szCs w:val="22"/>
        </w:rPr>
        <w:t>por apresentar as avaliações de desempenho e feedback das mesmas aos funcionários.</w:t>
      </w:r>
    </w:p>
    <w:p w14:paraId="7C163501" w14:textId="7E7683FA" w:rsidR="008F665F" w:rsidRDefault="008F665F" w:rsidP="008F665F">
      <w:pPr>
        <w:pStyle w:val="Ttulo3"/>
      </w:pPr>
      <w:bookmarkStart w:id="16" w:name="_Toc103856751"/>
      <w:r>
        <w:t xml:space="preserve">RF 14 – Visualizar </w:t>
      </w:r>
      <w:bookmarkEnd w:id="16"/>
      <w:r w:rsidR="007E02DD">
        <w:t>Avaliação</w:t>
      </w:r>
    </w:p>
    <w:p w14:paraId="4AAE4CB8" w14:textId="1DA13AA3" w:rsidR="00402645" w:rsidRDefault="008F665F" w:rsidP="00402645">
      <w:pPr>
        <w:ind w:firstLine="720"/>
        <w:rPr>
          <w:rFonts w:ascii="Arial" w:hAnsi="Arial" w:cs="Arial"/>
          <w:color w:val="auto"/>
          <w:sz w:val="22"/>
          <w:szCs w:val="22"/>
        </w:rPr>
      </w:pPr>
      <w:r w:rsidRPr="00AE6B9B">
        <w:rPr>
          <w:rFonts w:ascii="Arial" w:hAnsi="Arial" w:cs="Arial"/>
          <w:color w:val="auto"/>
          <w:sz w:val="22"/>
          <w:szCs w:val="22"/>
        </w:rPr>
        <w:t>Descrição</w:t>
      </w:r>
      <w:r>
        <w:rPr>
          <w:rFonts w:ascii="Arial" w:hAnsi="Arial" w:cs="Arial"/>
          <w:color w:val="auto"/>
          <w:sz w:val="22"/>
          <w:szCs w:val="22"/>
        </w:rPr>
        <w:t xml:space="preserve">: </w:t>
      </w:r>
      <w:r w:rsidRPr="009E6830">
        <w:rPr>
          <w:rFonts w:ascii="Arial" w:hAnsi="Arial" w:cs="Arial"/>
          <w:color w:val="auto"/>
          <w:sz w:val="22"/>
          <w:szCs w:val="22"/>
        </w:rPr>
        <w:t>Este requisito refere-se à</w:t>
      </w:r>
      <w:r>
        <w:rPr>
          <w:rFonts w:ascii="Arial" w:hAnsi="Arial" w:cs="Arial"/>
          <w:color w:val="auto"/>
          <w:sz w:val="22"/>
          <w:szCs w:val="22"/>
        </w:rPr>
        <w:t xml:space="preserve"> funcionalidade para que um funcionário, previamente inserido no sistema por um funcionário de RH(RF11), possa visualizar</w:t>
      </w:r>
      <w:r w:rsidR="00402645">
        <w:rPr>
          <w:rFonts w:ascii="Arial" w:hAnsi="Arial" w:cs="Arial"/>
          <w:color w:val="auto"/>
          <w:sz w:val="22"/>
          <w:szCs w:val="22"/>
        </w:rPr>
        <w:t xml:space="preserve"> avaliações de desempenho pendentes.</w:t>
      </w:r>
    </w:p>
    <w:p w14:paraId="4D533098" w14:textId="2718C635" w:rsidR="00402645" w:rsidRDefault="00402645" w:rsidP="00402645">
      <w:pPr>
        <w:ind w:firstLine="720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O funcionário pode então responder as perguntas contidas n</w:t>
      </w:r>
      <w:r w:rsidR="007E02DD">
        <w:rPr>
          <w:rFonts w:ascii="Arial" w:hAnsi="Arial" w:cs="Arial"/>
          <w:color w:val="auto"/>
          <w:sz w:val="22"/>
          <w:szCs w:val="22"/>
        </w:rPr>
        <w:t>a avaliação</w:t>
      </w:r>
      <w:r>
        <w:rPr>
          <w:rFonts w:ascii="Arial" w:hAnsi="Arial" w:cs="Arial"/>
          <w:color w:val="auto"/>
          <w:sz w:val="22"/>
          <w:szCs w:val="22"/>
        </w:rPr>
        <w:t>(RF15) ou fechar o mesmo.</w:t>
      </w:r>
    </w:p>
    <w:p w14:paraId="26E664D0" w14:textId="0EFEE427" w:rsidR="00402645" w:rsidRDefault="00402645" w:rsidP="00402645">
      <w:pPr>
        <w:ind w:firstLine="720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Prioridade: Essencial</w:t>
      </w:r>
    </w:p>
    <w:p w14:paraId="63836BA1" w14:textId="7E5FDE3B" w:rsidR="00402645" w:rsidRDefault="00402645" w:rsidP="00402645">
      <w:pPr>
        <w:pStyle w:val="Ttulo3"/>
      </w:pPr>
      <w:bookmarkStart w:id="17" w:name="_Toc103856752"/>
      <w:r>
        <w:t>RF 15 – Responder</w:t>
      </w:r>
      <w:bookmarkEnd w:id="17"/>
    </w:p>
    <w:p w14:paraId="1E954915" w14:textId="7E7B0570" w:rsidR="00402645" w:rsidRDefault="00402645" w:rsidP="00402645">
      <w:pPr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ab/>
        <w:t>Descrição: Este requisito refere-se à funcionalidade para que um funcionário, previamente inserido no sistema por um funcionário de RH(RF11), possa inserir suas respostas em um formulário.</w:t>
      </w:r>
    </w:p>
    <w:p w14:paraId="508CA461" w14:textId="0FEF86FC" w:rsidR="00402645" w:rsidRDefault="00402645" w:rsidP="00402645">
      <w:pPr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ab/>
        <w:t>Prioridade: Essencial</w:t>
      </w:r>
    </w:p>
    <w:p w14:paraId="731A3AD3" w14:textId="77777777" w:rsidR="00402645" w:rsidRDefault="00402645" w:rsidP="00402645">
      <w:pPr>
        <w:rPr>
          <w:rFonts w:ascii="Arial" w:hAnsi="Arial" w:cs="Arial"/>
          <w:color w:val="auto"/>
          <w:sz w:val="22"/>
          <w:szCs w:val="22"/>
        </w:rPr>
      </w:pPr>
    </w:p>
    <w:p w14:paraId="63BB81CD" w14:textId="6525646C" w:rsidR="00402645" w:rsidRDefault="00402645" w:rsidP="00402645">
      <w:pPr>
        <w:pStyle w:val="Ttulo3"/>
      </w:pPr>
      <w:bookmarkStart w:id="18" w:name="_Toc103856753"/>
      <w:r>
        <w:lastRenderedPageBreak/>
        <w:t>RF 16 – Visualizar Feedback</w:t>
      </w:r>
      <w:bookmarkEnd w:id="18"/>
    </w:p>
    <w:p w14:paraId="668A7F8A" w14:textId="4B29E393" w:rsidR="00402645" w:rsidRPr="00402645" w:rsidRDefault="00402645" w:rsidP="00402645">
      <w:r>
        <w:tab/>
      </w:r>
      <w:r>
        <w:rPr>
          <w:rFonts w:ascii="Arial" w:hAnsi="Arial" w:cs="Arial"/>
          <w:color w:val="auto"/>
          <w:sz w:val="22"/>
          <w:szCs w:val="22"/>
        </w:rPr>
        <w:t>Descrição: Este requisito refere-se à funcionalidade para que um funcionário previamente inserido no sistema por u</w:t>
      </w:r>
      <w:r w:rsidR="00FE200F">
        <w:rPr>
          <w:rFonts w:ascii="Arial" w:hAnsi="Arial" w:cs="Arial"/>
          <w:color w:val="auto"/>
          <w:sz w:val="22"/>
          <w:szCs w:val="22"/>
        </w:rPr>
        <w:t>m funcionário de RH(RF11), visualize o feedback referente a uma avaliação de desempenho previamente respondida(RF15).</w:t>
      </w:r>
    </w:p>
    <w:p w14:paraId="18B5E19C" w14:textId="77777777" w:rsidR="005A3D16" w:rsidRPr="00330056" w:rsidRDefault="005A3D16" w:rsidP="0082226E">
      <w:pPr>
        <w:rPr>
          <w:b/>
        </w:rPr>
      </w:pPr>
    </w:p>
    <w:p w14:paraId="149CD353" w14:textId="77777777" w:rsidR="006E5425" w:rsidRPr="00903C29" w:rsidRDefault="00903C29" w:rsidP="00903C29">
      <w:pPr>
        <w:rPr>
          <w:b/>
          <w:color w:val="1F4E79" w:themeColor="accent1" w:themeShade="80"/>
          <w:sz w:val="28"/>
          <w:szCs w:val="28"/>
        </w:rPr>
      </w:pPr>
      <w:r w:rsidRPr="00903C29">
        <w:rPr>
          <w:b/>
          <w:color w:val="1F4E79" w:themeColor="accent1" w:themeShade="80"/>
          <w:sz w:val="28"/>
          <w:szCs w:val="28"/>
        </w:rPr>
        <w:t>APROVAÇÃO E AUTORIDADE PARA PROCEDER</w:t>
      </w:r>
    </w:p>
    <w:p w14:paraId="5F63E3BA" w14:textId="77777777" w:rsidR="006E5425" w:rsidRPr="00ED1517" w:rsidRDefault="00E96407">
      <w:pPr>
        <w:rPr>
          <w:sz w:val="24"/>
          <w:szCs w:val="24"/>
        </w:rPr>
      </w:pPr>
      <w:r w:rsidRPr="00ED1517">
        <w:rPr>
          <w:sz w:val="24"/>
          <w:szCs w:val="24"/>
        </w:rPr>
        <w:t>Aprovamos o projeto como descrito acima e autorizamos a equipe a prosseguir.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Stakeholders Table"/>
      </w:tblPr>
      <w:tblGrid>
        <w:gridCol w:w="3468"/>
        <w:gridCol w:w="3468"/>
        <w:gridCol w:w="2081"/>
      </w:tblGrid>
      <w:tr w:rsidR="006E5425" w:rsidRPr="00ED1517" w14:paraId="106D57C2" w14:textId="77777777" w:rsidTr="002F5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14:paraId="162448D7" w14:textId="77777777"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Nome</w:t>
            </w:r>
          </w:p>
        </w:tc>
        <w:tc>
          <w:tcPr>
            <w:tcW w:w="1923" w:type="pct"/>
          </w:tcPr>
          <w:p w14:paraId="090B13A9" w14:textId="77777777" w:rsidR="006E5425" w:rsidRPr="00ED1517" w:rsidRDefault="00AA38BC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Assinatura</w:t>
            </w:r>
          </w:p>
        </w:tc>
        <w:tc>
          <w:tcPr>
            <w:tcW w:w="1154" w:type="pct"/>
          </w:tcPr>
          <w:p w14:paraId="08FDECAD" w14:textId="77777777"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Data</w:t>
            </w:r>
          </w:p>
        </w:tc>
      </w:tr>
      <w:tr w:rsidR="006E5425" w:rsidRPr="00ED1517" w14:paraId="714EC1F3" w14:textId="77777777" w:rsidTr="002F5967">
        <w:tc>
          <w:tcPr>
            <w:tcW w:w="1923" w:type="pct"/>
          </w:tcPr>
          <w:p w14:paraId="4DCC55B6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923" w:type="pct"/>
          </w:tcPr>
          <w:p w14:paraId="330115B6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154" w:type="pct"/>
          </w:tcPr>
          <w:p w14:paraId="4BAAC4DA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</w:tr>
    </w:tbl>
    <w:p w14:paraId="7573708C" w14:textId="77777777" w:rsidR="006E5425" w:rsidRPr="002C5A42" w:rsidRDefault="006E5425" w:rsidP="00514CA3"/>
    <w:sectPr w:rsidR="006E5425" w:rsidRPr="002C5A42" w:rsidSect="00CA5EE2">
      <w:headerReference w:type="default" r:id="rId9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A99D3" w14:textId="77777777" w:rsidR="00C46A75" w:rsidRDefault="00C46A75">
      <w:pPr>
        <w:spacing w:after="0" w:line="240" w:lineRule="auto"/>
      </w:pPr>
      <w:r>
        <w:separator/>
      </w:r>
    </w:p>
  </w:endnote>
  <w:endnote w:type="continuationSeparator" w:id="0">
    <w:p w14:paraId="2E379D3E" w14:textId="77777777" w:rsidR="00C46A75" w:rsidRDefault="00C46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1F075" w14:textId="77777777" w:rsidR="00C46A75" w:rsidRDefault="00C46A75">
      <w:pPr>
        <w:spacing w:after="0" w:line="240" w:lineRule="auto"/>
      </w:pPr>
      <w:r>
        <w:separator/>
      </w:r>
    </w:p>
  </w:footnote>
  <w:footnote w:type="continuationSeparator" w:id="0">
    <w:p w14:paraId="6BF78A16" w14:textId="77777777" w:rsidR="00C46A75" w:rsidRDefault="00C46A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3ACFA" w14:textId="77777777" w:rsidR="006E5425" w:rsidRDefault="00E96407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CAF506" wp14:editId="4B26E103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D93176B" w14:textId="77777777" w:rsidR="006E5425" w:rsidRDefault="00E96407">
                          <w:pPr>
                            <w:pStyle w:val="Rodap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8D61FD"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CAF506" id="_x0000_t202" coordsize="21600,21600" o:spt="202" path="m,l,21600r21600,l21600,xe">
              <v:stroke joinstyle="miter"/>
              <v:path gradientshapeok="t" o:connecttype="rect"/>
            </v:shapetype>
            <v:shape id="Caixa de Texto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" filled="f" stroked="f" strokeweight=".5pt">
              <v:textbox style="mso-fit-shape-to-text:t" inset="0,0,0,0">
                <w:txbxContent>
                  <w:p w14:paraId="2D93176B" w14:textId="77777777" w:rsidR="006E5425" w:rsidRDefault="00E96407">
                    <w:pPr>
                      <w:pStyle w:val="Rodap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8D61FD"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multilevel"/>
    <w:tmpl w:val="A7AE6E6A"/>
    <w:lvl w:ilvl="0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F5F6A06"/>
    <w:multiLevelType w:val="multilevel"/>
    <w:tmpl w:val="89A2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7E5D71"/>
    <w:multiLevelType w:val="hybridMultilevel"/>
    <w:tmpl w:val="BFBE56B6"/>
    <w:lvl w:ilvl="0" w:tplc="DF622CE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5974832">
    <w:abstractNumId w:val="0"/>
  </w:num>
  <w:num w:numId="2" w16cid:durableId="388767564">
    <w:abstractNumId w:val="3"/>
  </w:num>
  <w:num w:numId="3" w16cid:durableId="2127456777">
    <w:abstractNumId w:val="3"/>
    <w:lvlOverride w:ilvl="0">
      <w:startOverride w:val="1"/>
    </w:lvlOverride>
  </w:num>
  <w:num w:numId="4" w16cid:durableId="2003921905">
    <w:abstractNumId w:val="1"/>
  </w:num>
  <w:num w:numId="5" w16cid:durableId="896361689">
    <w:abstractNumId w:val="2"/>
  </w:num>
  <w:num w:numId="6" w16cid:durableId="1770158493">
    <w:abstractNumId w:val="1"/>
  </w:num>
  <w:num w:numId="7" w16cid:durableId="1753552101">
    <w:abstractNumId w:val="1"/>
  </w:num>
  <w:num w:numId="8" w16cid:durableId="8829874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F6F"/>
    <w:rsid w:val="0000700A"/>
    <w:rsid w:val="000077D9"/>
    <w:rsid w:val="00034250"/>
    <w:rsid w:val="0004372E"/>
    <w:rsid w:val="000475A1"/>
    <w:rsid w:val="00052A26"/>
    <w:rsid w:val="00080F7E"/>
    <w:rsid w:val="00082D13"/>
    <w:rsid w:val="0008395E"/>
    <w:rsid w:val="00084480"/>
    <w:rsid w:val="00094F6F"/>
    <w:rsid w:val="000A2436"/>
    <w:rsid w:val="000A4986"/>
    <w:rsid w:val="000C665A"/>
    <w:rsid w:val="000D4215"/>
    <w:rsid w:val="000E63E9"/>
    <w:rsid w:val="000F39C8"/>
    <w:rsid w:val="001062EA"/>
    <w:rsid w:val="00111E55"/>
    <w:rsid w:val="00124270"/>
    <w:rsid w:val="00145C1C"/>
    <w:rsid w:val="00146BD8"/>
    <w:rsid w:val="0015297D"/>
    <w:rsid w:val="00173D71"/>
    <w:rsid w:val="001A5DF0"/>
    <w:rsid w:val="001B3534"/>
    <w:rsid w:val="001C5A1E"/>
    <w:rsid w:val="001C6DDF"/>
    <w:rsid w:val="001C72E1"/>
    <w:rsid w:val="001D018C"/>
    <w:rsid w:val="001D2C57"/>
    <w:rsid w:val="001E247D"/>
    <w:rsid w:val="001E6970"/>
    <w:rsid w:val="001F2A88"/>
    <w:rsid w:val="00205524"/>
    <w:rsid w:val="00212ABC"/>
    <w:rsid w:val="00230A92"/>
    <w:rsid w:val="00253527"/>
    <w:rsid w:val="0026715B"/>
    <w:rsid w:val="00267AD0"/>
    <w:rsid w:val="00274FCA"/>
    <w:rsid w:val="002B48F2"/>
    <w:rsid w:val="002C5A42"/>
    <w:rsid w:val="002D07A2"/>
    <w:rsid w:val="002F5967"/>
    <w:rsid w:val="00315FBC"/>
    <w:rsid w:val="003249F9"/>
    <w:rsid w:val="00327BEF"/>
    <w:rsid w:val="00330056"/>
    <w:rsid w:val="003416D2"/>
    <w:rsid w:val="00341E25"/>
    <w:rsid w:val="00342AF5"/>
    <w:rsid w:val="00355281"/>
    <w:rsid w:val="00373E4F"/>
    <w:rsid w:val="0037771C"/>
    <w:rsid w:val="00377D7E"/>
    <w:rsid w:val="003830F0"/>
    <w:rsid w:val="003879C7"/>
    <w:rsid w:val="003B7391"/>
    <w:rsid w:val="003C7E74"/>
    <w:rsid w:val="003D4812"/>
    <w:rsid w:val="003D68A0"/>
    <w:rsid w:val="00402645"/>
    <w:rsid w:val="00404A9B"/>
    <w:rsid w:val="00417848"/>
    <w:rsid w:val="004322E6"/>
    <w:rsid w:val="00451A14"/>
    <w:rsid w:val="00473436"/>
    <w:rsid w:val="00474C4E"/>
    <w:rsid w:val="004944A7"/>
    <w:rsid w:val="004B3E54"/>
    <w:rsid w:val="004B7B8B"/>
    <w:rsid w:val="004E3DF3"/>
    <w:rsid w:val="0050125C"/>
    <w:rsid w:val="00514CA3"/>
    <w:rsid w:val="00515972"/>
    <w:rsid w:val="00525B9D"/>
    <w:rsid w:val="00537ED0"/>
    <w:rsid w:val="00564718"/>
    <w:rsid w:val="00564B9A"/>
    <w:rsid w:val="005707E2"/>
    <w:rsid w:val="00576307"/>
    <w:rsid w:val="005842DD"/>
    <w:rsid w:val="00596364"/>
    <w:rsid w:val="005A3D16"/>
    <w:rsid w:val="005B7EE0"/>
    <w:rsid w:val="005C6021"/>
    <w:rsid w:val="005D1E03"/>
    <w:rsid w:val="00600422"/>
    <w:rsid w:val="00620ED1"/>
    <w:rsid w:val="00630B86"/>
    <w:rsid w:val="00643F39"/>
    <w:rsid w:val="0065115B"/>
    <w:rsid w:val="00661860"/>
    <w:rsid w:val="00683FAF"/>
    <w:rsid w:val="00687B9C"/>
    <w:rsid w:val="00690753"/>
    <w:rsid w:val="006A7E89"/>
    <w:rsid w:val="006C62F5"/>
    <w:rsid w:val="006D36FD"/>
    <w:rsid w:val="006D3F0D"/>
    <w:rsid w:val="006D5612"/>
    <w:rsid w:val="006D59CC"/>
    <w:rsid w:val="006E5425"/>
    <w:rsid w:val="00713EC5"/>
    <w:rsid w:val="007243B8"/>
    <w:rsid w:val="00742E55"/>
    <w:rsid w:val="00747469"/>
    <w:rsid w:val="00777B42"/>
    <w:rsid w:val="007B2E09"/>
    <w:rsid w:val="007C0D22"/>
    <w:rsid w:val="007C5632"/>
    <w:rsid w:val="007D51C7"/>
    <w:rsid w:val="007D6440"/>
    <w:rsid w:val="007E02DD"/>
    <w:rsid w:val="007F3CB0"/>
    <w:rsid w:val="007F5DAC"/>
    <w:rsid w:val="00805DA0"/>
    <w:rsid w:val="008067B8"/>
    <w:rsid w:val="008116BB"/>
    <w:rsid w:val="0082226E"/>
    <w:rsid w:val="008516E7"/>
    <w:rsid w:val="00871451"/>
    <w:rsid w:val="0088265B"/>
    <w:rsid w:val="008A4E8E"/>
    <w:rsid w:val="008C039D"/>
    <w:rsid w:val="008C10AA"/>
    <w:rsid w:val="008C1DF8"/>
    <w:rsid w:val="008C5900"/>
    <w:rsid w:val="008D0296"/>
    <w:rsid w:val="008D087E"/>
    <w:rsid w:val="008D1778"/>
    <w:rsid w:val="008D61FD"/>
    <w:rsid w:val="008D7C58"/>
    <w:rsid w:val="008F236F"/>
    <w:rsid w:val="008F2E61"/>
    <w:rsid w:val="008F665F"/>
    <w:rsid w:val="0090057C"/>
    <w:rsid w:val="00903C29"/>
    <w:rsid w:val="00912641"/>
    <w:rsid w:val="00917F8D"/>
    <w:rsid w:val="009344E4"/>
    <w:rsid w:val="00937F06"/>
    <w:rsid w:val="009657F9"/>
    <w:rsid w:val="00991A50"/>
    <w:rsid w:val="00993C21"/>
    <w:rsid w:val="009A3F44"/>
    <w:rsid w:val="009A77A0"/>
    <w:rsid w:val="009E27BD"/>
    <w:rsid w:val="009E444A"/>
    <w:rsid w:val="009E6830"/>
    <w:rsid w:val="00A04870"/>
    <w:rsid w:val="00A23B48"/>
    <w:rsid w:val="00A42468"/>
    <w:rsid w:val="00A73899"/>
    <w:rsid w:val="00A74AA3"/>
    <w:rsid w:val="00A81859"/>
    <w:rsid w:val="00A930C5"/>
    <w:rsid w:val="00AA38BC"/>
    <w:rsid w:val="00AA3D64"/>
    <w:rsid w:val="00AD5E25"/>
    <w:rsid w:val="00AE0791"/>
    <w:rsid w:val="00AE6B9B"/>
    <w:rsid w:val="00AF03EB"/>
    <w:rsid w:val="00B13A66"/>
    <w:rsid w:val="00B22CFB"/>
    <w:rsid w:val="00B260F2"/>
    <w:rsid w:val="00B37E7D"/>
    <w:rsid w:val="00B8580F"/>
    <w:rsid w:val="00B85FDF"/>
    <w:rsid w:val="00B86D41"/>
    <w:rsid w:val="00B915D0"/>
    <w:rsid w:val="00B94E63"/>
    <w:rsid w:val="00BB0521"/>
    <w:rsid w:val="00BB3A99"/>
    <w:rsid w:val="00BB4771"/>
    <w:rsid w:val="00BB4C12"/>
    <w:rsid w:val="00BC74DA"/>
    <w:rsid w:val="00BE19D4"/>
    <w:rsid w:val="00BF3C1D"/>
    <w:rsid w:val="00C04900"/>
    <w:rsid w:val="00C07628"/>
    <w:rsid w:val="00C25654"/>
    <w:rsid w:val="00C46A75"/>
    <w:rsid w:val="00C50926"/>
    <w:rsid w:val="00C61465"/>
    <w:rsid w:val="00C96F9A"/>
    <w:rsid w:val="00CA00E6"/>
    <w:rsid w:val="00CA2AAB"/>
    <w:rsid w:val="00CA5EE2"/>
    <w:rsid w:val="00CC43A8"/>
    <w:rsid w:val="00CE2608"/>
    <w:rsid w:val="00D0703B"/>
    <w:rsid w:val="00D15DA4"/>
    <w:rsid w:val="00D264BA"/>
    <w:rsid w:val="00D45F7A"/>
    <w:rsid w:val="00D54A19"/>
    <w:rsid w:val="00D70646"/>
    <w:rsid w:val="00D8281F"/>
    <w:rsid w:val="00D843A1"/>
    <w:rsid w:val="00D8486E"/>
    <w:rsid w:val="00DC42DA"/>
    <w:rsid w:val="00DE496E"/>
    <w:rsid w:val="00E14302"/>
    <w:rsid w:val="00E15A9B"/>
    <w:rsid w:val="00E2495E"/>
    <w:rsid w:val="00E24A8D"/>
    <w:rsid w:val="00E2520C"/>
    <w:rsid w:val="00E52D6C"/>
    <w:rsid w:val="00E954ED"/>
    <w:rsid w:val="00E96407"/>
    <w:rsid w:val="00ED1517"/>
    <w:rsid w:val="00ED3F8B"/>
    <w:rsid w:val="00ED50FD"/>
    <w:rsid w:val="00EE3A96"/>
    <w:rsid w:val="00F269B9"/>
    <w:rsid w:val="00F42104"/>
    <w:rsid w:val="00F53D5F"/>
    <w:rsid w:val="00F67A28"/>
    <w:rsid w:val="00F75E97"/>
    <w:rsid w:val="00FA6CD6"/>
    <w:rsid w:val="00FC148A"/>
    <w:rsid w:val="00FE200F"/>
    <w:rsid w:val="00FE3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387A4B"/>
  <w15:chartTrackingRefBased/>
  <w15:docId w15:val="{8EA5E196-E9B2-42F3-95B7-FD1381DA0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7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SemEspaamento">
    <w:name w:val="No Spacing"/>
    <w:uiPriority w:val="36"/>
    <w:qFormat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Clara">
    <w:name w:val="Grid Table Light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Pr>
      <w:i/>
      <w:iCs/>
      <w:sz w:val="14"/>
    </w:rPr>
  </w:style>
  <w:style w:type="character" w:customStyle="1" w:styleId="Ttulo3Char">
    <w:name w:val="Título 3 Char"/>
    <w:basedOn w:val="Fontepargpadro"/>
    <w:link w:val="Ttulo3"/>
    <w:uiPriority w:val="9"/>
    <w:rsid w:val="006A7E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Refdenotaderodap">
    <w:name w:val="footnote reference"/>
    <w:basedOn w:val="Fontepargpadro"/>
    <w:uiPriority w:val="99"/>
    <w:semiHidden/>
    <w:unhideWhenUsed/>
    <w:rsid w:val="00D264BA"/>
    <w:rPr>
      <w:vertAlign w:val="superscript"/>
    </w:rPr>
  </w:style>
  <w:style w:type="paragraph" w:styleId="PargrafodaLista">
    <w:name w:val="List Paragraph"/>
    <w:basedOn w:val="Normal"/>
    <w:uiPriority w:val="34"/>
    <w:unhideWhenUsed/>
    <w:qFormat/>
    <w:rsid w:val="000F39C8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E2495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E2495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2495E"/>
    <w:pPr>
      <w:spacing w:after="100"/>
      <w:ind w:left="180"/>
    </w:pPr>
  </w:style>
  <w:style w:type="paragraph" w:styleId="Sumrio3">
    <w:name w:val="toc 3"/>
    <w:basedOn w:val="Normal"/>
    <w:next w:val="Normal"/>
    <w:autoRedefine/>
    <w:uiPriority w:val="39"/>
    <w:unhideWhenUsed/>
    <w:rsid w:val="00E2495E"/>
    <w:pPr>
      <w:spacing w:after="100"/>
      <w:ind w:left="360"/>
    </w:pPr>
  </w:style>
  <w:style w:type="character" w:styleId="Hyperlink">
    <w:name w:val="Hyperlink"/>
    <w:basedOn w:val="Fontepargpadro"/>
    <w:uiPriority w:val="99"/>
    <w:unhideWhenUsed/>
    <w:rsid w:val="00E2495E"/>
    <w:rPr>
      <w:color w:val="40ACD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848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82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ana\AppData\Roaming\Microsoft\Modelos\Escop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D041A29D41E430298130D41350AE35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2EB6899-1D54-4E74-B2A0-D793340BC4F8}"/>
      </w:docPartPr>
      <w:docPartBody>
        <w:p w:rsidR="00953C4F" w:rsidRDefault="0013104A" w:rsidP="0013104A">
          <w:pPr>
            <w:pStyle w:val="0D041A29D41E430298130D41350AE357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E1D"/>
    <w:rsid w:val="0003118F"/>
    <w:rsid w:val="0013104A"/>
    <w:rsid w:val="00175C27"/>
    <w:rsid w:val="001C4015"/>
    <w:rsid w:val="00201A50"/>
    <w:rsid w:val="002C48E8"/>
    <w:rsid w:val="003C1E1D"/>
    <w:rsid w:val="004B0535"/>
    <w:rsid w:val="004E1F11"/>
    <w:rsid w:val="00552229"/>
    <w:rsid w:val="00552D7E"/>
    <w:rsid w:val="00570693"/>
    <w:rsid w:val="005F3218"/>
    <w:rsid w:val="006B5661"/>
    <w:rsid w:val="006F0EDB"/>
    <w:rsid w:val="00704804"/>
    <w:rsid w:val="007A3602"/>
    <w:rsid w:val="00851622"/>
    <w:rsid w:val="00953C4F"/>
    <w:rsid w:val="00970072"/>
    <w:rsid w:val="00A244A1"/>
    <w:rsid w:val="00A343A2"/>
    <w:rsid w:val="00A52B08"/>
    <w:rsid w:val="00AA2860"/>
    <w:rsid w:val="00AB077F"/>
    <w:rsid w:val="00B42A3E"/>
    <w:rsid w:val="00BE7F96"/>
    <w:rsid w:val="00C94223"/>
    <w:rsid w:val="00CB791B"/>
    <w:rsid w:val="00D2005B"/>
    <w:rsid w:val="00D32ED5"/>
    <w:rsid w:val="00D76615"/>
    <w:rsid w:val="00DB4C37"/>
    <w:rsid w:val="00E42719"/>
    <w:rsid w:val="00F654F9"/>
    <w:rsid w:val="00F9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175C27"/>
    <w:rPr>
      <w:color w:val="808080"/>
    </w:rPr>
  </w:style>
  <w:style w:type="paragraph" w:customStyle="1" w:styleId="0D041A29D41E430298130D41350AE357">
    <w:name w:val="0D041A29D41E430298130D41350AE357"/>
    <w:rsid w:val="001310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9A693796-1393-440F-8697-8BB5DA69D99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projeto.dotx</Template>
  <TotalTime>467</TotalTime>
  <Pages>6</Pages>
  <Words>1358</Words>
  <Characters>7339</Characters>
  <Application>Microsoft Office Word</Application>
  <DocSecurity>0</DocSecurity>
  <Lines>61</Lines>
  <Paragraphs>17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Visão geral</vt:lpstr>
      <vt:lpstr>    Descrição e histórico do projeto</vt:lpstr>
      <vt:lpstr>    Escopo do projeto</vt:lpstr>
      <vt:lpstr>    Requisitos de alto nível</vt:lpstr>
      <vt:lpstr>    Resultados finais</vt:lpstr>
      <vt:lpstr>    Partes afetadas</vt:lpstr>
      <vt:lpstr>    Sistemas ou processos comerciais afetados</vt:lpstr>
      <vt:lpstr>    Exclusões exclusivas do escopo</vt:lpstr>
      <vt:lpstr>    Plano de implementação</vt:lpstr>
      <vt:lpstr>    Cronograma/agenda de alto nível</vt:lpstr>
      <vt:lpstr>Aprovação e autoridade para proceder</vt:lpstr>
    </vt:vector>
  </TitlesOfParts>
  <Company/>
  <LinksUpToDate>false</LinksUpToDate>
  <CharactersWithSpaces>8680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Silvana</dc:creator>
  <cp:keywords/>
  <cp:lastModifiedBy>José</cp:lastModifiedBy>
  <cp:revision>39</cp:revision>
  <dcterms:created xsi:type="dcterms:W3CDTF">2022-03-31T21:24:00Z</dcterms:created>
  <dcterms:modified xsi:type="dcterms:W3CDTF">2022-05-25T22:27:00Z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