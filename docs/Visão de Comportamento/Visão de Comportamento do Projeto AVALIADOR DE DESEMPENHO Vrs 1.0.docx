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CB5A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21585">
        <w:t>2</w:t>
      </w:r>
      <w:r w:rsidR="005C3580">
        <w:t>2</w:t>
      </w:r>
    </w:p>
    <w:p w14:paraId="6ED157ED" w14:textId="77777777" w:rsidR="00700105" w:rsidRDefault="005C3580">
      <w:pPr>
        <w:pStyle w:val="Ttulo"/>
      </w:pPr>
      <w:r>
        <w:t>modelagem de análise</w:t>
      </w:r>
    </w:p>
    <w:p w14:paraId="702708F8" w14:textId="77777777" w:rsidR="006E5425" w:rsidRPr="002C5A42" w:rsidRDefault="00B44A89">
      <w:pPr>
        <w:pStyle w:val="Ttulo"/>
      </w:pPr>
      <w:r>
        <w:t xml:space="preserve">Visão </w:t>
      </w:r>
      <w:r w:rsidR="00D566BD">
        <w:t>de comportamento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4900543" w14:textId="77777777" w:rsidR="006E5425" w:rsidRPr="002C5A42" w:rsidRDefault="00B05FF7">
          <w:pPr>
            <w:pStyle w:val="Subttulo"/>
          </w:pPr>
          <w:r>
            <w:t>25/05/2022</w:t>
          </w:r>
        </w:p>
      </w:sdtContent>
    </w:sdt>
    <w:p w14:paraId="442695DC" w14:textId="3C5B9926" w:rsidR="006E5425" w:rsidRPr="002C5A42" w:rsidRDefault="00F34F91">
      <w:pPr>
        <w:pStyle w:val="Ttulo1"/>
      </w:pPr>
      <w:r>
        <w:t>AVALIADOR DE DESEMPENHO</w:t>
      </w:r>
    </w:p>
    <w:p w14:paraId="174FED72" w14:textId="3332A62C" w:rsidR="00931EC7" w:rsidRDefault="00D566BD" w:rsidP="00931EC7">
      <w:pPr>
        <w:pStyle w:val="Ttulo2"/>
      </w:pPr>
      <w:r>
        <w:t xml:space="preserve">Caso de Uso </w:t>
      </w:r>
      <w:r w:rsidR="00DA2FB9">
        <w:t>Visualizar Formulário</w:t>
      </w:r>
    </w:p>
    <w:p w14:paraId="7054DDB1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86953" w:rsidRPr="0036099C" w14:paraId="7E8FF970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C0BF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132A" w14:textId="504ABD85" w:rsidR="00D86953" w:rsidRPr="0036099C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Visualizar Formulário</w:t>
            </w:r>
          </w:p>
        </w:tc>
      </w:tr>
      <w:tr w:rsidR="00D86953" w:rsidRPr="0036099C" w14:paraId="0642FA1D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43F5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FB06" w14:textId="53755D98" w:rsidR="00D86953" w:rsidRPr="0036099C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Formulários Listados</w:t>
            </w:r>
            <w:r w:rsidR="00B80E5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(OK)</w:t>
            </w:r>
          </w:p>
        </w:tc>
      </w:tr>
      <w:tr w:rsidR="00D86953" w:rsidRPr="0036099C" w14:paraId="65752CB5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D159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209E" w14:textId="441F0B9F" w:rsidR="00D86953" w:rsidRPr="0036099C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</w:t>
            </w:r>
          </w:p>
        </w:tc>
      </w:tr>
      <w:tr w:rsidR="00D86953" w:rsidRPr="0036099C" w14:paraId="7C288697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F764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6B18A" w14:textId="5CCFFF96" w:rsidR="0006151D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Funcionário </w:t>
            </w:r>
            <w:r w:rsidR="008D2114">
              <w:rPr>
                <w:sz w:val="22"/>
                <w:szCs w:val="22"/>
              </w:rPr>
              <w:t>“</w:t>
            </w:r>
            <w:r>
              <w:rPr>
                <w:sz w:val="22"/>
                <w:szCs w:val="22"/>
              </w:rPr>
              <w:t>logado</w:t>
            </w:r>
            <w:r w:rsidR="008D2114">
              <w:rPr>
                <w:sz w:val="22"/>
                <w:szCs w:val="22"/>
              </w:rPr>
              <w:t>”</w:t>
            </w:r>
          </w:p>
          <w:p w14:paraId="5BE05364" w14:textId="225DD9F1" w:rsidR="0006151D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cadastrado</w:t>
            </w:r>
          </w:p>
          <w:p w14:paraId="665F96C9" w14:textId="326C8462" w:rsidR="00D86953" w:rsidRPr="0036099C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acessando página que compõe m</w:t>
            </w:r>
            <w:r w:rsidR="0008634F">
              <w:rPr>
                <w:sz w:val="22"/>
                <w:szCs w:val="22"/>
              </w:rPr>
              <w:t>ó</w:t>
            </w:r>
            <w:r>
              <w:rPr>
                <w:sz w:val="22"/>
                <w:szCs w:val="22"/>
              </w:rPr>
              <w:t>dulo respondente</w:t>
            </w:r>
          </w:p>
        </w:tc>
      </w:tr>
      <w:tr w:rsidR="00D86953" w:rsidRPr="0036099C" w14:paraId="5BC1387A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4C70" w14:textId="77777777" w:rsidR="00D86953" w:rsidRPr="0036099C" w:rsidRDefault="00D86953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28A6" w14:textId="4060302A" w:rsidR="00D86953" w:rsidRPr="0036099C" w:rsidRDefault="0006151D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acessando página de</w:t>
            </w:r>
            <w:r w:rsidR="008D2114">
              <w:rPr>
                <w:sz w:val="22"/>
                <w:szCs w:val="22"/>
              </w:rPr>
              <w:t xml:space="preserve"> resposta de avaliação</w:t>
            </w:r>
          </w:p>
        </w:tc>
      </w:tr>
      <w:tr w:rsidR="00D86953" w:rsidRPr="0036099C" w14:paraId="33AB042B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87CC" w14:textId="77777777" w:rsidR="00D86953" w:rsidRPr="0036099C" w:rsidRDefault="00866D40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67108" w14:textId="77777777" w:rsidR="00D86953" w:rsidRPr="0036099C" w:rsidRDefault="00866D40" w:rsidP="0036099C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D86953" w:rsidRPr="0036099C" w14:paraId="7B34B9EE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AB4E" w14:textId="193A1D26" w:rsidR="00D86953" w:rsidRPr="0036099C" w:rsidRDefault="00D86953" w:rsidP="0036099C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A655" w14:textId="1A0677AF" w:rsidR="00D86953" w:rsidRPr="0036099C" w:rsidRDefault="008D2114" w:rsidP="0036099C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Acessar banco de dados e procurar avaliações pendentes correspondentes ao funcionário “logado”</w:t>
            </w:r>
          </w:p>
        </w:tc>
      </w:tr>
      <w:tr w:rsidR="008D2114" w:rsidRPr="0036099C" w14:paraId="59596F49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25D" w14:textId="56DF78FD" w:rsidR="008D2114" w:rsidRPr="0036099C" w:rsidRDefault="008D2114" w:rsidP="008D211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C9D9" w14:textId="15797E2C" w:rsidR="008D2114" w:rsidRPr="0036099C" w:rsidRDefault="00FF0954" w:rsidP="008D211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110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 Notificar usuário sobre</w:t>
            </w:r>
            <w:r w:rsidR="00C11053">
              <w:rPr>
                <w:sz w:val="22"/>
                <w:szCs w:val="22"/>
              </w:rPr>
              <w:t xml:space="preserve"> as</w:t>
            </w:r>
            <w:r>
              <w:rPr>
                <w:sz w:val="22"/>
                <w:szCs w:val="22"/>
              </w:rPr>
              <w:t xml:space="preserve"> avaliações pendentes</w:t>
            </w:r>
          </w:p>
        </w:tc>
      </w:tr>
      <w:tr w:rsidR="008D2114" w:rsidRPr="0036099C" w14:paraId="20C31D64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1B1C" w14:textId="1D9338D1" w:rsidR="008D2114" w:rsidRPr="0036099C" w:rsidRDefault="008D2114" w:rsidP="008D211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E7F8" w14:textId="083392DA" w:rsidR="008D2114" w:rsidRPr="0036099C" w:rsidRDefault="00C11053" w:rsidP="008D211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0954">
              <w:rPr>
                <w:sz w:val="22"/>
                <w:szCs w:val="22"/>
              </w:rPr>
              <w:t xml:space="preserve"> – Listar avaliações pendentes e realizadas</w:t>
            </w:r>
          </w:p>
        </w:tc>
      </w:tr>
      <w:tr w:rsidR="00FF0954" w:rsidRPr="0036099C" w14:paraId="52BC4606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4863" w14:textId="27FFDE9B" w:rsidR="00FF0954" w:rsidRPr="0036099C" w:rsidRDefault="00C11053" w:rsidP="00FF095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FF0954">
              <w:rPr>
                <w:sz w:val="22"/>
                <w:szCs w:val="22"/>
              </w:rPr>
              <w:t xml:space="preserve"> – Verificar notificações sobre avaliações pendentes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ED9B" w14:textId="77777777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F0954" w:rsidRPr="0036099C" w14:paraId="37CE46E1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DE37" w14:textId="41366965" w:rsidR="00FF0954" w:rsidRPr="0036099C" w:rsidRDefault="00C11053" w:rsidP="00FF095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FF0954">
              <w:rPr>
                <w:sz w:val="22"/>
                <w:szCs w:val="22"/>
              </w:rPr>
              <w:t xml:space="preserve"> – Clicar na notificação de avaliação pendente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B249" w14:textId="77777777" w:rsidR="00FF0954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80F9F" w:rsidRPr="0036099C" w14:paraId="2AB03A8E" w14:textId="77777777" w:rsidTr="00722D7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319E" w14:textId="77777777" w:rsidR="00F80F9F" w:rsidRPr="0036099C" w:rsidRDefault="00F80F9F" w:rsidP="00F80F9F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4148" w14:textId="4F3F4F1E" w:rsidR="00F80F9F" w:rsidRPr="0036099C" w:rsidRDefault="00C11053" w:rsidP="00F80F9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F80F9F">
              <w:rPr>
                <w:sz w:val="22"/>
                <w:szCs w:val="22"/>
              </w:rPr>
              <w:t xml:space="preserve"> – Carregar a avaliação pendente escolhida pelo usuário</w:t>
            </w:r>
          </w:p>
        </w:tc>
      </w:tr>
    </w:tbl>
    <w:p w14:paraId="45C3136E" w14:textId="77777777" w:rsidR="00D86953" w:rsidRDefault="00D86953" w:rsidP="00D86953"/>
    <w:p w14:paraId="67CD457D" w14:textId="77777777" w:rsidR="00722D73" w:rsidRDefault="00722D73">
      <w:r>
        <w:br w:type="page"/>
      </w:r>
    </w:p>
    <w:p w14:paraId="48EFC724" w14:textId="77777777" w:rsidR="00722D73" w:rsidRPr="00D86953" w:rsidRDefault="00722D73" w:rsidP="00D86953"/>
    <w:p w14:paraId="31B79E26" w14:textId="7928BA5A" w:rsidR="00D566BD" w:rsidRDefault="00D566BD" w:rsidP="00D566BD">
      <w:pPr>
        <w:pStyle w:val="Ttulo2"/>
      </w:pPr>
      <w:r>
        <w:t>Caso de Uso</w:t>
      </w:r>
      <w:r w:rsidR="00D51D51">
        <w:t xml:space="preserve"> </w:t>
      </w:r>
      <w:r w:rsidR="00DA2FB9">
        <w:t>Visualizar Formulário</w:t>
      </w:r>
    </w:p>
    <w:p w14:paraId="6C3AEB1F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7C27" w:rsidRPr="0036099C" w14:paraId="482F7A0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B03DE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1C03" w14:textId="1C41F791" w:rsidR="00727C27" w:rsidRPr="0036099C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Visualizar Formulário</w:t>
            </w:r>
          </w:p>
        </w:tc>
      </w:tr>
      <w:tr w:rsidR="00727C27" w:rsidRPr="0036099C" w14:paraId="5B373B4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A3231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6A19" w14:textId="3E76A12E" w:rsidR="00727C27" w:rsidRPr="0036099C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 formulário pendente</w:t>
            </w:r>
          </w:p>
        </w:tc>
      </w:tr>
      <w:tr w:rsidR="00727C27" w:rsidRPr="0036099C" w14:paraId="7C9479E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6989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9CEF" w14:textId="3F5F0B38" w:rsidR="00727C27" w:rsidRPr="0036099C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</w:t>
            </w:r>
          </w:p>
        </w:tc>
      </w:tr>
      <w:tr w:rsidR="00727C27" w:rsidRPr="0036099C" w14:paraId="0B4A45F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8CB8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3C6F" w14:textId="77777777" w:rsidR="00727C27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“logado”</w:t>
            </w:r>
          </w:p>
          <w:p w14:paraId="3AA1470A" w14:textId="77777777" w:rsidR="00727C27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cadastrado</w:t>
            </w:r>
          </w:p>
          <w:p w14:paraId="1A6762E9" w14:textId="582F26DE" w:rsidR="00727C27" w:rsidRPr="0036099C" w:rsidRDefault="00727C27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acessando página que compõe modulo respondente</w:t>
            </w:r>
          </w:p>
        </w:tc>
      </w:tr>
      <w:tr w:rsidR="00727C27" w:rsidRPr="0036099C" w14:paraId="222B81B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9702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05FD" w14:textId="68B3D23D" w:rsidR="00727C27" w:rsidRPr="0036099C" w:rsidRDefault="00B80E50" w:rsidP="00727C2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sair do sistema.</w:t>
            </w:r>
          </w:p>
        </w:tc>
      </w:tr>
      <w:tr w:rsidR="00727C27" w:rsidRPr="0036099C" w14:paraId="61C58FE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3C44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0766" w14:textId="77777777" w:rsidR="00727C27" w:rsidRPr="0036099C" w:rsidRDefault="00727C27" w:rsidP="00727C27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FF0954" w:rsidRPr="0036099C" w14:paraId="1766380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2F97" w14:textId="77777777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B268" w14:textId="2F5E57FE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Acessar banco de dados e procurar avaliações pendentes correspondentes ao funcionário “logado”</w:t>
            </w:r>
          </w:p>
        </w:tc>
      </w:tr>
      <w:tr w:rsidR="00FF0954" w:rsidRPr="0036099C" w14:paraId="4A8A8FE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C601" w14:textId="0440877E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8DD32" w14:textId="3B959F74" w:rsidR="00FF0954" w:rsidRPr="0036099C" w:rsidRDefault="00C11053" w:rsidP="00FF095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– Listar que não existem avaliações pendentes</w:t>
            </w:r>
          </w:p>
        </w:tc>
      </w:tr>
      <w:tr w:rsidR="00FF0954" w:rsidRPr="0036099C" w14:paraId="6886BA63" w14:textId="77777777" w:rsidTr="00C11053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1286" w14:textId="6B16932C" w:rsidR="00FF0954" w:rsidRPr="0036099C" w:rsidRDefault="00C11053" w:rsidP="00FF0954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3– Verificar que não há nenhuma notificação, portanto, sair do sistema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6497" w14:textId="7613001A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F0954" w:rsidRPr="0036099C" w14:paraId="69376E20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5763" w14:textId="5C18F871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2843" w14:textId="77777777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F0954" w:rsidRPr="0036099C" w14:paraId="58706DC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F06" w14:textId="77777777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3426" w14:textId="77777777" w:rsidR="00FF0954" w:rsidRPr="0036099C" w:rsidRDefault="00FF0954" w:rsidP="00FF0954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6C3001D8" w14:textId="77777777" w:rsidR="00722D73" w:rsidRDefault="00722D73" w:rsidP="00722D73"/>
    <w:p w14:paraId="08C3AF29" w14:textId="77777777" w:rsidR="00722D73" w:rsidRDefault="00722D73" w:rsidP="00722D73">
      <w:r>
        <w:br w:type="page"/>
      </w:r>
    </w:p>
    <w:p w14:paraId="56237CC1" w14:textId="7FCC363F" w:rsidR="00D566BD" w:rsidRDefault="00D566BD" w:rsidP="00D566BD">
      <w:pPr>
        <w:pStyle w:val="Ttulo2"/>
      </w:pPr>
      <w:r>
        <w:lastRenderedPageBreak/>
        <w:t>Caso de Uso</w:t>
      </w:r>
      <w:r w:rsidR="00BB15C9">
        <w:t xml:space="preserve"> Responder</w:t>
      </w:r>
      <w:r w:rsidR="001E7E68">
        <w:t xml:space="preserve"> </w:t>
      </w:r>
    </w:p>
    <w:p w14:paraId="2A75CF2E" w14:textId="77777777" w:rsidR="00722D73" w:rsidRPr="00722D73" w:rsidRDefault="00722D73" w:rsidP="00722D73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722D73" w:rsidRPr="0036099C" w14:paraId="38955DD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F41A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3B80" w14:textId="7F95CF44" w:rsidR="00722D73" w:rsidRPr="0036099C" w:rsidRDefault="00BB15C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</w:t>
            </w:r>
          </w:p>
        </w:tc>
      </w:tr>
      <w:tr w:rsidR="00722D73" w:rsidRPr="0036099C" w14:paraId="45AF035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C23F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D85B" w14:textId="1A4B8174" w:rsidR="00722D73" w:rsidRPr="0036099C" w:rsidRDefault="00BB15C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responde formulário OK</w:t>
            </w:r>
            <w:r w:rsidR="00D260DB">
              <w:rPr>
                <w:sz w:val="22"/>
                <w:szCs w:val="22"/>
              </w:rPr>
              <w:t>.</w:t>
            </w:r>
          </w:p>
        </w:tc>
      </w:tr>
      <w:tr w:rsidR="00722D73" w:rsidRPr="0036099C" w14:paraId="00062B3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B444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785C" w14:textId="5DB210A9" w:rsidR="00722D73" w:rsidRPr="0036099C" w:rsidRDefault="00BB15C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</w:t>
            </w:r>
            <w:r w:rsidR="00D260DB">
              <w:rPr>
                <w:sz w:val="22"/>
                <w:szCs w:val="22"/>
              </w:rPr>
              <w:t>.</w:t>
            </w:r>
          </w:p>
        </w:tc>
      </w:tr>
      <w:tr w:rsidR="00722D73" w:rsidRPr="0036099C" w14:paraId="6F06BE2B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26B1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86F0" w14:textId="77777777" w:rsidR="00722D73" w:rsidRDefault="00BB15C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ter acessado o sistema.</w:t>
            </w:r>
          </w:p>
          <w:p w14:paraId="4B9A06E1" w14:textId="3AFE93B5" w:rsidR="00B80E50" w:rsidRPr="0036099C" w:rsidRDefault="00B80E50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Selecionado a avaliação pendente.</w:t>
            </w:r>
          </w:p>
        </w:tc>
      </w:tr>
      <w:tr w:rsidR="00722D73" w:rsidRPr="0036099C" w14:paraId="6493DF0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7CD7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2CF" w14:textId="64B8DD41" w:rsidR="00722D73" w:rsidRPr="0036099C" w:rsidRDefault="00BB15C9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preenchido com sucesso e enviado para o avaliador.</w:t>
            </w:r>
          </w:p>
        </w:tc>
      </w:tr>
      <w:tr w:rsidR="00722D73" w:rsidRPr="0036099C" w14:paraId="31B75905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1BF6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6EFB" w14:textId="77777777" w:rsidR="00722D73" w:rsidRPr="0036099C" w:rsidRDefault="00722D73" w:rsidP="006E0F75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722D73" w:rsidRPr="0036099C" w14:paraId="4F496694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D361" w14:textId="551B66C8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23C7" w14:textId="152A0573" w:rsidR="00722D73" w:rsidRPr="0036099C" w:rsidRDefault="00D260DB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Procura dados do formulário selecionado pelo funcionário no banco de dados.</w:t>
            </w:r>
          </w:p>
        </w:tc>
      </w:tr>
      <w:tr w:rsidR="00722D73" w:rsidRPr="0036099C" w14:paraId="1CCB2498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1B13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838A" w14:textId="76AC6956" w:rsidR="00722D73" w:rsidRPr="0036099C" w:rsidRDefault="004E1A51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B15C9">
              <w:rPr>
                <w:sz w:val="22"/>
                <w:szCs w:val="22"/>
              </w:rPr>
              <w:t>ostra o formulário</w:t>
            </w:r>
            <w:r>
              <w:rPr>
                <w:sz w:val="22"/>
                <w:szCs w:val="22"/>
              </w:rPr>
              <w:t xml:space="preserve"> correspondente</w:t>
            </w:r>
            <w:r w:rsidR="00D260DB">
              <w:rPr>
                <w:sz w:val="22"/>
                <w:szCs w:val="22"/>
              </w:rPr>
              <w:t>.</w:t>
            </w:r>
          </w:p>
        </w:tc>
      </w:tr>
      <w:tr w:rsidR="00722D73" w:rsidRPr="0036099C" w14:paraId="40EDDDAC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9E6E" w14:textId="2B070CCC" w:rsidR="00722D73" w:rsidRPr="0036099C" w:rsidRDefault="004E1A51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Funcionário responde cada uma das perguntas </w:t>
            </w:r>
            <w:r w:rsidR="00D260DB">
              <w:rPr>
                <w:sz w:val="22"/>
                <w:szCs w:val="22"/>
              </w:rPr>
              <w:t>exposta</w:t>
            </w:r>
            <w:r>
              <w:rPr>
                <w:sz w:val="22"/>
                <w:szCs w:val="22"/>
              </w:rPr>
              <w:t>s</w:t>
            </w:r>
            <w:r w:rsidR="00D260DB">
              <w:rPr>
                <w:sz w:val="22"/>
                <w:szCs w:val="22"/>
              </w:rPr>
              <w:t>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B92E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1744AA27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DFA9" w14:textId="2F769455" w:rsidR="00722D73" w:rsidRPr="0036099C" w:rsidRDefault="004E1A51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envia o formulário preenchido pelo botão</w:t>
            </w:r>
            <w:r w:rsidR="00D260DB">
              <w:rPr>
                <w:sz w:val="22"/>
                <w:szCs w:val="22"/>
              </w:rPr>
              <w:t xml:space="preserve"> OK</w:t>
            </w:r>
            <w:r>
              <w:rPr>
                <w:sz w:val="22"/>
                <w:szCs w:val="22"/>
              </w:rPr>
              <w:t xml:space="preserve"> no final da </w:t>
            </w:r>
            <w:r w:rsidR="00D260DB">
              <w:rPr>
                <w:sz w:val="22"/>
                <w:szCs w:val="22"/>
              </w:rPr>
              <w:t>página</w:t>
            </w:r>
            <w:r w:rsidR="007B2825">
              <w:rPr>
                <w:sz w:val="22"/>
                <w:szCs w:val="22"/>
              </w:rPr>
              <w:t>.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1782" w14:textId="5D4FD83D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22D73" w:rsidRPr="0036099C" w14:paraId="0E579EED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673" w14:textId="77777777" w:rsidR="00722D73" w:rsidRPr="0036099C" w:rsidRDefault="00722D73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106" w14:textId="675E687F" w:rsidR="00722D73" w:rsidRPr="0036099C" w:rsidRDefault="00D260DB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Retorna formulário preenchido ao banco de dados.</w:t>
            </w:r>
          </w:p>
        </w:tc>
      </w:tr>
      <w:tr w:rsidR="00D260DB" w:rsidRPr="0036099C" w14:paraId="6970AFAA" w14:textId="77777777" w:rsidTr="006E0F75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2205" w14:textId="77777777" w:rsidR="00D260DB" w:rsidRPr="0036099C" w:rsidRDefault="00D260DB" w:rsidP="006E0F75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130E" w14:textId="4AB80D34" w:rsidR="00D260DB" w:rsidRDefault="00D260DB" w:rsidP="006E0F75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notifica avaliador sobre avaliação concluída.</w:t>
            </w:r>
          </w:p>
        </w:tc>
      </w:tr>
    </w:tbl>
    <w:p w14:paraId="5278946E" w14:textId="77777777" w:rsidR="00722D73" w:rsidRDefault="00722D73" w:rsidP="00722D73"/>
    <w:p w14:paraId="63C20996" w14:textId="77777777" w:rsidR="00D260DB" w:rsidRDefault="00722D73" w:rsidP="00D260DB">
      <w:pPr>
        <w:pStyle w:val="Ttulo2"/>
      </w:pPr>
      <w:r>
        <w:br w:type="page"/>
      </w:r>
      <w:r w:rsidR="00D260DB">
        <w:lastRenderedPageBreak/>
        <w:t xml:space="preserve">Caso de Uso Responder </w:t>
      </w:r>
    </w:p>
    <w:p w14:paraId="25F6B342" w14:textId="77777777" w:rsidR="00D260DB" w:rsidRPr="00722D73" w:rsidRDefault="00D260DB" w:rsidP="00D260DB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569"/>
        <w:gridCol w:w="3453"/>
      </w:tblGrid>
      <w:tr w:rsidR="00D260DB" w:rsidRPr="0036099C" w14:paraId="0DFC086C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B6CF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CFC8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Responder</w:t>
            </w:r>
          </w:p>
        </w:tc>
      </w:tr>
      <w:tr w:rsidR="00D260DB" w:rsidRPr="0036099C" w14:paraId="7CB1C6FC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C5C4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C253" w14:textId="153C11ED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Funcionário cancela processo de resposta do formulário para realizar depois. </w:t>
            </w:r>
          </w:p>
        </w:tc>
      </w:tr>
      <w:tr w:rsidR="00D260DB" w:rsidRPr="0036099C" w14:paraId="1D10C76A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B3C6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8114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Funcionário.</w:t>
            </w:r>
          </w:p>
        </w:tc>
      </w:tr>
      <w:tr w:rsidR="00D260DB" w:rsidRPr="0036099C" w14:paraId="4BE340F7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EFD9C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3327" w14:textId="77777777" w:rsidR="00D260DB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 ter acessado o sistema.</w:t>
            </w:r>
          </w:p>
          <w:p w14:paraId="651403D0" w14:textId="53BBC637" w:rsidR="00B80E50" w:rsidRPr="0036099C" w:rsidRDefault="00B80E50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Selecionado a avaliação pendente.</w:t>
            </w:r>
          </w:p>
        </w:tc>
      </w:tr>
      <w:tr w:rsidR="00D260DB" w:rsidRPr="0036099C" w14:paraId="462B2490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02DFA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BF65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Formulário preenchido com sucesso e enviado para o avaliador.</w:t>
            </w:r>
          </w:p>
        </w:tc>
      </w:tr>
      <w:tr w:rsidR="00D260DB" w:rsidRPr="0036099C" w14:paraId="12DD95E6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7BDD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>Ator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7A2A" w14:textId="77777777" w:rsidR="00D260DB" w:rsidRPr="0036099C" w:rsidRDefault="00D260DB" w:rsidP="00427D79">
            <w:pPr>
              <w:spacing w:line="276" w:lineRule="auto"/>
              <w:rPr>
                <w:b/>
                <w:sz w:val="22"/>
                <w:szCs w:val="22"/>
              </w:rPr>
            </w:pPr>
            <w:r w:rsidRPr="0036099C">
              <w:rPr>
                <w:b/>
                <w:sz w:val="22"/>
                <w:szCs w:val="22"/>
              </w:rPr>
              <w:t xml:space="preserve">Sistema </w:t>
            </w:r>
          </w:p>
        </w:tc>
      </w:tr>
      <w:tr w:rsidR="00D260DB" w:rsidRPr="0036099C" w14:paraId="0F7B4570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44FC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6CBD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Procura dados do formulário selecionado pelo funcionário no banco de dados.</w:t>
            </w:r>
          </w:p>
        </w:tc>
      </w:tr>
      <w:tr w:rsidR="00D260DB" w:rsidRPr="0036099C" w14:paraId="2737A735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4B3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848A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 o formulário correspondente.</w:t>
            </w:r>
          </w:p>
        </w:tc>
      </w:tr>
      <w:tr w:rsidR="00D260DB" w:rsidRPr="0036099C" w14:paraId="3C58F476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6683" w14:textId="5F1482EB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Funcionário</w:t>
            </w:r>
            <w:r w:rsidR="00B80E50">
              <w:rPr>
                <w:sz w:val="22"/>
                <w:szCs w:val="22"/>
              </w:rPr>
              <w:t xml:space="preserve"> começa responder as perguntas 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6349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260DB" w:rsidRPr="0036099C" w14:paraId="4160F693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1FF8" w14:textId="450AFC9B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Funcionário </w:t>
            </w:r>
            <w:r w:rsidR="00B80E50">
              <w:rPr>
                <w:sz w:val="22"/>
                <w:szCs w:val="22"/>
              </w:rPr>
              <w:t>cancela o processo de responder perguntas saindo do sistema</w:t>
            </w: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436A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D260DB" w:rsidRPr="0036099C" w14:paraId="2012D67A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40AA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9CBE" w14:textId="26331D74" w:rsidR="00D260DB" w:rsidRPr="0036099C" w:rsidRDefault="00B80E50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descarta </w:t>
            </w:r>
            <w:r w:rsidR="002B08D0">
              <w:rPr>
                <w:sz w:val="22"/>
                <w:szCs w:val="22"/>
              </w:rPr>
              <w:t>as respostas</w:t>
            </w:r>
          </w:p>
        </w:tc>
      </w:tr>
      <w:tr w:rsidR="00D260DB" w:rsidRPr="0036099C" w14:paraId="482300A0" w14:textId="77777777" w:rsidTr="00427D79">
        <w:tc>
          <w:tcPr>
            <w:tcW w:w="5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ADBAB" w14:textId="77777777" w:rsidR="00D260DB" w:rsidRPr="0036099C" w:rsidRDefault="00D260DB" w:rsidP="00427D7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DE53" w14:textId="1BA0D2B8" w:rsidR="00D260DB" w:rsidRDefault="00D260DB" w:rsidP="00427D79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</w:t>
            </w:r>
            <w:r w:rsidR="002B08D0">
              <w:rPr>
                <w:sz w:val="22"/>
                <w:szCs w:val="22"/>
              </w:rPr>
              <w:t>notifica avaliação continua pendente para o usuário,</w:t>
            </w:r>
            <w:r w:rsidR="00413A60">
              <w:rPr>
                <w:sz w:val="22"/>
                <w:szCs w:val="22"/>
              </w:rPr>
              <w:t xml:space="preserve"> </w:t>
            </w:r>
            <w:r w:rsidR="002B08D0">
              <w:rPr>
                <w:sz w:val="22"/>
                <w:szCs w:val="22"/>
              </w:rPr>
              <w:t>quando acessar novamente.</w:t>
            </w:r>
          </w:p>
        </w:tc>
      </w:tr>
    </w:tbl>
    <w:p w14:paraId="01DBD83D" w14:textId="77777777" w:rsidR="00D260DB" w:rsidRDefault="00D260DB" w:rsidP="00D260DB"/>
    <w:p w14:paraId="76E331D9" w14:textId="6A035507" w:rsidR="00722D73" w:rsidRDefault="00722D73" w:rsidP="00722D73"/>
    <w:p w14:paraId="04FC55A3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5F6DEECF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C1DE63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76F559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5325167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166998F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A4ACB79" w14:textId="77777777" w:rsidTr="002F5967">
        <w:tc>
          <w:tcPr>
            <w:tcW w:w="1923" w:type="pct"/>
          </w:tcPr>
          <w:p w14:paraId="5215A57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378DBC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E93770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126C98C8" w14:textId="77777777" w:rsidR="006E5425" w:rsidRPr="002C5A42" w:rsidRDefault="006E5425" w:rsidP="00514CA3"/>
    <w:sectPr w:rsidR="006E5425" w:rsidRPr="002C5A42" w:rsidSect="00722D73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C82F" w14:textId="77777777" w:rsidR="00385E07" w:rsidRDefault="00385E07">
      <w:pPr>
        <w:spacing w:after="0" w:line="240" w:lineRule="auto"/>
      </w:pPr>
      <w:r>
        <w:separator/>
      </w:r>
    </w:p>
  </w:endnote>
  <w:endnote w:type="continuationSeparator" w:id="0">
    <w:p w14:paraId="25800D5E" w14:textId="77777777" w:rsidR="00385E07" w:rsidRDefault="0038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D352F" w14:textId="77777777" w:rsidR="00385E07" w:rsidRDefault="00385E07">
      <w:pPr>
        <w:spacing w:after="0" w:line="240" w:lineRule="auto"/>
      </w:pPr>
      <w:r>
        <w:separator/>
      </w:r>
    </w:p>
  </w:footnote>
  <w:footnote w:type="continuationSeparator" w:id="0">
    <w:p w14:paraId="6E822554" w14:textId="77777777" w:rsidR="00385E07" w:rsidRDefault="00385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ACA9B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E11FC" wp14:editId="76E4A05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E87DB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E7E68"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E7E68"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04477">
    <w:abstractNumId w:val="0"/>
  </w:num>
  <w:num w:numId="2" w16cid:durableId="1537738746">
    <w:abstractNumId w:val="3"/>
  </w:num>
  <w:num w:numId="3" w16cid:durableId="1653485361">
    <w:abstractNumId w:val="3"/>
    <w:lvlOverride w:ilvl="0">
      <w:startOverride w:val="1"/>
    </w:lvlOverride>
  </w:num>
  <w:num w:numId="4" w16cid:durableId="573780797">
    <w:abstractNumId w:val="1"/>
  </w:num>
  <w:num w:numId="5" w16cid:durableId="1364596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3D5B"/>
    <w:rsid w:val="00034250"/>
    <w:rsid w:val="000475A1"/>
    <w:rsid w:val="00052A26"/>
    <w:rsid w:val="0006151D"/>
    <w:rsid w:val="0006241D"/>
    <w:rsid w:val="0008395E"/>
    <w:rsid w:val="00084480"/>
    <w:rsid w:val="0008634F"/>
    <w:rsid w:val="00094F6F"/>
    <w:rsid w:val="000A2436"/>
    <w:rsid w:val="000A4986"/>
    <w:rsid w:val="000C5F20"/>
    <w:rsid w:val="00124270"/>
    <w:rsid w:val="00146BD8"/>
    <w:rsid w:val="0015297D"/>
    <w:rsid w:val="00173D71"/>
    <w:rsid w:val="001E247D"/>
    <w:rsid w:val="001E7E68"/>
    <w:rsid w:val="001F2A88"/>
    <w:rsid w:val="00205524"/>
    <w:rsid w:val="00230A92"/>
    <w:rsid w:val="00274FCA"/>
    <w:rsid w:val="002B08D0"/>
    <w:rsid w:val="002B48F2"/>
    <w:rsid w:val="002C5A42"/>
    <w:rsid w:val="002F5967"/>
    <w:rsid w:val="00327BEF"/>
    <w:rsid w:val="00341E25"/>
    <w:rsid w:val="00355281"/>
    <w:rsid w:val="0036099C"/>
    <w:rsid w:val="0037771C"/>
    <w:rsid w:val="00377D7E"/>
    <w:rsid w:val="00385E07"/>
    <w:rsid w:val="003B7391"/>
    <w:rsid w:val="003C5889"/>
    <w:rsid w:val="003C7E74"/>
    <w:rsid w:val="003D4812"/>
    <w:rsid w:val="00404A9B"/>
    <w:rsid w:val="00413A60"/>
    <w:rsid w:val="0041423E"/>
    <w:rsid w:val="00417848"/>
    <w:rsid w:val="004322E6"/>
    <w:rsid w:val="00451A14"/>
    <w:rsid w:val="00473436"/>
    <w:rsid w:val="004944A7"/>
    <w:rsid w:val="004B7B8B"/>
    <w:rsid w:val="004E1A51"/>
    <w:rsid w:val="00514CA3"/>
    <w:rsid w:val="00515972"/>
    <w:rsid w:val="005207A1"/>
    <w:rsid w:val="005707E2"/>
    <w:rsid w:val="005842DD"/>
    <w:rsid w:val="00596364"/>
    <w:rsid w:val="005B0DF0"/>
    <w:rsid w:val="005C3580"/>
    <w:rsid w:val="005D1E03"/>
    <w:rsid w:val="00620ED1"/>
    <w:rsid w:val="006309B5"/>
    <w:rsid w:val="00643F39"/>
    <w:rsid w:val="00661860"/>
    <w:rsid w:val="00683BBD"/>
    <w:rsid w:val="006A7E89"/>
    <w:rsid w:val="006C62F5"/>
    <w:rsid w:val="006D36FD"/>
    <w:rsid w:val="006D59CC"/>
    <w:rsid w:val="006E5425"/>
    <w:rsid w:val="00700105"/>
    <w:rsid w:val="00713EC5"/>
    <w:rsid w:val="00722D73"/>
    <w:rsid w:val="007243B8"/>
    <w:rsid w:val="00727C27"/>
    <w:rsid w:val="00742E55"/>
    <w:rsid w:val="00777B42"/>
    <w:rsid w:val="0078304F"/>
    <w:rsid w:val="007B2825"/>
    <w:rsid w:val="007B2E09"/>
    <w:rsid w:val="007C0D22"/>
    <w:rsid w:val="007C5632"/>
    <w:rsid w:val="007D51C7"/>
    <w:rsid w:val="007D6440"/>
    <w:rsid w:val="007F5961"/>
    <w:rsid w:val="007F5DAC"/>
    <w:rsid w:val="0082226E"/>
    <w:rsid w:val="00843A94"/>
    <w:rsid w:val="00866D40"/>
    <w:rsid w:val="00871451"/>
    <w:rsid w:val="0088265B"/>
    <w:rsid w:val="008872B5"/>
    <w:rsid w:val="008C039D"/>
    <w:rsid w:val="008C1DF8"/>
    <w:rsid w:val="008D0296"/>
    <w:rsid w:val="008D087E"/>
    <w:rsid w:val="008D2114"/>
    <w:rsid w:val="008D7C58"/>
    <w:rsid w:val="00917F8D"/>
    <w:rsid w:val="00921DE4"/>
    <w:rsid w:val="00931EC7"/>
    <w:rsid w:val="00936497"/>
    <w:rsid w:val="00993C21"/>
    <w:rsid w:val="009A3F44"/>
    <w:rsid w:val="009A77A0"/>
    <w:rsid w:val="009C43A4"/>
    <w:rsid w:val="009E27BD"/>
    <w:rsid w:val="00A04870"/>
    <w:rsid w:val="00A42468"/>
    <w:rsid w:val="00A669E4"/>
    <w:rsid w:val="00A74AA3"/>
    <w:rsid w:val="00A81859"/>
    <w:rsid w:val="00A930C5"/>
    <w:rsid w:val="00AA38BC"/>
    <w:rsid w:val="00AE0791"/>
    <w:rsid w:val="00B0362D"/>
    <w:rsid w:val="00B05FF7"/>
    <w:rsid w:val="00B13A66"/>
    <w:rsid w:val="00B21585"/>
    <w:rsid w:val="00B22CFB"/>
    <w:rsid w:val="00B44A89"/>
    <w:rsid w:val="00B80E50"/>
    <w:rsid w:val="00B915D0"/>
    <w:rsid w:val="00BB15C9"/>
    <w:rsid w:val="00BB4771"/>
    <w:rsid w:val="00BC74DA"/>
    <w:rsid w:val="00BE19D4"/>
    <w:rsid w:val="00C04900"/>
    <w:rsid w:val="00C11053"/>
    <w:rsid w:val="00C50926"/>
    <w:rsid w:val="00C61465"/>
    <w:rsid w:val="00C621CB"/>
    <w:rsid w:val="00C90A97"/>
    <w:rsid w:val="00CA00E6"/>
    <w:rsid w:val="00CA5EE2"/>
    <w:rsid w:val="00CB3156"/>
    <w:rsid w:val="00CB5DDC"/>
    <w:rsid w:val="00CC38FF"/>
    <w:rsid w:val="00CC43A8"/>
    <w:rsid w:val="00D0703B"/>
    <w:rsid w:val="00D15DA4"/>
    <w:rsid w:val="00D260DB"/>
    <w:rsid w:val="00D264BA"/>
    <w:rsid w:val="00D51D51"/>
    <w:rsid w:val="00D566BD"/>
    <w:rsid w:val="00D86953"/>
    <w:rsid w:val="00DA2FB9"/>
    <w:rsid w:val="00DC42DA"/>
    <w:rsid w:val="00DE496E"/>
    <w:rsid w:val="00E14302"/>
    <w:rsid w:val="00E52D6C"/>
    <w:rsid w:val="00E96407"/>
    <w:rsid w:val="00ED1517"/>
    <w:rsid w:val="00ED3F8B"/>
    <w:rsid w:val="00ED50FD"/>
    <w:rsid w:val="00EE3A96"/>
    <w:rsid w:val="00F21E70"/>
    <w:rsid w:val="00F34F91"/>
    <w:rsid w:val="00F6283A"/>
    <w:rsid w:val="00F75E97"/>
    <w:rsid w:val="00F80F9F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10397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21E9E"/>
    <w:rsid w:val="000C458A"/>
    <w:rsid w:val="000E2D51"/>
    <w:rsid w:val="00175C27"/>
    <w:rsid w:val="00201A50"/>
    <w:rsid w:val="00275326"/>
    <w:rsid w:val="003678F8"/>
    <w:rsid w:val="003C1E1D"/>
    <w:rsid w:val="004239D8"/>
    <w:rsid w:val="00704804"/>
    <w:rsid w:val="00722DB5"/>
    <w:rsid w:val="007617BF"/>
    <w:rsid w:val="007A3602"/>
    <w:rsid w:val="007B7E72"/>
    <w:rsid w:val="00851622"/>
    <w:rsid w:val="00890436"/>
    <w:rsid w:val="00970072"/>
    <w:rsid w:val="00A26068"/>
    <w:rsid w:val="00A52B08"/>
    <w:rsid w:val="00AB077F"/>
    <w:rsid w:val="00B42A3E"/>
    <w:rsid w:val="00C450CF"/>
    <w:rsid w:val="00D32ED5"/>
    <w:rsid w:val="00D76615"/>
    <w:rsid w:val="00F95822"/>
    <w:rsid w:val="00FC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EEB482-D733-4E3C-8363-75EAB9718A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126</TotalTime>
  <Pages>4</Pages>
  <Words>457</Words>
  <Characters>2468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136</cp:revision>
  <dcterms:created xsi:type="dcterms:W3CDTF">2019-02-25T14:54:00Z</dcterms:created>
  <dcterms:modified xsi:type="dcterms:W3CDTF">2022-06-12T01:11:00Z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