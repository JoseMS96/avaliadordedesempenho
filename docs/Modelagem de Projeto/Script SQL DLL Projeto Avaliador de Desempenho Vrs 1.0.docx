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9E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BE535E">
        <w:t>2</w:t>
      </w:r>
    </w:p>
    <w:p w14:paraId="3F776761" w14:textId="77777777"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14:paraId="62C5CF20" w14:textId="77777777" w:rsidR="006E5425" w:rsidRPr="002C5A42" w:rsidRDefault="00B77B27">
      <w:pPr>
        <w:pStyle w:val="Ttulo"/>
      </w:pPr>
      <w:r>
        <w:t>SCRIPTS SQL DDL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9A7E520" w14:textId="77777777" w:rsidR="006E5425" w:rsidRPr="002C5A42" w:rsidRDefault="00441D9E">
          <w:pPr>
            <w:pStyle w:val="Subttulo"/>
          </w:pPr>
          <w:r>
            <w:t>25/05/2022</w:t>
          </w:r>
        </w:p>
      </w:sdtContent>
    </w:sdt>
    <w:p w14:paraId="190DE90D" w14:textId="4F06053D" w:rsidR="006E5425" w:rsidRPr="002C5A42" w:rsidRDefault="000A2E8C">
      <w:pPr>
        <w:pStyle w:val="Ttulo1"/>
      </w:pPr>
      <w:r>
        <w:t>Avaliador de desempenho</w:t>
      </w:r>
    </w:p>
    <w:p w14:paraId="45B244D4" w14:textId="7BBED21A" w:rsidR="00931EC7" w:rsidRDefault="00E91359" w:rsidP="00931EC7">
      <w:pPr>
        <w:pStyle w:val="Ttulo2"/>
      </w:pPr>
      <w:r>
        <w:t>Script SQL DDL</w:t>
      </w:r>
    </w:p>
    <w:p w14:paraId="628F3664" w14:textId="2B26796A" w:rsidR="007A5520" w:rsidRDefault="007A5520" w:rsidP="007A5520"/>
    <w:p w14:paraId="10F647D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begin;</w:t>
      </w:r>
    </w:p>
    <w:p w14:paraId="532E2392" w14:textId="77777777" w:rsidR="007A5520" w:rsidRPr="007A5520" w:rsidRDefault="007A5520" w:rsidP="007A5520">
      <w:pPr>
        <w:rPr>
          <w:lang w:val="en-US"/>
        </w:rPr>
      </w:pPr>
    </w:p>
    <w:p w14:paraId="2C17818A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organizacao (</w:t>
      </w:r>
    </w:p>
    <w:p w14:paraId="1CD15B6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26AB86AF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nome character varying(100) not null,</w:t>
      </w:r>
    </w:p>
    <w:p w14:paraId="1D5AB760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cnpj character varying(18) not null unique,</w:t>
      </w:r>
    </w:p>
    <w:p w14:paraId="3C39A28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emaildecontato character varying(100) unique not null</w:t>
      </w:r>
    </w:p>
    <w:p w14:paraId="0A1C3DC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7879D77F" w14:textId="77777777" w:rsidR="007A5520" w:rsidRPr="007A5520" w:rsidRDefault="007A5520" w:rsidP="007A5520">
      <w:pPr>
        <w:rPr>
          <w:lang w:val="en-US"/>
        </w:rPr>
      </w:pPr>
    </w:p>
    <w:p w14:paraId="754D20CA" w14:textId="77777777" w:rsidR="007A5520" w:rsidRPr="007A5520" w:rsidRDefault="007A5520" w:rsidP="007A5520">
      <w:pPr>
        <w:rPr>
          <w:lang w:val="en-US"/>
        </w:rPr>
      </w:pPr>
    </w:p>
    <w:p w14:paraId="4B4088C3" w14:textId="77777777" w:rsidR="00B36E93" w:rsidRDefault="00B36E93" w:rsidP="007A5520">
      <w:pPr>
        <w:rPr>
          <w:lang w:val="en-US"/>
        </w:rPr>
      </w:pPr>
    </w:p>
    <w:p w14:paraId="6A9E51D6" w14:textId="77777777" w:rsidR="00B36E93" w:rsidRDefault="00B36E93" w:rsidP="007A5520">
      <w:pPr>
        <w:rPr>
          <w:lang w:val="en-US"/>
        </w:rPr>
      </w:pPr>
    </w:p>
    <w:p w14:paraId="2AEFD6C0" w14:textId="05CB7D9B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lastRenderedPageBreak/>
        <w:t>create table organizacao_endereco (</w:t>
      </w:r>
    </w:p>
    <w:p w14:paraId="4E0E56D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1726872B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ab/>
        <w:t>organizacao_id integer not null references organizacao(id) on update cascade,</w:t>
      </w:r>
    </w:p>
    <w:p w14:paraId="3C1C4946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ab/>
        <w:t>numero character varying(20) not null,</w:t>
      </w:r>
    </w:p>
    <w:p w14:paraId="2433D54D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ab/>
        <w:t>bairro character varying(20) not null,</w:t>
      </w:r>
    </w:p>
    <w:p w14:paraId="738AC0C3" w14:textId="56B6773A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</w:t>
      </w:r>
      <w:r w:rsidR="00B36E93">
        <w:rPr>
          <w:lang w:val="en-US"/>
        </w:rPr>
        <w:tab/>
      </w:r>
      <w:r w:rsidRPr="007A5520">
        <w:rPr>
          <w:lang w:val="en-US"/>
        </w:rPr>
        <w:t>apartamento character varying(100) not null,</w:t>
      </w:r>
    </w:p>
    <w:p w14:paraId="2D11F83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ab/>
        <w:t>cep character varying(9) not null</w:t>
      </w:r>
    </w:p>
    <w:p w14:paraId="256C4E1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46FCA8B7" w14:textId="77777777" w:rsidR="007A5520" w:rsidRPr="007A5520" w:rsidRDefault="007A5520" w:rsidP="007A5520">
      <w:pPr>
        <w:rPr>
          <w:lang w:val="en-US"/>
        </w:rPr>
      </w:pPr>
    </w:p>
    <w:p w14:paraId="65E13E9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colaborador (</w:t>
      </w:r>
    </w:p>
    <w:p w14:paraId="0D2ACC9F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3DF8B83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organizacao_id integer not null references organizacao(id) on update cascade,</w:t>
      </w:r>
    </w:p>
    <w:p w14:paraId="09C008A0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tipo character varying(11) not null check (tipo in ('Avaliador', 'Funcionario')),</w:t>
      </w:r>
    </w:p>
    <w:p w14:paraId="2717922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nome character varying(100) not null,</w:t>
      </w:r>
    </w:p>
    <w:p w14:paraId="4E4ECC9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sexo character varying(100) not null,</w:t>
      </w:r>
    </w:p>
    <w:p w14:paraId="400AADD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datanasc date,</w:t>
      </w:r>
    </w:p>
    <w:p w14:paraId="74BB0E47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cpf character varying(14) not null,</w:t>
      </w:r>
    </w:p>
    <w:p w14:paraId="471FB47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telefone character (19) not null,</w:t>
      </w:r>
    </w:p>
    <w:p w14:paraId="265A86F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email character varying(100) not null,</w:t>
      </w:r>
    </w:p>
    <w:p w14:paraId="79F81D0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senha character varying(100) not null</w:t>
      </w:r>
    </w:p>
    <w:p w14:paraId="3E7F507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353ECFDB" w14:textId="77777777" w:rsidR="007A5520" w:rsidRPr="007A5520" w:rsidRDefault="007A5520" w:rsidP="007A5520">
      <w:pPr>
        <w:rPr>
          <w:lang w:val="en-US"/>
        </w:rPr>
      </w:pPr>
    </w:p>
    <w:p w14:paraId="45B8CA3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colaborador_foto (</w:t>
      </w:r>
    </w:p>
    <w:p w14:paraId="5D338384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1C493460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colaborador_id integer not null references colaborador(id) on update cascade,</w:t>
      </w:r>
    </w:p>
    <w:p w14:paraId="3F6AFD0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foto character varying(200) not null,</w:t>
      </w:r>
    </w:p>
    <w:p w14:paraId="067A9BB7" w14:textId="77777777" w:rsidR="007A5520" w:rsidRDefault="007A5520" w:rsidP="007A5520">
      <w:r w:rsidRPr="007A5520">
        <w:rPr>
          <w:lang w:val="en-US"/>
        </w:rPr>
        <w:t xml:space="preserve">    </w:t>
      </w:r>
      <w:r>
        <w:t>unique(colaborador_id, foto)</w:t>
      </w:r>
    </w:p>
    <w:p w14:paraId="28B4739A" w14:textId="77777777" w:rsidR="007A5520" w:rsidRDefault="007A5520" w:rsidP="007A5520">
      <w:r>
        <w:t>);</w:t>
      </w:r>
    </w:p>
    <w:p w14:paraId="2DC3B6A9" w14:textId="77777777" w:rsidR="007A5520" w:rsidRDefault="007A5520" w:rsidP="007A5520"/>
    <w:p w14:paraId="48433175" w14:textId="77777777" w:rsidR="007A5520" w:rsidRDefault="007A5520" w:rsidP="007A5520">
      <w:r>
        <w:t>create table avaliador(</w:t>
      </w:r>
    </w:p>
    <w:p w14:paraId="54CD3AF5" w14:textId="77777777" w:rsidR="007A5520" w:rsidRPr="007A5520" w:rsidRDefault="007A5520" w:rsidP="007A5520">
      <w:pPr>
        <w:rPr>
          <w:lang w:val="en-US"/>
        </w:rPr>
      </w:pPr>
      <w:r>
        <w:t xml:space="preserve">    </w:t>
      </w:r>
      <w:r w:rsidRPr="007A5520">
        <w:rPr>
          <w:lang w:val="en-US"/>
        </w:rPr>
        <w:t>id serial primary key,</w:t>
      </w:r>
    </w:p>
    <w:p w14:paraId="605BA09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setor character varying (100)</w:t>
      </w:r>
    </w:p>
    <w:p w14:paraId="362CCE0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)inherits(colaborador);</w:t>
      </w:r>
    </w:p>
    <w:p w14:paraId="6FE877BF" w14:textId="77777777" w:rsidR="007A5520" w:rsidRPr="007A5520" w:rsidRDefault="007A5520" w:rsidP="007A5520">
      <w:pPr>
        <w:rPr>
          <w:lang w:val="en-US"/>
        </w:rPr>
      </w:pPr>
    </w:p>
    <w:p w14:paraId="4446C3B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funcionario (</w:t>
      </w:r>
    </w:p>
    <w:p w14:paraId="69CFEC1F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68A23F8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cargo character varying(100) not null</w:t>
      </w:r>
    </w:p>
    <w:p w14:paraId="336BBE7D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)inherits(colaborador);</w:t>
      </w:r>
    </w:p>
    <w:p w14:paraId="47778DD6" w14:textId="77777777" w:rsidR="007A5520" w:rsidRPr="007A5520" w:rsidRDefault="007A5520" w:rsidP="007A5520">
      <w:pPr>
        <w:rPr>
          <w:lang w:val="en-US"/>
        </w:rPr>
      </w:pPr>
    </w:p>
    <w:p w14:paraId="50892F1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avaliacao (</w:t>
      </w:r>
    </w:p>
    <w:p w14:paraId="39DFA7B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54312F8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datahora timestamp without time zone not null,</w:t>
      </w:r>
    </w:p>
    <w:p w14:paraId="7DFA36E5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lastRenderedPageBreak/>
        <w:t xml:space="preserve">    datalimite timestamp without time zone,</w:t>
      </w:r>
    </w:p>
    <w:p w14:paraId="0318E701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titulo character varying(100) not null unique,</w:t>
      </w:r>
    </w:p>
    <w:p w14:paraId="6D62D5EC" w14:textId="42E047AE" w:rsidR="007A5520" w:rsidRPr="007A5520" w:rsidRDefault="00B36E93" w:rsidP="00B36E93">
      <w:pPr>
        <w:rPr>
          <w:lang w:val="en-US"/>
        </w:rPr>
      </w:pPr>
      <w:r>
        <w:rPr>
          <w:lang w:val="en-US"/>
        </w:rPr>
        <w:t xml:space="preserve">    </w:t>
      </w:r>
      <w:r w:rsidR="007A5520" w:rsidRPr="007A5520">
        <w:rPr>
          <w:lang w:val="en-US"/>
        </w:rPr>
        <w:t>avaliador_id integer not null references avaliador(id) on update cascade</w:t>
      </w:r>
    </w:p>
    <w:p w14:paraId="03B5A04C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69D33AD4" w14:textId="77777777" w:rsidR="007A5520" w:rsidRPr="007A5520" w:rsidRDefault="007A5520" w:rsidP="007A5520">
      <w:pPr>
        <w:rPr>
          <w:lang w:val="en-US"/>
        </w:rPr>
      </w:pPr>
    </w:p>
    <w:p w14:paraId="6784D23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pergunta(</w:t>
      </w:r>
    </w:p>
    <w:p w14:paraId="6D80B9A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7E60292A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avaliacao_id integer not null references avaliacao(id) on update cascade,</w:t>
      </w:r>
    </w:p>
    <w:p w14:paraId="4A183242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descricao text not null,</w:t>
      </w:r>
    </w:p>
    <w:p w14:paraId="1D4CED83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tipo boolean not null</w:t>
      </w:r>
    </w:p>
    <w:p w14:paraId="75EEFEC0" w14:textId="44BD9B3B" w:rsidR="00B36E93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38F90153" w14:textId="77777777" w:rsidR="009A1159" w:rsidRDefault="009A1159" w:rsidP="007A5520">
      <w:pPr>
        <w:rPr>
          <w:lang w:val="en-US"/>
        </w:rPr>
      </w:pPr>
    </w:p>
    <w:p w14:paraId="55B3DA17" w14:textId="202992BC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resposta(</w:t>
      </w:r>
    </w:p>
    <w:p w14:paraId="6FC2975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  id serial primary key,</w:t>
      </w:r>
    </w:p>
    <w:p w14:paraId="1735EA63" w14:textId="77777777" w:rsidR="007A5520" w:rsidRDefault="007A5520" w:rsidP="007A5520">
      <w:r w:rsidRPr="007A5520">
        <w:rPr>
          <w:lang w:val="en-US"/>
        </w:rPr>
        <w:t xml:space="preserve">    </w:t>
      </w:r>
      <w:r>
        <w:t>solucao text,</w:t>
      </w:r>
    </w:p>
    <w:p w14:paraId="0A6D878C" w14:textId="77777777" w:rsidR="007A5520" w:rsidRDefault="007A5520" w:rsidP="007A5520">
      <w:r>
        <w:t xml:space="preserve">    funcionario_id integer not null references funcionario(id) on update cascade,</w:t>
      </w:r>
    </w:p>
    <w:p w14:paraId="26F5C673" w14:textId="77777777" w:rsidR="007A5520" w:rsidRDefault="007A5520" w:rsidP="007A5520">
      <w:r>
        <w:t xml:space="preserve">    pergunta_id integer not null references pergunta(id) on update cascade</w:t>
      </w:r>
    </w:p>
    <w:p w14:paraId="3DCAF348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2DE3F244" w14:textId="40044276" w:rsidR="007A5520" w:rsidRDefault="007A5520" w:rsidP="007A5520">
      <w:pPr>
        <w:rPr>
          <w:lang w:val="en-US"/>
        </w:rPr>
      </w:pPr>
    </w:p>
    <w:p w14:paraId="7E768ACC" w14:textId="24B79D76" w:rsidR="00B36E93" w:rsidRDefault="00B36E93" w:rsidP="007A5520">
      <w:pPr>
        <w:rPr>
          <w:lang w:val="en-US"/>
        </w:rPr>
      </w:pPr>
    </w:p>
    <w:p w14:paraId="33207A54" w14:textId="77777777" w:rsidR="00B36E93" w:rsidRPr="007A5520" w:rsidRDefault="00B36E93" w:rsidP="007A5520">
      <w:pPr>
        <w:rPr>
          <w:lang w:val="en-US"/>
        </w:rPr>
      </w:pPr>
    </w:p>
    <w:p w14:paraId="1CD1DDC4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lastRenderedPageBreak/>
        <w:t>create table alternativa(</w:t>
      </w:r>
    </w:p>
    <w:p w14:paraId="3A35717C" w14:textId="6CAFFE63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id serial primary key,</w:t>
      </w:r>
    </w:p>
    <w:p w14:paraId="2F4F6E40" w14:textId="36BF18DF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descricao text not null,</w:t>
      </w:r>
    </w:p>
    <w:p w14:paraId="15455CAD" w14:textId="5C29F50F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correta boolean not null,</w:t>
      </w:r>
    </w:p>
    <w:p w14:paraId="21012101" w14:textId="50AB1651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 xml:space="preserve">  </w:t>
      </w:r>
      <w:r w:rsidR="00B36E93">
        <w:rPr>
          <w:lang w:val="en-US"/>
        </w:rPr>
        <w:t xml:space="preserve"> </w:t>
      </w:r>
      <w:r w:rsidRPr="007A5520">
        <w:rPr>
          <w:lang w:val="en-US"/>
        </w:rPr>
        <w:t>resposta_id integer not null references resposta(id) on update cascade,</w:t>
      </w:r>
    </w:p>
    <w:p w14:paraId="435BFA21" w14:textId="4E840169" w:rsidR="007A5520" w:rsidRPr="007A5520" w:rsidRDefault="00B36E93" w:rsidP="007A5520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 xml:space="preserve">pergunta_id integer not null references pergunta(id) on update cascade </w:t>
      </w:r>
    </w:p>
    <w:p w14:paraId="3A97AAD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);</w:t>
      </w:r>
    </w:p>
    <w:p w14:paraId="6782C92F" w14:textId="77777777" w:rsidR="007A5520" w:rsidRPr="007A5520" w:rsidRDefault="007A5520" w:rsidP="007A5520">
      <w:pPr>
        <w:rPr>
          <w:lang w:val="en-US"/>
        </w:rPr>
      </w:pPr>
    </w:p>
    <w:p w14:paraId="1F6CF54E" w14:textId="77777777" w:rsidR="007A5520" w:rsidRPr="007A5520" w:rsidRDefault="007A5520" w:rsidP="007A5520">
      <w:pPr>
        <w:rPr>
          <w:lang w:val="en-US"/>
        </w:rPr>
      </w:pPr>
      <w:r w:rsidRPr="007A5520">
        <w:rPr>
          <w:lang w:val="en-US"/>
        </w:rPr>
        <w:t>create table feedback (</w:t>
      </w:r>
    </w:p>
    <w:p w14:paraId="320B7406" w14:textId="4232EBF3" w:rsidR="007A5520" w:rsidRPr="007A5520" w:rsidRDefault="00B36E93" w:rsidP="00B36E93">
      <w:pPr>
        <w:rPr>
          <w:lang w:val="en-US"/>
        </w:rPr>
      </w:pPr>
      <w:r>
        <w:rPr>
          <w:lang w:val="en-US"/>
        </w:rPr>
        <w:t xml:space="preserve">   </w:t>
      </w:r>
      <w:r w:rsidR="007A5520" w:rsidRPr="007A5520">
        <w:rPr>
          <w:lang w:val="en-US"/>
        </w:rPr>
        <w:t>id serial primary key,</w:t>
      </w:r>
    </w:p>
    <w:p w14:paraId="7C6ED6FA" w14:textId="5035C11A" w:rsidR="007A5520" w:rsidRPr="00B36E93" w:rsidRDefault="00B36E93" w:rsidP="00B36E93">
      <w:pPr>
        <w:rPr>
          <w:lang w:val="en-US"/>
        </w:rPr>
      </w:pPr>
      <w:r w:rsidRPr="00B36E93">
        <w:rPr>
          <w:lang w:val="en-US"/>
        </w:rPr>
        <w:t xml:space="preserve"> </w:t>
      </w:r>
      <w:r>
        <w:rPr>
          <w:lang w:val="en-US"/>
        </w:rPr>
        <w:t xml:space="preserve">  </w:t>
      </w:r>
      <w:r w:rsidR="007A5520" w:rsidRPr="00B36E93">
        <w:rPr>
          <w:lang w:val="en-US"/>
        </w:rPr>
        <w:t>resposta_id integer not null references resposta(id) on update cascade,</w:t>
      </w:r>
    </w:p>
    <w:p w14:paraId="433A3BFE" w14:textId="367FCE09" w:rsidR="007A5520" w:rsidRDefault="00B36E93" w:rsidP="00B36E93">
      <w:r>
        <w:t xml:space="preserve">   </w:t>
      </w:r>
      <w:r w:rsidR="007A5520">
        <w:t>descricao text</w:t>
      </w:r>
    </w:p>
    <w:p w14:paraId="2C1C4CD3" w14:textId="77777777" w:rsidR="007A5520" w:rsidRDefault="007A5520" w:rsidP="007A5520">
      <w:r>
        <w:t>);</w:t>
      </w:r>
    </w:p>
    <w:p w14:paraId="54BC146A" w14:textId="77777777" w:rsidR="007A5520" w:rsidRDefault="007A5520" w:rsidP="007A5520"/>
    <w:p w14:paraId="4E681793" w14:textId="77777777" w:rsidR="007A5520" w:rsidRDefault="007A5520" w:rsidP="007A5520">
      <w:r>
        <w:t>commit;</w:t>
      </w:r>
    </w:p>
    <w:p w14:paraId="7E0C9E3D" w14:textId="77777777" w:rsidR="007A5520" w:rsidRPr="007A5520" w:rsidRDefault="007A5520" w:rsidP="007A5520"/>
    <w:p w14:paraId="63076031" w14:textId="77777777"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14:paraId="2D021636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EF10319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41AEA5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1923" w:type="pct"/>
          </w:tcPr>
          <w:p w14:paraId="579DB5F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85AD02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4766BE0C" w14:textId="77777777" w:rsidTr="002F5967">
        <w:tc>
          <w:tcPr>
            <w:tcW w:w="1923" w:type="pct"/>
          </w:tcPr>
          <w:p w14:paraId="6F10AB2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D81CAA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749705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B95BE68" w14:textId="77777777" w:rsidR="006E5425" w:rsidRPr="002C5A42" w:rsidRDefault="006E5425" w:rsidP="00514CA3"/>
    <w:sectPr w:rsidR="006E5425" w:rsidRPr="002C5A42" w:rsidSect="00700105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7FB3" w14:textId="77777777" w:rsidR="006C1110" w:rsidRDefault="006C1110">
      <w:pPr>
        <w:spacing w:after="0" w:line="240" w:lineRule="auto"/>
      </w:pPr>
      <w:r>
        <w:separator/>
      </w:r>
    </w:p>
  </w:endnote>
  <w:endnote w:type="continuationSeparator" w:id="0">
    <w:p w14:paraId="554601D2" w14:textId="77777777" w:rsidR="006C1110" w:rsidRDefault="006C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7408" w14:textId="77777777" w:rsidR="006C1110" w:rsidRDefault="006C1110">
      <w:pPr>
        <w:spacing w:after="0" w:line="240" w:lineRule="auto"/>
      </w:pPr>
      <w:r>
        <w:separator/>
      </w:r>
    </w:p>
  </w:footnote>
  <w:footnote w:type="continuationSeparator" w:id="0">
    <w:p w14:paraId="2EEBFD1B" w14:textId="77777777" w:rsidR="006C1110" w:rsidRDefault="006C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C91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B882B" wp14:editId="1C139C4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04F80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41D9E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41D9E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20072">
    <w:abstractNumId w:val="0"/>
  </w:num>
  <w:num w:numId="2" w16cid:durableId="1017852566">
    <w:abstractNumId w:val="3"/>
  </w:num>
  <w:num w:numId="3" w16cid:durableId="869685046">
    <w:abstractNumId w:val="3"/>
    <w:lvlOverride w:ilvl="0">
      <w:startOverride w:val="1"/>
    </w:lvlOverride>
  </w:num>
  <w:num w:numId="4" w16cid:durableId="790827571">
    <w:abstractNumId w:val="1"/>
  </w:num>
  <w:num w:numId="5" w16cid:durableId="895355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2E8C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76600"/>
    <w:rsid w:val="002A0691"/>
    <w:rsid w:val="002B48F2"/>
    <w:rsid w:val="002C5A42"/>
    <w:rsid w:val="002E7EF4"/>
    <w:rsid w:val="002F5967"/>
    <w:rsid w:val="00327BEF"/>
    <w:rsid w:val="00341E25"/>
    <w:rsid w:val="003434B4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41D9E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43F39"/>
    <w:rsid w:val="00661860"/>
    <w:rsid w:val="00697431"/>
    <w:rsid w:val="006A7E89"/>
    <w:rsid w:val="006C1110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A5520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1159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36E93"/>
    <w:rsid w:val="00B44A89"/>
    <w:rsid w:val="00B77B27"/>
    <w:rsid w:val="00B915D0"/>
    <w:rsid w:val="00BB4771"/>
    <w:rsid w:val="00BC74DA"/>
    <w:rsid w:val="00BE19D4"/>
    <w:rsid w:val="00BE535E"/>
    <w:rsid w:val="00C04900"/>
    <w:rsid w:val="00C50926"/>
    <w:rsid w:val="00C61465"/>
    <w:rsid w:val="00CA00E6"/>
    <w:rsid w:val="00CA5EE2"/>
    <w:rsid w:val="00CC43A8"/>
    <w:rsid w:val="00CD568A"/>
    <w:rsid w:val="00D0703B"/>
    <w:rsid w:val="00D15DA4"/>
    <w:rsid w:val="00D264BA"/>
    <w:rsid w:val="00D6218F"/>
    <w:rsid w:val="00DC42DA"/>
    <w:rsid w:val="00DE496E"/>
    <w:rsid w:val="00E14302"/>
    <w:rsid w:val="00E52D6C"/>
    <w:rsid w:val="00E91359"/>
    <w:rsid w:val="00E96407"/>
    <w:rsid w:val="00ED1517"/>
    <w:rsid w:val="00ED3F8B"/>
    <w:rsid w:val="00ED50FD"/>
    <w:rsid w:val="00EE3606"/>
    <w:rsid w:val="00EE3A96"/>
    <w:rsid w:val="00F15FAE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FF2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55BB1"/>
    <w:rsid w:val="00275326"/>
    <w:rsid w:val="003C1E1D"/>
    <w:rsid w:val="00673D89"/>
    <w:rsid w:val="006B4123"/>
    <w:rsid w:val="00704804"/>
    <w:rsid w:val="007A3602"/>
    <w:rsid w:val="00851622"/>
    <w:rsid w:val="00970072"/>
    <w:rsid w:val="00A37FC5"/>
    <w:rsid w:val="00A52B08"/>
    <w:rsid w:val="00A613EC"/>
    <w:rsid w:val="00AB077F"/>
    <w:rsid w:val="00B14794"/>
    <w:rsid w:val="00B42A3E"/>
    <w:rsid w:val="00D32ED5"/>
    <w:rsid w:val="00D3602D"/>
    <w:rsid w:val="00D76615"/>
    <w:rsid w:val="00F27A4E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12F8C4-164E-4DD8-BE57-B4E8EAEF6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57</TotalTime>
  <Pages>6</Pages>
  <Words>445</Words>
  <Characters>2403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120</cp:revision>
  <dcterms:created xsi:type="dcterms:W3CDTF">2019-02-25T14:54:00Z</dcterms:created>
  <dcterms:modified xsi:type="dcterms:W3CDTF">2022-06-12T04:58:00Z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