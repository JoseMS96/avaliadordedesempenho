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B84B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815846">
        <w:t>nterdisciplinar 2022</w:t>
      </w:r>
    </w:p>
    <w:p w14:paraId="4BE3BB76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03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7A9B69C4" w14:textId="77777777" w:rsidR="006E5425" w:rsidRPr="002C5A42" w:rsidRDefault="00815846">
          <w:pPr>
            <w:pStyle w:val="Subttulo"/>
          </w:pPr>
          <w:r>
            <w:t>03/03/2022</w:t>
          </w:r>
        </w:p>
      </w:sdtContent>
    </w:sdt>
    <w:p w14:paraId="3735847B" w14:textId="6B11B67B" w:rsidR="006E5425" w:rsidRPr="00F84B97" w:rsidRDefault="00F84B97">
      <w:pPr>
        <w:pStyle w:val="Ttulo1"/>
        <w:rPr>
          <w:u w:val="single"/>
        </w:rPr>
      </w:pPr>
      <w:r>
        <w:t>ADD – AVALIADOR DE DESEMPENHO</w:t>
      </w:r>
    </w:p>
    <w:p w14:paraId="1B283B54" w14:textId="77777777" w:rsidR="005072D0" w:rsidRDefault="006A7E89" w:rsidP="005072D0">
      <w:pPr>
        <w:pStyle w:val="Ttulo2"/>
      </w:pPr>
      <w:r>
        <w:t>Contextualização</w:t>
      </w:r>
      <w:r w:rsidR="008D087E">
        <w:t xml:space="preserve"> </w:t>
      </w:r>
    </w:p>
    <w:p w14:paraId="0248D0B2" w14:textId="25567338" w:rsidR="00C6434F" w:rsidRPr="006C4848" w:rsidRDefault="00C6434F" w:rsidP="008B40A7">
      <w:pPr>
        <w:ind w:left="360" w:firstLine="360"/>
        <w:jc w:val="both"/>
        <w:rPr>
          <w:rFonts w:cs="Arial"/>
          <w:i/>
          <w:color w:val="auto"/>
          <w:sz w:val="22"/>
          <w:szCs w:val="22"/>
        </w:rPr>
      </w:pPr>
      <w:r>
        <w:rPr>
          <w:rFonts w:cs="Arial"/>
          <w:i/>
          <w:color w:val="auto"/>
          <w:sz w:val="22"/>
          <w:szCs w:val="22"/>
        </w:rPr>
        <w:t>O sistema tem em vista atender organizações para auxiliar na realização das avaliações de desempenho de seus funcionários, automatizando e tornando personalizável o processo. Facilitando para o Rh gerenciar e planejar seus colaboradores.</w:t>
      </w:r>
    </w:p>
    <w:p w14:paraId="3EAE61D6" w14:textId="3A61A172" w:rsidR="006E5425" w:rsidRDefault="008D087E">
      <w:pPr>
        <w:pStyle w:val="Ttulo2"/>
      </w:pPr>
      <w:r>
        <w:t>Problematização</w:t>
      </w:r>
    </w:p>
    <w:p w14:paraId="4E7B66DC" w14:textId="7FB31D2F" w:rsidR="008B40A7" w:rsidRPr="008B40A7" w:rsidRDefault="008B40A7" w:rsidP="008B40A7">
      <w:pPr>
        <w:ind w:left="360" w:firstLine="360"/>
        <w:jc w:val="both"/>
        <w:rPr>
          <w:rFonts w:cs="Arial"/>
          <w:i/>
          <w:color w:val="auto"/>
          <w:sz w:val="22"/>
          <w:szCs w:val="22"/>
        </w:rPr>
      </w:pPr>
      <w:r w:rsidRPr="008B40A7">
        <w:rPr>
          <w:rFonts w:cs="Arial"/>
          <w:i/>
          <w:color w:val="auto"/>
          <w:sz w:val="22"/>
          <w:szCs w:val="22"/>
        </w:rPr>
        <w:t>O contexto do problema se encontra nas empresas a quais buscam desenvolver, entender e gerir seus funcionários porem o setor de rh carece de um sistema para auxiliar no armazenamento e organização dos formulários.</w:t>
      </w:r>
    </w:p>
    <w:p w14:paraId="763D0C0F" w14:textId="77777777" w:rsidR="00087D1D" w:rsidRDefault="006A7E89" w:rsidP="00F1777A">
      <w:pPr>
        <w:pStyle w:val="Ttulo2"/>
      </w:pPr>
      <w:r>
        <w:t>Objetivo</w:t>
      </w:r>
      <w:r w:rsidR="002F5967">
        <w:t>(s)</w:t>
      </w:r>
      <w:r w:rsidR="00F87689">
        <w:t xml:space="preserve"> Geral e Específicos</w:t>
      </w:r>
    </w:p>
    <w:p w14:paraId="71BEA8E1" w14:textId="3DCD404D" w:rsidR="008B40A7" w:rsidRPr="008B40A7" w:rsidRDefault="008B40A7" w:rsidP="008B40A7">
      <w:pPr>
        <w:ind w:left="360" w:firstLine="360"/>
        <w:jc w:val="both"/>
        <w:rPr>
          <w:rFonts w:cs="Arial"/>
          <w:i/>
          <w:color w:val="auto"/>
          <w:sz w:val="22"/>
          <w:szCs w:val="22"/>
        </w:rPr>
      </w:pPr>
      <w:r w:rsidRPr="008B40A7">
        <w:rPr>
          <w:rFonts w:cs="Arial"/>
          <w:i/>
          <w:color w:val="auto"/>
          <w:sz w:val="22"/>
          <w:szCs w:val="22"/>
        </w:rPr>
        <w:t xml:space="preserve">O projeto busca solucionar o problema de gestão e armazenamento das avaliações de desempenho de cada </w:t>
      </w:r>
      <w:r w:rsidRPr="008B40A7">
        <w:rPr>
          <w:rFonts w:cs="Arial"/>
          <w:i/>
          <w:color w:val="auto"/>
          <w:sz w:val="22"/>
          <w:szCs w:val="22"/>
        </w:rPr>
        <w:t>empresa, de</w:t>
      </w:r>
      <w:r w:rsidRPr="008B40A7">
        <w:rPr>
          <w:rFonts w:cs="Arial"/>
          <w:i/>
          <w:color w:val="auto"/>
          <w:sz w:val="22"/>
          <w:szCs w:val="22"/>
        </w:rPr>
        <w:t xml:space="preserve"> forma automatizada pelo </w:t>
      </w:r>
      <w:r w:rsidRPr="008B40A7">
        <w:rPr>
          <w:rFonts w:cs="Arial"/>
          <w:i/>
          <w:color w:val="auto"/>
          <w:sz w:val="22"/>
          <w:szCs w:val="22"/>
        </w:rPr>
        <w:t>sistema,</w:t>
      </w:r>
      <w:r w:rsidRPr="008B40A7">
        <w:rPr>
          <w:rFonts w:cs="Arial"/>
          <w:i/>
          <w:color w:val="auto"/>
          <w:sz w:val="22"/>
          <w:szCs w:val="22"/>
        </w:rPr>
        <w:t xml:space="preserve"> tentando minimizar o trabalho mecânico do setor de r</w:t>
      </w:r>
      <w:r>
        <w:rPr>
          <w:rFonts w:cs="Arial"/>
          <w:i/>
          <w:color w:val="auto"/>
          <w:sz w:val="22"/>
          <w:szCs w:val="22"/>
        </w:rPr>
        <w:t xml:space="preserve">ecursos </w:t>
      </w:r>
      <w:r w:rsidRPr="008B40A7">
        <w:rPr>
          <w:rFonts w:cs="Arial"/>
          <w:i/>
          <w:color w:val="auto"/>
          <w:sz w:val="22"/>
          <w:szCs w:val="22"/>
        </w:rPr>
        <w:t>h</w:t>
      </w:r>
      <w:r>
        <w:rPr>
          <w:rFonts w:cs="Arial"/>
          <w:i/>
          <w:color w:val="auto"/>
          <w:sz w:val="22"/>
          <w:szCs w:val="22"/>
        </w:rPr>
        <w:t>umanos</w:t>
      </w:r>
      <w:r w:rsidRPr="008B40A7">
        <w:rPr>
          <w:rFonts w:cs="Arial"/>
          <w:i/>
          <w:color w:val="auto"/>
          <w:sz w:val="22"/>
          <w:szCs w:val="22"/>
        </w:rPr>
        <w:t xml:space="preserve"> da organização e contribuindo para o crescimento no todo e individual de cada colaborador.</w:t>
      </w:r>
    </w:p>
    <w:p w14:paraId="6200B1CA" w14:textId="77777777" w:rsidR="008B40A7" w:rsidRDefault="008B40A7" w:rsidP="00673F83">
      <w:pPr>
        <w:pStyle w:val="Ttulo2"/>
        <w:numPr>
          <w:ilvl w:val="0"/>
          <w:numId w:val="0"/>
        </w:numPr>
        <w:ind w:left="360"/>
        <w:jc w:val="both"/>
        <w:rPr>
          <w:rFonts w:cs="Arial"/>
          <w:b w:val="0"/>
          <w:i/>
          <w:color w:val="auto"/>
          <w:sz w:val="22"/>
          <w:szCs w:val="22"/>
        </w:rPr>
      </w:pPr>
    </w:p>
    <w:p w14:paraId="1F04A073" w14:textId="039ABAE6" w:rsidR="00792FBC" w:rsidRPr="00087D1D" w:rsidRDefault="005072D0" w:rsidP="00673F83">
      <w:pPr>
        <w:pStyle w:val="Ttulo2"/>
        <w:numPr>
          <w:ilvl w:val="0"/>
          <w:numId w:val="0"/>
        </w:numPr>
        <w:ind w:left="360"/>
        <w:jc w:val="both"/>
        <w:rPr>
          <w:b w:val="0"/>
          <w:i/>
          <w:color w:val="auto"/>
        </w:rPr>
      </w:pPr>
      <w:r>
        <w:rPr>
          <w:rFonts w:cs="Arial"/>
          <w:b w:val="0"/>
          <w:i/>
          <w:color w:val="auto"/>
          <w:sz w:val="22"/>
          <w:szCs w:val="22"/>
        </w:rPr>
        <w:t>{</w:t>
      </w:r>
      <w:r w:rsidR="00B62BF0" w:rsidRPr="00087D1D">
        <w:rPr>
          <w:rFonts w:cs="Arial"/>
          <w:b w:val="0"/>
          <w:i/>
          <w:color w:val="auto"/>
          <w:sz w:val="22"/>
          <w:szCs w:val="22"/>
        </w:rPr>
        <w:t>Descrever</w:t>
      </w:r>
      <w:r w:rsidR="00792FBC" w:rsidRPr="00087D1D">
        <w:rPr>
          <w:rFonts w:cs="Arial"/>
          <w:b w:val="0"/>
          <w:i/>
          <w:color w:val="auto"/>
          <w:sz w:val="22"/>
          <w:szCs w:val="22"/>
        </w:rPr>
        <w:t xml:space="preserve"> o(s) objetivo(s) </w:t>
      </w:r>
      <w:r w:rsidR="007245B4" w:rsidRPr="00087D1D">
        <w:rPr>
          <w:rFonts w:cs="Arial"/>
          <w:b w:val="0"/>
          <w:i/>
          <w:color w:val="auto"/>
          <w:sz w:val="22"/>
          <w:szCs w:val="22"/>
        </w:rPr>
        <w:t>(</w:t>
      </w:r>
      <w:r w:rsidR="00184CD2" w:rsidRPr="00087D1D">
        <w:rPr>
          <w:rFonts w:cs="Arial"/>
          <w:b w:val="0"/>
          <w:i/>
          <w:color w:val="auto"/>
          <w:sz w:val="22"/>
          <w:szCs w:val="22"/>
        </w:rPr>
        <w:t>de negócio</w:t>
      </w:r>
      <w:r w:rsidR="007245B4" w:rsidRPr="00087D1D">
        <w:rPr>
          <w:rFonts w:cs="Arial"/>
          <w:b w:val="0"/>
          <w:i/>
          <w:color w:val="auto"/>
          <w:sz w:val="22"/>
          <w:szCs w:val="22"/>
        </w:rPr>
        <w:t>)</w:t>
      </w:r>
      <w:r w:rsidR="00184CD2" w:rsidRPr="00087D1D">
        <w:rPr>
          <w:rFonts w:cs="Arial"/>
          <w:b w:val="0"/>
          <w:i/>
          <w:color w:val="auto"/>
          <w:sz w:val="22"/>
          <w:szCs w:val="22"/>
        </w:rPr>
        <w:t xml:space="preserve"> </w:t>
      </w:r>
      <w:r w:rsidR="00792FBC" w:rsidRPr="00087D1D">
        <w:rPr>
          <w:rFonts w:cs="Arial"/>
          <w:b w:val="0"/>
          <w:i/>
          <w:color w:val="auto"/>
          <w:sz w:val="22"/>
          <w:szCs w:val="22"/>
        </w:rPr>
        <w:t>do projeto, ou seja, o que se quer alcançar com os resultados do projeto, e citar a qual o objetivo estratégico</w:t>
      </w:r>
      <w:r w:rsidR="00A75408">
        <w:rPr>
          <w:rFonts w:cs="Arial"/>
          <w:b w:val="0"/>
          <w:i/>
          <w:color w:val="auto"/>
          <w:sz w:val="22"/>
          <w:szCs w:val="22"/>
        </w:rPr>
        <w:t xml:space="preserve"> (de negócio) </w:t>
      </w:r>
      <w:r w:rsidR="00792FBC" w:rsidRPr="00087D1D">
        <w:rPr>
          <w:rFonts w:cs="Arial"/>
          <w:b w:val="0"/>
          <w:i/>
          <w:color w:val="auto"/>
          <w:sz w:val="22"/>
          <w:szCs w:val="22"/>
        </w:rPr>
        <w:t>o projeto está relacionado</w:t>
      </w:r>
      <w:r w:rsidR="004E0377">
        <w:rPr>
          <w:rFonts w:cs="Arial"/>
          <w:b w:val="0"/>
          <w:i/>
          <w:color w:val="auto"/>
          <w:sz w:val="22"/>
          <w:szCs w:val="22"/>
        </w:rPr>
        <w:t>.</w:t>
      </w:r>
      <w:r w:rsidR="00792FBC" w:rsidRPr="00087D1D">
        <w:rPr>
          <w:rFonts w:cs="Arial"/>
          <w:b w:val="0"/>
          <w:i/>
          <w:color w:val="auto"/>
          <w:sz w:val="22"/>
          <w:szCs w:val="22"/>
        </w:rPr>
        <w:t>}</w:t>
      </w:r>
    </w:p>
    <w:p w14:paraId="0F8C1F24" w14:textId="77777777" w:rsidR="00087D1D" w:rsidRDefault="0015297D" w:rsidP="0057492A">
      <w:pPr>
        <w:pStyle w:val="Ttulo2"/>
      </w:pPr>
      <w:r w:rsidRPr="0015297D">
        <w:t>Justificativa</w:t>
      </w:r>
    </w:p>
    <w:p w14:paraId="0D9366DF" w14:textId="0B324278" w:rsidR="00B62BF0" w:rsidRPr="008B40A7" w:rsidRDefault="008B40A7" w:rsidP="00087D1D">
      <w:pPr>
        <w:pStyle w:val="Ttulo2"/>
        <w:numPr>
          <w:ilvl w:val="0"/>
          <w:numId w:val="0"/>
        </w:numPr>
        <w:ind w:left="360"/>
        <w:rPr>
          <w:b w:val="0"/>
          <w:color w:val="auto"/>
        </w:rPr>
      </w:pPr>
      <w:r>
        <w:rPr>
          <w:b w:val="0"/>
          <w:color w:val="auto"/>
        </w:rPr>
        <w:t xml:space="preserve">Com o desenvolvimento desse sistema seria possível. </w:t>
      </w:r>
      <w:r w:rsidR="007D6BAE">
        <w:rPr>
          <w:b w:val="0"/>
          <w:color w:val="auto"/>
        </w:rPr>
        <w:t>Que a empresa tenha uma perspectiva melhor do que se passa entre seus colaboradores e como pode agir em cada situação especifica com os mesmos, e com segurança e confidencialidade no armazenamento dos formulários. Esse registro dos formulários permitirá uma análise em função do tempo decorrido entre uma avaliação e outra.</w:t>
      </w:r>
    </w:p>
    <w:p w14:paraId="6ADE34BA" w14:textId="77777777" w:rsidR="002107AE" w:rsidRDefault="006A7E89" w:rsidP="002107AE">
      <w:pPr>
        <w:pStyle w:val="Ttulo2"/>
        <w:rPr>
          <w:i/>
        </w:rPr>
      </w:pPr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999BADB" w14:textId="60625E75" w:rsidR="000D7CD1" w:rsidRDefault="007D6BAE" w:rsidP="00653876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>
        <w:rPr>
          <w:b w:val="0"/>
          <w:i/>
          <w:color w:val="auto"/>
        </w:rPr>
        <w:t>O setor de r</w:t>
      </w:r>
      <w:r w:rsidR="00653876">
        <w:rPr>
          <w:b w:val="0"/>
          <w:i/>
          <w:color w:val="auto"/>
        </w:rPr>
        <w:t xml:space="preserve">ecursos </w:t>
      </w:r>
      <w:r>
        <w:rPr>
          <w:b w:val="0"/>
          <w:i/>
          <w:color w:val="auto"/>
        </w:rPr>
        <w:t>h</w:t>
      </w:r>
      <w:r w:rsidR="00653876">
        <w:rPr>
          <w:b w:val="0"/>
          <w:i/>
          <w:color w:val="auto"/>
        </w:rPr>
        <w:t>umanos</w:t>
      </w:r>
      <w:r>
        <w:rPr>
          <w:b w:val="0"/>
          <w:i/>
          <w:color w:val="auto"/>
        </w:rPr>
        <w:t xml:space="preserve"> ou agente de rh é um stakeholder que vai fazer uso do sistema para auxiliar </w:t>
      </w:r>
      <w:r w:rsidR="00653876">
        <w:rPr>
          <w:b w:val="0"/>
          <w:i/>
          <w:color w:val="auto"/>
        </w:rPr>
        <w:t>no processo de avaliação.</w:t>
      </w:r>
    </w:p>
    <w:p w14:paraId="6F968A8B" w14:textId="208ED22F" w:rsidR="00653876" w:rsidRPr="00653876" w:rsidRDefault="00653876" w:rsidP="00653876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653876">
        <w:rPr>
          <w:b w:val="0"/>
          <w:i/>
          <w:color w:val="auto"/>
        </w:rPr>
        <w:t>O colaborador também é um stakeholder no qual irá ser avaliado e avaliar a empresa durante sua trajetória.</w:t>
      </w:r>
    </w:p>
    <w:p w14:paraId="16D3A858" w14:textId="00E3AA0D" w:rsidR="00653876" w:rsidRPr="00653876" w:rsidRDefault="00E96407" w:rsidP="00653876">
      <w:pPr>
        <w:pStyle w:val="Ttulo2"/>
      </w:pPr>
      <w:r w:rsidRPr="00D14199">
        <w:t xml:space="preserve">Escopo do </w:t>
      </w:r>
      <w:r w:rsidR="006A7E89" w:rsidRPr="00D14199">
        <w:t>Produto</w:t>
      </w:r>
      <w:r w:rsidR="009746C4" w:rsidRPr="00D14199">
        <w:t xml:space="preserve"> </w:t>
      </w:r>
    </w:p>
    <w:p w14:paraId="5607812D" w14:textId="0BC2B1CC" w:rsidR="00DB4D84" w:rsidRDefault="00653876" w:rsidP="00653876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653876">
        <w:rPr>
          <w:b w:val="0"/>
          <w:i/>
          <w:color w:val="auto"/>
        </w:rPr>
        <w:t xml:space="preserve">Após cada colaborador receber seu login, assim como os </w:t>
      </w:r>
      <w:r w:rsidR="00DB4D84" w:rsidRPr="00653876">
        <w:rPr>
          <w:b w:val="0"/>
          <w:i/>
          <w:color w:val="auto"/>
        </w:rPr>
        <w:t>avaliadores, a</w:t>
      </w:r>
      <w:r w:rsidRPr="00653876">
        <w:rPr>
          <w:b w:val="0"/>
          <w:i/>
          <w:color w:val="auto"/>
        </w:rPr>
        <w:t xml:space="preserve"> solução propõe que será possível o avaliador personalizar com base nos modelos de avaliação de desempenho fornecidos</w:t>
      </w:r>
      <w:r w:rsidR="00DB4D84">
        <w:rPr>
          <w:b w:val="0"/>
          <w:i/>
          <w:color w:val="auto"/>
        </w:rPr>
        <w:t>. Cada modelo pode fornecer um tipo de resultado ou não, já que por exemplo, em casos de autoavaliação o que interessa é o conteúdo do formulário e não existe uma quantificação numérica de pontos para atribuir.</w:t>
      </w:r>
    </w:p>
    <w:p w14:paraId="28E000B5" w14:textId="19E43782" w:rsidR="00DB4D84" w:rsidRPr="00DB4D84" w:rsidRDefault="00DB4D84" w:rsidP="00DB4D84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>
        <w:rPr>
          <w:b w:val="0"/>
          <w:i/>
          <w:color w:val="auto"/>
        </w:rPr>
        <w:t>Cada avaliação estará vinculada a um avaliador e a uma pessoa, e será possível visualizar respostas sobre questionários anteriores ou realizar/criar uma nova.</w:t>
      </w:r>
      <w:r w:rsidR="00653876" w:rsidRPr="00653876">
        <w:rPr>
          <w:b w:val="0"/>
          <w:i/>
          <w:color w:val="auto"/>
        </w:rPr>
        <w:t xml:space="preserve"> </w:t>
      </w:r>
      <w:r>
        <w:rPr>
          <w:b w:val="0"/>
          <w:i/>
          <w:color w:val="auto"/>
        </w:rPr>
        <w:t>Somente os usuários do tipo “rh” poderão observar respostas de todos os colaboradores, garantindo a confidencialidade.</w:t>
      </w:r>
    </w:p>
    <w:p w14:paraId="22D97657" w14:textId="77777777" w:rsidR="002107AE" w:rsidRDefault="006A7E89" w:rsidP="002107AE">
      <w:pPr>
        <w:pStyle w:val="Ttulo2"/>
      </w:pPr>
      <w:r>
        <w:t>Entregas</w:t>
      </w:r>
    </w:p>
    <w:p w14:paraId="0B9DB084" w14:textId="54A5D6FA" w:rsidR="00814CED" w:rsidRPr="002107AE" w:rsidRDefault="00940033" w:rsidP="002107AE">
      <w:pPr>
        <w:pStyle w:val="Ttulo2"/>
        <w:numPr>
          <w:ilvl w:val="0"/>
          <w:numId w:val="0"/>
        </w:numPr>
        <w:ind w:left="360"/>
        <w:jc w:val="both"/>
        <w:rPr>
          <w:b w:val="0"/>
          <w:i/>
        </w:rPr>
      </w:pPr>
      <w:r>
        <w:rPr>
          <w:rFonts w:cs="Arial"/>
          <w:b w:val="0"/>
          <w:i/>
          <w:color w:val="auto"/>
          <w:sz w:val="22"/>
          <w:szCs w:val="22"/>
        </w:rPr>
        <w:t>As saídas do sistema são os formulários em si e os que forem passiveis de resultados ou cálculos numéricos o sistema deve realizar automaticamente. Tudo pronto para análise do funcionário de recursos humanos.</w:t>
      </w:r>
    </w:p>
    <w:p w14:paraId="3B896150" w14:textId="77777777" w:rsidR="002D2D41" w:rsidRDefault="006A7E89" w:rsidP="00EC5B90">
      <w:pPr>
        <w:pStyle w:val="Ttulo2"/>
      </w:pPr>
      <w:r>
        <w:t>Restrições</w:t>
      </w:r>
      <w:r w:rsidR="002D2D41">
        <w:t xml:space="preserve"> </w:t>
      </w:r>
    </w:p>
    <w:p w14:paraId="466BDDB1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Para modelagem do sistema de software:</w:t>
      </w:r>
    </w:p>
    <w:p w14:paraId="3324A971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lastRenderedPageBreak/>
        <w:t>- </w:t>
      </w:r>
      <w:hyperlink r:id="rId9" w:history="1">
        <w:r w:rsidRPr="00940033">
          <w:rPr>
            <w:b w:val="0"/>
            <w:i/>
            <w:color w:val="auto"/>
          </w:rPr>
          <w:t>Ideas Modeler</w:t>
        </w:r>
      </w:hyperlink>
    </w:p>
    <w:p w14:paraId="20851B3C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</w:p>
    <w:p w14:paraId="2D7295B4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Para modelagem do sistema de banco de dados:</w:t>
      </w:r>
    </w:p>
    <w:p w14:paraId="1FE5EA1E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 </w:t>
      </w:r>
      <w:hyperlink r:id="rId10" w:history="1">
        <w:r w:rsidRPr="00940033">
          <w:rPr>
            <w:b w:val="0"/>
            <w:i/>
            <w:color w:val="auto"/>
          </w:rPr>
          <w:t>Dia</w:t>
        </w:r>
      </w:hyperlink>
      <w:r w:rsidRPr="00940033">
        <w:rPr>
          <w:b w:val="0"/>
          <w:i/>
          <w:color w:val="auto"/>
        </w:rPr>
        <w:t> (ou o próprio Ideas Modeler)</w:t>
      </w:r>
    </w:p>
    <w:p w14:paraId="52533E90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</w:p>
    <w:p w14:paraId="5E9406F5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Para construção do sistema de banco de dados:</w:t>
      </w:r>
    </w:p>
    <w:p w14:paraId="6FDBCD60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 </w:t>
      </w:r>
      <w:hyperlink r:id="rId11" w:history="1">
        <w:r w:rsidRPr="00940033">
          <w:rPr>
            <w:b w:val="0"/>
            <w:i/>
            <w:color w:val="auto"/>
          </w:rPr>
          <w:t>PostgreSQL</w:t>
        </w:r>
      </w:hyperlink>
    </w:p>
    <w:p w14:paraId="5E62DD0D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</w:p>
    <w:p w14:paraId="11C71B42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Para construção do sistema de software:</w:t>
      </w:r>
    </w:p>
    <w:p w14:paraId="1E6D7D28" w14:textId="2D0B8760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 IDE Back End Java: Eclipse; SpringTools ou IntelliJ</w:t>
      </w:r>
    </w:p>
    <w:p w14:paraId="69673AA0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 IDE Front End HTML/CSS/JS: VSCODE</w:t>
      </w:r>
    </w:p>
    <w:p w14:paraId="3840F6D3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 Frameworks Back End Java: Spring Boot; Template Enginee Thymeleaf; Maven Dependencies</w:t>
      </w:r>
    </w:p>
    <w:p w14:paraId="2F49C94E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 Frameworks Front End HTML/CSS/JS : BootStrap </w:t>
      </w:r>
    </w:p>
    <w:p w14:paraId="3CBC8835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</w:p>
    <w:p w14:paraId="27C22F0C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Para implantação (deploy) do sistema de software e do sistema de banco de dados:</w:t>
      </w:r>
    </w:p>
    <w:p w14:paraId="5F93B85F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 </w:t>
      </w:r>
      <w:hyperlink r:id="rId12" w:history="1">
        <w:r w:rsidRPr="00940033">
          <w:rPr>
            <w:b w:val="0"/>
            <w:i/>
            <w:color w:val="auto"/>
          </w:rPr>
          <w:t>Docker</w:t>
        </w:r>
      </w:hyperlink>
      <w:r w:rsidRPr="00940033">
        <w:rPr>
          <w:b w:val="0"/>
          <w:i/>
          <w:color w:val="auto"/>
        </w:rPr>
        <w:t> </w:t>
      </w:r>
    </w:p>
    <w:p w14:paraId="41150C9F" w14:textId="77777777" w:rsidR="00940033" w:rsidRPr="00940033" w:rsidRDefault="00940033" w:rsidP="00940033">
      <w:pPr>
        <w:pStyle w:val="Ttulo2"/>
        <w:numPr>
          <w:ilvl w:val="0"/>
          <w:numId w:val="0"/>
        </w:numPr>
        <w:ind w:left="360" w:firstLine="360"/>
        <w:jc w:val="both"/>
        <w:rPr>
          <w:b w:val="0"/>
          <w:i/>
          <w:color w:val="auto"/>
        </w:rPr>
      </w:pPr>
      <w:r w:rsidRPr="00940033">
        <w:rPr>
          <w:b w:val="0"/>
          <w:i/>
          <w:color w:val="auto"/>
        </w:rPr>
        <w:t>- </w:t>
      </w:r>
      <w:hyperlink r:id="rId13" w:history="1">
        <w:r w:rsidRPr="00940033">
          <w:rPr>
            <w:b w:val="0"/>
            <w:i/>
            <w:color w:val="auto"/>
          </w:rPr>
          <w:t>Hiroku</w:t>
        </w:r>
      </w:hyperlink>
    </w:p>
    <w:p w14:paraId="2EFA4501" w14:textId="77777777" w:rsidR="002D2D41" w:rsidRDefault="002D2D41" w:rsidP="002D2D41">
      <w:pPr>
        <w:pStyle w:val="Ttulo2"/>
        <w:numPr>
          <w:ilvl w:val="0"/>
          <w:numId w:val="0"/>
        </w:numPr>
        <w:ind w:left="360"/>
      </w:pPr>
    </w:p>
    <w:p w14:paraId="5235F960" w14:textId="77777777" w:rsidR="00922F2A" w:rsidRPr="00D14199" w:rsidRDefault="00922F2A" w:rsidP="00D14199">
      <w:pPr>
        <w:pStyle w:val="Ttulo2"/>
      </w:pPr>
      <w:r w:rsidRPr="00D14199">
        <w:t>Dependências</w:t>
      </w:r>
    </w:p>
    <w:p w14:paraId="7BACB2AF" w14:textId="77777777" w:rsidR="001D1EF4" w:rsidRPr="00D14199" w:rsidRDefault="001D1EF4" w:rsidP="001D1EF4">
      <w:pPr>
        <w:pStyle w:val="Ttulo2"/>
        <w:numPr>
          <w:ilvl w:val="0"/>
          <w:numId w:val="0"/>
        </w:numPr>
        <w:ind w:left="360"/>
        <w:jc w:val="both"/>
        <w:rPr>
          <w:rFonts w:cs="Arial"/>
          <w:b w:val="0"/>
          <w:i/>
          <w:color w:val="auto"/>
          <w:sz w:val="22"/>
          <w:szCs w:val="22"/>
        </w:rPr>
      </w:pPr>
      <w:r w:rsidRPr="00D14199">
        <w:rPr>
          <w:rFonts w:cs="Arial"/>
          <w:b w:val="0"/>
          <w:i/>
          <w:color w:val="auto"/>
          <w:sz w:val="22"/>
          <w:szCs w:val="22"/>
        </w:rPr>
        <w:t>{Descreva as dependências do projeto em tópicos. Dependências para viabilizar a</w:t>
      </w:r>
      <w:r w:rsidR="003D71CF" w:rsidRPr="00D14199">
        <w:rPr>
          <w:rFonts w:cs="Arial"/>
          <w:b w:val="0"/>
          <w:i/>
          <w:color w:val="auto"/>
          <w:sz w:val="22"/>
          <w:szCs w:val="22"/>
        </w:rPr>
        <w:t xml:space="preserve"> execução/</w:t>
      </w:r>
      <w:r w:rsidRPr="00D14199">
        <w:rPr>
          <w:rFonts w:cs="Arial"/>
          <w:b w:val="0"/>
          <w:i/>
          <w:color w:val="auto"/>
          <w:sz w:val="22"/>
          <w:szCs w:val="22"/>
        </w:rPr>
        <w:t xml:space="preserve"> continuidade do planejamento do projeto. Devem ser monitoradas ao longo do projeto</w:t>
      </w:r>
      <w:r w:rsidR="00D52A7B" w:rsidRPr="00D14199">
        <w:rPr>
          <w:rFonts w:cs="Arial"/>
          <w:b w:val="0"/>
          <w:i/>
          <w:color w:val="auto"/>
          <w:sz w:val="22"/>
          <w:szCs w:val="22"/>
        </w:rPr>
        <w:t>.</w:t>
      </w:r>
      <w:r w:rsidRPr="00D14199">
        <w:rPr>
          <w:rFonts w:cs="Arial"/>
          <w:b w:val="0"/>
          <w:i/>
          <w:color w:val="auto"/>
          <w:sz w:val="22"/>
          <w:szCs w:val="22"/>
        </w:rPr>
        <w:t>}</w:t>
      </w:r>
    </w:p>
    <w:p w14:paraId="2B4FE979" w14:textId="77777777" w:rsidR="005A54AF" w:rsidRPr="00D14199" w:rsidRDefault="004944A7" w:rsidP="00D14199">
      <w:pPr>
        <w:pStyle w:val="Ttulo2"/>
      </w:pPr>
      <w:r w:rsidRPr="00D14199">
        <w:lastRenderedPageBreak/>
        <w:t xml:space="preserve">Não </w:t>
      </w:r>
      <w:r w:rsidR="00E96407" w:rsidRPr="00D14199">
        <w:t>escopo</w:t>
      </w:r>
      <w:r w:rsidR="002107AE" w:rsidRPr="00D14199">
        <w:t xml:space="preserve"> </w:t>
      </w:r>
    </w:p>
    <w:p w14:paraId="026354C9" w14:textId="77777777" w:rsidR="005D6A73" w:rsidRDefault="005D6A73" w:rsidP="005A54AF">
      <w:pPr>
        <w:pStyle w:val="Ttulo2"/>
        <w:numPr>
          <w:ilvl w:val="0"/>
          <w:numId w:val="0"/>
        </w:numPr>
        <w:ind w:left="360"/>
        <w:rPr>
          <w:rFonts w:cs="Arial"/>
          <w:b w:val="0"/>
          <w:i/>
          <w:color w:val="auto"/>
          <w:sz w:val="22"/>
          <w:szCs w:val="22"/>
        </w:rPr>
      </w:pPr>
      <w:r>
        <w:rPr>
          <w:rFonts w:cs="Arial"/>
          <w:b w:val="0"/>
          <w:i/>
          <w:color w:val="auto"/>
          <w:sz w:val="22"/>
          <w:szCs w:val="22"/>
        </w:rPr>
        <w:t xml:space="preserve">1-Adiciona novos métodos de avaliação </w:t>
      </w:r>
    </w:p>
    <w:p w14:paraId="33BC9136" w14:textId="6B441F88" w:rsidR="00E9257A" w:rsidRPr="00D14199" w:rsidRDefault="005D6A73" w:rsidP="005A54AF">
      <w:pPr>
        <w:pStyle w:val="Ttulo2"/>
        <w:numPr>
          <w:ilvl w:val="0"/>
          <w:numId w:val="0"/>
        </w:numPr>
        <w:ind w:left="360"/>
        <w:rPr>
          <w:rFonts w:cs="Arial"/>
          <w:b w:val="0"/>
          <w:i/>
          <w:color w:val="auto"/>
          <w:sz w:val="22"/>
          <w:szCs w:val="22"/>
        </w:rPr>
      </w:pPr>
      <w:r>
        <w:rPr>
          <w:rFonts w:cs="Arial"/>
          <w:b w:val="0"/>
          <w:i/>
          <w:color w:val="auto"/>
          <w:sz w:val="22"/>
          <w:szCs w:val="22"/>
        </w:rPr>
        <w:t xml:space="preserve">2-Integração com sistemas pré – existentes </w:t>
      </w:r>
      <w:r w:rsidR="00E9257A" w:rsidRPr="00D14199">
        <w:rPr>
          <w:rFonts w:cs="Arial"/>
          <w:b w:val="0"/>
          <w:i/>
          <w:color w:val="auto"/>
          <w:sz w:val="22"/>
          <w:szCs w:val="22"/>
        </w:rPr>
        <w:t>}</w:t>
      </w:r>
    </w:p>
    <w:p w14:paraId="641B9EAE" w14:textId="77777777" w:rsidR="006E5425" w:rsidRPr="002C5A42" w:rsidRDefault="00596364">
      <w:pPr>
        <w:pStyle w:val="Ttulo2"/>
      </w:pPr>
      <w:r>
        <w:t>Considerações Finais</w:t>
      </w:r>
    </w:p>
    <w:p w14:paraId="12A35FCA" w14:textId="7C0F9658" w:rsidR="00131A6D" w:rsidRPr="005D6A73" w:rsidRDefault="005D6A73" w:rsidP="005D6A73">
      <w:pPr>
        <w:pStyle w:val="Ttulo2"/>
        <w:numPr>
          <w:ilvl w:val="0"/>
          <w:numId w:val="0"/>
        </w:numPr>
        <w:ind w:left="360"/>
        <w:jc w:val="both"/>
        <w:rPr>
          <w:rFonts w:cs="Arial"/>
          <w:b w:val="0"/>
          <w:i/>
          <w:color w:val="auto"/>
          <w:sz w:val="22"/>
          <w:szCs w:val="22"/>
        </w:rPr>
      </w:pPr>
      <w:r w:rsidRPr="005D6A73">
        <w:rPr>
          <w:rFonts w:cs="Arial"/>
          <w:b w:val="0"/>
          <w:i/>
          <w:color w:val="auto"/>
          <w:sz w:val="22"/>
          <w:szCs w:val="22"/>
        </w:rPr>
        <w:t>Conclui-se que além dos conhecimentos das tecnologias adquiridos na hora da implementação do projeto, ainda será possível contribuir para uma melhor gerencia de colaboradores e também a melhorar o ambiente de trabalho para os colaboradores.</w:t>
      </w:r>
    </w:p>
    <w:p w14:paraId="209E9569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7ED6AC7D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 xml:space="preserve">Aprovamos o projeto como descrito acima e autorizamos </w:t>
      </w:r>
      <w:r w:rsidR="003C782F">
        <w:rPr>
          <w:sz w:val="24"/>
          <w:szCs w:val="24"/>
        </w:rPr>
        <w:t>o</w:t>
      </w:r>
      <w:r w:rsidRPr="00ED1517">
        <w:rPr>
          <w:sz w:val="24"/>
          <w:szCs w:val="24"/>
        </w:rPr>
        <w:t xml:space="preserve"> </w:t>
      </w:r>
      <w:r w:rsidR="003C782F">
        <w:rPr>
          <w:sz w:val="24"/>
          <w:szCs w:val="24"/>
        </w:rPr>
        <w:t xml:space="preserve">time </w:t>
      </w:r>
      <w:r w:rsidRPr="00ED1517">
        <w:rPr>
          <w:sz w:val="24"/>
          <w:szCs w:val="24"/>
        </w:rPr>
        <w:t>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4B56228E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0CA4455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15045C31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35191E0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2704D86" w14:textId="77777777" w:rsidTr="002F5967">
        <w:tc>
          <w:tcPr>
            <w:tcW w:w="1923" w:type="pct"/>
          </w:tcPr>
          <w:p w14:paraId="427875CE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24C3FF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623EE8A8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95AD503" w14:textId="77777777" w:rsidR="006E5425" w:rsidRPr="002C5A42" w:rsidRDefault="006E5425" w:rsidP="00514CA3"/>
    <w:sectPr w:rsidR="006E5425" w:rsidRPr="002C5A42" w:rsidSect="002C5A42">
      <w:headerReference w:type="default" r:id="rId14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B872F" w14:textId="77777777" w:rsidR="003058E2" w:rsidRDefault="003058E2">
      <w:pPr>
        <w:spacing w:after="0" w:line="240" w:lineRule="auto"/>
      </w:pPr>
      <w:r>
        <w:separator/>
      </w:r>
    </w:p>
  </w:endnote>
  <w:endnote w:type="continuationSeparator" w:id="0">
    <w:p w14:paraId="5B75A0FC" w14:textId="77777777" w:rsidR="003058E2" w:rsidRDefault="00305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C7F2" w14:textId="77777777" w:rsidR="003058E2" w:rsidRDefault="003058E2">
      <w:pPr>
        <w:spacing w:after="0" w:line="240" w:lineRule="auto"/>
      </w:pPr>
      <w:r>
        <w:separator/>
      </w:r>
    </w:p>
  </w:footnote>
  <w:footnote w:type="continuationSeparator" w:id="0">
    <w:p w14:paraId="4AF233D3" w14:textId="77777777" w:rsidR="003058E2" w:rsidRDefault="00305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5219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69F202" wp14:editId="0475FF6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D419F7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14199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9F202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DD419F7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14199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91946">
    <w:abstractNumId w:val="0"/>
  </w:num>
  <w:num w:numId="2" w16cid:durableId="924456527">
    <w:abstractNumId w:val="2"/>
  </w:num>
  <w:num w:numId="3" w16cid:durableId="1878543341">
    <w:abstractNumId w:val="2"/>
    <w:lvlOverride w:ilvl="0">
      <w:startOverride w:val="1"/>
    </w:lvlOverride>
  </w:num>
  <w:num w:numId="4" w16cid:durableId="1911184549">
    <w:abstractNumId w:val="1"/>
  </w:num>
  <w:num w:numId="5" w16cid:durableId="212931156">
    <w:abstractNumId w:val="1"/>
  </w:num>
  <w:num w:numId="6" w16cid:durableId="477380245">
    <w:abstractNumId w:val="1"/>
  </w:num>
  <w:num w:numId="7" w16cid:durableId="1800339643">
    <w:abstractNumId w:val="1"/>
  </w:num>
  <w:num w:numId="8" w16cid:durableId="5709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8395E"/>
    <w:rsid w:val="00087D1D"/>
    <w:rsid w:val="00094F6F"/>
    <w:rsid w:val="000A2436"/>
    <w:rsid w:val="000A4986"/>
    <w:rsid w:val="000B49E3"/>
    <w:rsid w:val="000D7CD1"/>
    <w:rsid w:val="000F4E7D"/>
    <w:rsid w:val="001212A5"/>
    <w:rsid w:val="00131A6D"/>
    <w:rsid w:val="0015297D"/>
    <w:rsid w:val="00173D71"/>
    <w:rsid w:val="00184CD2"/>
    <w:rsid w:val="001C4A0C"/>
    <w:rsid w:val="001D1EF4"/>
    <w:rsid w:val="00202648"/>
    <w:rsid w:val="00205524"/>
    <w:rsid w:val="00206EA2"/>
    <w:rsid w:val="002107AE"/>
    <w:rsid w:val="00266238"/>
    <w:rsid w:val="00274FCA"/>
    <w:rsid w:val="002B48F2"/>
    <w:rsid w:val="002C015C"/>
    <w:rsid w:val="002C5A42"/>
    <w:rsid w:val="002D2D41"/>
    <w:rsid w:val="002F5967"/>
    <w:rsid w:val="003058E2"/>
    <w:rsid w:val="00312013"/>
    <w:rsid w:val="00320D6D"/>
    <w:rsid w:val="00327BEF"/>
    <w:rsid w:val="00337DED"/>
    <w:rsid w:val="00355281"/>
    <w:rsid w:val="00373656"/>
    <w:rsid w:val="0037771C"/>
    <w:rsid w:val="00377D7E"/>
    <w:rsid w:val="003B7391"/>
    <w:rsid w:val="003C782F"/>
    <w:rsid w:val="003D4812"/>
    <w:rsid w:val="003D71CF"/>
    <w:rsid w:val="004017C1"/>
    <w:rsid w:val="00415FCC"/>
    <w:rsid w:val="00417848"/>
    <w:rsid w:val="00437D75"/>
    <w:rsid w:val="00441B8C"/>
    <w:rsid w:val="00475E52"/>
    <w:rsid w:val="004944A7"/>
    <w:rsid w:val="004A3274"/>
    <w:rsid w:val="004E0377"/>
    <w:rsid w:val="005064C8"/>
    <w:rsid w:val="005072D0"/>
    <w:rsid w:val="00514CA3"/>
    <w:rsid w:val="00515972"/>
    <w:rsid w:val="00523C36"/>
    <w:rsid w:val="005433A0"/>
    <w:rsid w:val="0056417C"/>
    <w:rsid w:val="00596364"/>
    <w:rsid w:val="005A54AF"/>
    <w:rsid w:val="005D6A73"/>
    <w:rsid w:val="005D6C98"/>
    <w:rsid w:val="00632D4F"/>
    <w:rsid w:val="00643F43"/>
    <w:rsid w:val="00653876"/>
    <w:rsid w:val="00662B82"/>
    <w:rsid w:val="0066776A"/>
    <w:rsid w:val="00682E75"/>
    <w:rsid w:val="006961A9"/>
    <w:rsid w:val="006A7E89"/>
    <w:rsid w:val="006C3AB3"/>
    <w:rsid w:val="006C4848"/>
    <w:rsid w:val="006D36FD"/>
    <w:rsid w:val="006E0AA2"/>
    <w:rsid w:val="006E5425"/>
    <w:rsid w:val="007100AD"/>
    <w:rsid w:val="00713EC5"/>
    <w:rsid w:val="007245B4"/>
    <w:rsid w:val="00792FBC"/>
    <w:rsid w:val="00795012"/>
    <w:rsid w:val="007C0D22"/>
    <w:rsid w:val="007C5632"/>
    <w:rsid w:val="007D6BAE"/>
    <w:rsid w:val="007E6581"/>
    <w:rsid w:val="007F4993"/>
    <w:rsid w:val="00814CED"/>
    <w:rsid w:val="00815846"/>
    <w:rsid w:val="00826E43"/>
    <w:rsid w:val="00854D6B"/>
    <w:rsid w:val="00870880"/>
    <w:rsid w:val="00892DFC"/>
    <w:rsid w:val="008A4F65"/>
    <w:rsid w:val="008B40A7"/>
    <w:rsid w:val="008B40AD"/>
    <w:rsid w:val="008C36A2"/>
    <w:rsid w:val="008D087E"/>
    <w:rsid w:val="00910552"/>
    <w:rsid w:val="00922F2A"/>
    <w:rsid w:val="00924C48"/>
    <w:rsid w:val="00940033"/>
    <w:rsid w:val="00957380"/>
    <w:rsid w:val="009746C4"/>
    <w:rsid w:val="009774CD"/>
    <w:rsid w:val="00993C21"/>
    <w:rsid w:val="00994769"/>
    <w:rsid w:val="0099565F"/>
    <w:rsid w:val="009E27BD"/>
    <w:rsid w:val="00A04870"/>
    <w:rsid w:val="00A42468"/>
    <w:rsid w:val="00A75408"/>
    <w:rsid w:val="00A81859"/>
    <w:rsid w:val="00A930C5"/>
    <w:rsid w:val="00AA38BC"/>
    <w:rsid w:val="00AF57A3"/>
    <w:rsid w:val="00B62BF0"/>
    <w:rsid w:val="00B915D0"/>
    <w:rsid w:val="00BB4771"/>
    <w:rsid w:val="00BC5630"/>
    <w:rsid w:val="00BC74DA"/>
    <w:rsid w:val="00BE19D4"/>
    <w:rsid w:val="00C04900"/>
    <w:rsid w:val="00C17C9E"/>
    <w:rsid w:val="00C61465"/>
    <w:rsid w:val="00C6434F"/>
    <w:rsid w:val="00CD0DDD"/>
    <w:rsid w:val="00CE559B"/>
    <w:rsid w:val="00D14199"/>
    <w:rsid w:val="00D15DA4"/>
    <w:rsid w:val="00D2489D"/>
    <w:rsid w:val="00D52A7B"/>
    <w:rsid w:val="00D938EB"/>
    <w:rsid w:val="00D9643D"/>
    <w:rsid w:val="00DB4D84"/>
    <w:rsid w:val="00DC370D"/>
    <w:rsid w:val="00DC42DA"/>
    <w:rsid w:val="00DC4F45"/>
    <w:rsid w:val="00DD1233"/>
    <w:rsid w:val="00DF2627"/>
    <w:rsid w:val="00E52D6C"/>
    <w:rsid w:val="00E9257A"/>
    <w:rsid w:val="00E96407"/>
    <w:rsid w:val="00EA7567"/>
    <w:rsid w:val="00EC7D24"/>
    <w:rsid w:val="00ED1517"/>
    <w:rsid w:val="00ED3F8B"/>
    <w:rsid w:val="00EE3A96"/>
    <w:rsid w:val="00EF0C73"/>
    <w:rsid w:val="00F1777A"/>
    <w:rsid w:val="00F84B97"/>
    <w:rsid w:val="00F87689"/>
    <w:rsid w:val="00F91922"/>
    <w:rsid w:val="00FD153F"/>
    <w:rsid w:val="00F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7EDAC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40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eroku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docker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ostgresql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ia-installer.d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oftwareideas.net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41D52"/>
    <w:rsid w:val="00175C27"/>
    <w:rsid w:val="0021106A"/>
    <w:rsid w:val="003219B4"/>
    <w:rsid w:val="003769F7"/>
    <w:rsid w:val="003C1E1D"/>
    <w:rsid w:val="004B4EBE"/>
    <w:rsid w:val="0076498E"/>
    <w:rsid w:val="007A3602"/>
    <w:rsid w:val="00851622"/>
    <w:rsid w:val="009968C7"/>
    <w:rsid w:val="00A52B08"/>
    <w:rsid w:val="00AA1887"/>
    <w:rsid w:val="00AB077F"/>
    <w:rsid w:val="00B82AC3"/>
    <w:rsid w:val="00C31E9B"/>
    <w:rsid w:val="00C66A44"/>
    <w:rsid w:val="00D76615"/>
    <w:rsid w:val="00E115B2"/>
    <w:rsid w:val="00E7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220615D-4294-422F-B0F0-7C67BF6D7E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6</TotalTime>
  <Pages>4</Pages>
  <Words>648</Words>
  <Characters>3503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Anderi</cp:lastModifiedBy>
  <cp:revision>3</cp:revision>
  <dcterms:created xsi:type="dcterms:W3CDTF">2022-03-31T18:10:00Z</dcterms:created>
  <dcterms:modified xsi:type="dcterms:W3CDTF">2022-03-31T18:10:00Z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