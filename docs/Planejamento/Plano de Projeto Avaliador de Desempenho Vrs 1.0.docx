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6E6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1C6B57">
        <w:t>2</w:t>
      </w:r>
      <w:r w:rsidR="00F2235E">
        <w:t>2</w:t>
      </w:r>
    </w:p>
    <w:p w14:paraId="3F9E10D3" w14:textId="77777777" w:rsidR="00700105" w:rsidRDefault="002163E7">
      <w:pPr>
        <w:pStyle w:val="Ttulo"/>
      </w:pPr>
      <w:r>
        <w:t>pLANEJAMENTO</w:t>
      </w:r>
    </w:p>
    <w:p w14:paraId="2DF83C21" w14:textId="77777777" w:rsidR="006E5425" w:rsidRPr="002C5A42" w:rsidRDefault="002163E7">
      <w:pPr>
        <w:pStyle w:val="Ttulo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22-06-0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72790C9" w14:textId="77777777" w:rsidR="006E5425" w:rsidRPr="002C5A42" w:rsidRDefault="00737881">
          <w:pPr>
            <w:pStyle w:val="Subttulo"/>
          </w:pPr>
          <w:r>
            <w:t>02/06/2022</w:t>
          </w:r>
        </w:p>
      </w:sdtContent>
    </w:sdt>
    <w:p w14:paraId="33EA3DD8" w14:textId="7F44E3FA" w:rsidR="006E5425" w:rsidRDefault="00173B82">
      <w:pPr>
        <w:pStyle w:val="Ttulo1"/>
      </w:pPr>
      <w:r>
        <w:t>AVALIADOR DE DESEMPENHO</w:t>
      </w:r>
    </w:p>
    <w:p w14:paraId="3C53649B" w14:textId="77777777" w:rsidR="00F81319" w:rsidRDefault="00F81319" w:rsidP="00F81319">
      <w:pPr>
        <w:pStyle w:val="Ttulo2"/>
        <w:numPr>
          <w:ilvl w:val="0"/>
          <w:numId w:val="0"/>
        </w:numPr>
        <w:ind w:left="360" w:hanging="360"/>
      </w:pPr>
      <w:r>
        <w:t xml:space="preserve">1. </w:t>
      </w:r>
      <w:r w:rsidR="0023299A">
        <w:t xml:space="preserve">Apresentação </w:t>
      </w:r>
    </w:p>
    <w:p w14:paraId="66475FAE" w14:textId="7EB25A4D" w:rsidR="008E1694" w:rsidRPr="008E1694" w:rsidRDefault="004D437C" w:rsidP="004D437C">
      <w:pPr>
        <w:ind w:firstLine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 projeto tem como objetivo auxiliar</w:t>
      </w:r>
      <w:r w:rsidR="002373FF">
        <w:rPr>
          <w:rFonts w:ascii="Times New Roman" w:hAnsi="Times New Roman"/>
          <w:color w:val="auto"/>
          <w:sz w:val="24"/>
          <w:szCs w:val="24"/>
        </w:rPr>
        <w:t xml:space="preserve"> o</w:t>
      </w:r>
      <w:r>
        <w:rPr>
          <w:rFonts w:ascii="Times New Roman" w:hAnsi="Times New Roman"/>
          <w:color w:val="auto"/>
          <w:sz w:val="24"/>
          <w:szCs w:val="24"/>
        </w:rPr>
        <w:t xml:space="preserve"> funcionário de recursos humanos a realizar avaliações de desempenho </w:t>
      </w:r>
      <w:r w:rsidR="00C81B93">
        <w:rPr>
          <w:rFonts w:ascii="Times New Roman" w:hAnsi="Times New Roman"/>
          <w:color w:val="auto"/>
          <w:sz w:val="24"/>
          <w:szCs w:val="24"/>
        </w:rPr>
        <w:t xml:space="preserve">de forma dinâmica </w:t>
      </w:r>
      <w:r>
        <w:rPr>
          <w:rFonts w:ascii="Times New Roman" w:hAnsi="Times New Roman"/>
          <w:color w:val="auto"/>
          <w:sz w:val="24"/>
          <w:szCs w:val="24"/>
        </w:rPr>
        <w:t>em suas organizações, de forma segura e que fique armazenado, para futuras comparações</w:t>
      </w:r>
      <w:r w:rsidR="00914EBA">
        <w:rPr>
          <w:rFonts w:ascii="Times New Roman" w:hAnsi="Times New Roman"/>
          <w:color w:val="auto"/>
          <w:sz w:val="24"/>
          <w:szCs w:val="24"/>
        </w:rPr>
        <w:t xml:space="preserve"> e possibilitando feedbacks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5B2E7A17" w14:textId="77777777" w:rsidR="00931EC7" w:rsidRDefault="002D0905" w:rsidP="002D0905">
      <w:pPr>
        <w:pStyle w:val="Ttulo2"/>
        <w:numPr>
          <w:ilvl w:val="0"/>
          <w:numId w:val="0"/>
        </w:numPr>
        <w:ind w:left="360" w:hanging="360"/>
      </w:pPr>
      <w:r>
        <w:t xml:space="preserve">2. </w:t>
      </w:r>
      <w:r w:rsidR="00314278">
        <w:t>Recursos necessários</w:t>
      </w:r>
    </w:p>
    <w:p w14:paraId="210EA311" w14:textId="77777777" w:rsidR="008A5747" w:rsidRPr="008A5747" w:rsidRDefault="008A5747" w:rsidP="008A5747"/>
    <w:p w14:paraId="49928D6E" w14:textId="77777777" w:rsidR="00314278" w:rsidRDefault="002D0905" w:rsidP="0000291C">
      <w:pPr>
        <w:pStyle w:val="Ttulo3"/>
      </w:pPr>
      <w:r>
        <w:t>2</w:t>
      </w:r>
      <w:r w:rsidR="00314278">
        <w:t>.1 Hardware</w:t>
      </w:r>
    </w:p>
    <w:p w14:paraId="21E8F186" w14:textId="65B0409E" w:rsidR="00F91001" w:rsidRDefault="00E041BB" w:rsidP="002169C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 </w:t>
      </w:r>
      <w:r w:rsidR="002169CF" w:rsidRPr="008A5747">
        <w:rPr>
          <w:rFonts w:ascii="Times New Roman" w:hAnsi="Times New Roman"/>
          <w:color w:val="auto"/>
          <w:sz w:val="24"/>
          <w:szCs w:val="24"/>
        </w:rPr>
        <w:t>computador</w:t>
      </w:r>
      <w:r>
        <w:rPr>
          <w:rFonts w:ascii="Times New Roman" w:hAnsi="Times New Roman"/>
          <w:color w:val="auto"/>
          <w:sz w:val="24"/>
          <w:szCs w:val="24"/>
        </w:rPr>
        <w:t>es</w:t>
      </w:r>
      <w:r w:rsidR="00F91001">
        <w:rPr>
          <w:rFonts w:ascii="Times New Roman" w:hAnsi="Times New Roman"/>
          <w:color w:val="auto"/>
          <w:sz w:val="24"/>
          <w:szCs w:val="24"/>
        </w:rPr>
        <w:t>:</w:t>
      </w:r>
    </w:p>
    <w:p w14:paraId="35ABD241" w14:textId="7B470A54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Computador 1:</w:t>
      </w:r>
    </w:p>
    <w:p w14:paraId="26572DDA" w14:textId="62538EEB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Placa de vídeo:</w:t>
      </w:r>
      <w:r w:rsidR="00F873BA" w:rsidRPr="00F873B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873BA">
        <w:rPr>
          <w:rFonts w:ascii="Times New Roman" w:hAnsi="Times New Roman"/>
          <w:color w:val="auto"/>
          <w:sz w:val="24"/>
          <w:szCs w:val="24"/>
        </w:rPr>
        <w:t>Nvid</w:t>
      </w:r>
      <w:r w:rsidR="002373FF">
        <w:rPr>
          <w:rFonts w:ascii="Times New Roman" w:hAnsi="Times New Roman"/>
          <w:color w:val="auto"/>
          <w:sz w:val="24"/>
          <w:szCs w:val="24"/>
        </w:rPr>
        <w:t>i</w:t>
      </w:r>
      <w:r w:rsidR="00F873BA">
        <w:rPr>
          <w:rFonts w:ascii="Times New Roman" w:hAnsi="Times New Roman"/>
          <w:color w:val="auto"/>
          <w:sz w:val="24"/>
          <w:szCs w:val="24"/>
        </w:rPr>
        <w:t xml:space="preserve">a GeForce </w:t>
      </w:r>
      <w:r>
        <w:rPr>
          <w:rFonts w:ascii="Times New Roman" w:hAnsi="Times New Roman"/>
          <w:color w:val="auto"/>
          <w:sz w:val="24"/>
          <w:szCs w:val="24"/>
        </w:rPr>
        <w:t xml:space="preserve">RTX 3060 </w:t>
      </w:r>
    </w:p>
    <w:p w14:paraId="135B7FFC" w14:textId="77777777" w:rsidR="00F91001" w:rsidRDefault="00C81B93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 w:rsidRPr="00C81B93">
        <w:rPr>
          <w:rFonts w:ascii="Times New Roman" w:hAnsi="Times New Roman"/>
          <w:color w:val="auto"/>
          <w:sz w:val="24"/>
          <w:szCs w:val="24"/>
        </w:rPr>
        <w:t xml:space="preserve">Processador: </w:t>
      </w:r>
      <w:r>
        <w:rPr>
          <w:rFonts w:ascii="Times New Roman" w:hAnsi="Times New Roman"/>
          <w:color w:val="auto"/>
          <w:sz w:val="24"/>
          <w:szCs w:val="24"/>
        </w:rPr>
        <w:t xml:space="preserve">AMD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Ryzen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5 </w:t>
      </w:r>
      <w:r w:rsidR="00F91001">
        <w:rPr>
          <w:rFonts w:ascii="Times New Roman" w:hAnsi="Times New Roman"/>
          <w:color w:val="auto"/>
          <w:sz w:val="24"/>
          <w:szCs w:val="24"/>
        </w:rPr>
        <w:t>3600- 6core</w:t>
      </w:r>
      <w:r w:rsidRPr="00C81B9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16488F07" w14:textId="6F643784" w:rsidR="002169CF" w:rsidRDefault="00C81B93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 w:rsidRPr="00C81B93">
        <w:rPr>
          <w:rFonts w:ascii="Times New Roman" w:hAnsi="Times New Roman"/>
          <w:color w:val="auto"/>
          <w:sz w:val="24"/>
          <w:szCs w:val="24"/>
        </w:rPr>
        <w:t xml:space="preserve">Memória RAM: </w:t>
      </w:r>
      <w:r w:rsidR="00F91001">
        <w:rPr>
          <w:rFonts w:ascii="Times New Roman" w:hAnsi="Times New Roman"/>
          <w:color w:val="auto"/>
          <w:sz w:val="24"/>
          <w:szCs w:val="24"/>
        </w:rPr>
        <w:t>16</w:t>
      </w:r>
      <w:r w:rsidRPr="00C81B93">
        <w:rPr>
          <w:rFonts w:ascii="Times New Roman" w:hAnsi="Times New Roman"/>
          <w:color w:val="auto"/>
          <w:sz w:val="24"/>
          <w:szCs w:val="24"/>
        </w:rPr>
        <w:t xml:space="preserve"> GB</w:t>
      </w:r>
    </w:p>
    <w:p w14:paraId="79C39411" w14:textId="77777777" w:rsidR="00F91001" w:rsidRPr="008A5747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78A3BFC1" w14:textId="43FFFD49" w:rsidR="002169CF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Computador 2:</w:t>
      </w:r>
    </w:p>
    <w:p w14:paraId="4EA4AA11" w14:textId="40E45F6A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Processador:</w:t>
      </w:r>
      <w:r w:rsidR="009251D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91001">
        <w:rPr>
          <w:rFonts w:ascii="Times New Roman" w:hAnsi="Times New Roman"/>
          <w:color w:val="auto"/>
          <w:sz w:val="24"/>
          <w:szCs w:val="24"/>
        </w:rPr>
        <w:t xml:space="preserve">Intel(R) </w:t>
      </w:r>
      <w:proofErr w:type="gramStart"/>
      <w:r w:rsidRPr="00F91001">
        <w:rPr>
          <w:rFonts w:ascii="Times New Roman" w:hAnsi="Times New Roman"/>
          <w:color w:val="auto"/>
          <w:sz w:val="24"/>
          <w:szCs w:val="24"/>
        </w:rPr>
        <w:t>Core(</w:t>
      </w:r>
      <w:proofErr w:type="gramEnd"/>
      <w:r w:rsidRPr="00F91001">
        <w:rPr>
          <w:rFonts w:ascii="Times New Roman" w:hAnsi="Times New Roman"/>
          <w:color w:val="auto"/>
          <w:sz w:val="24"/>
          <w:szCs w:val="24"/>
        </w:rPr>
        <w:t>TM) i5-9400F</w:t>
      </w:r>
    </w:p>
    <w:p w14:paraId="48FB66C4" w14:textId="766569EE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Memória RAM: 16GB</w:t>
      </w:r>
    </w:p>
    <w:p w14:paraId="4C7126ED" w14:textId="78D6F6DB" w:rsidR="00F91001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Placa de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vídeo :</w:t>
      </w:r>
      <w:proofErr w:type="gramEnd"/>
      <w:r w:rsidR="00F873BA" w:rsidRPr="00F873B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873BA">
        <w:rPr>
          <w:rFonts w:ascii="Times New Roman" w:hAnsi="Times New Roman"/>
          <w:color w:val="auto"/>
          <w:sz w:val="24"/>
          <w:szCs w:val="24"/>
        </w:rPr>
        <w:t>Nvid</w:t>
      </w:r>
      <w:r w:rsidR="002373FF">
        <w:rPr>
          <w:rFonts w:ascii="Times New Roman" w:hAnsi="Times New Roman"/>
          <w:color w:val="auto"/>
          <w:sz w:val="24"/>
          <w:szCs w:val="24"/>
        </w:rPr>
        <w:t>i</w:t>
      </w:r>
      <w:r w:rsidR="00F873BA">
        <w:rPr>
          <w:rFonts w:ascii="Times New Roman" w:hAnsi="Times New Roman"/>
          <w:color w:val="auto"/>
          <w:sz w:val="24"/>
          <w:szCs w:val="24"/>
        </w:rPr>
        <w:t>a</w:t>
      </w:r>
      <w:r w:rsidRPr="00F91001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873BA">
        <w:rPr>
          <w:rFonts w:ascii="Times New Roman" w:hAnsi="Times New Roman"/>
          <w:color w:val="auto"/>
          <w:sz w:val="24"/>
          <w:szCs w:val="24"/>
        </w:rPr>
        <w:t xml:space="preserve">GeForce </w:t>
      </w:r>
      <w:r>
        <w:rPr>
          <w:rFonts w:ascii="Times New Roman" w:hAnsi="Times New Roman"/>
          <w:color w:val="auto"/>
          <w:sz w:val="24"/>
          <w:szCs w:val="24"/>
        </w:rPr>
        <w:t xml:space="preserve">GTX </w:t>
      </w:r>
      <w:r w:rsidR="00F873BA">
        <w:rPr>
          <w:rFonts w:ascii="Times New Roman" w:hAnsi="Times New Roman"/>
          <w:color w:val="auto"/>
          <w:sz w:val="24"/>
          <w:szCs w:val="24"/>
        </w:rPr>
        <w:t>16</w:t>
      </w:r>
      <w:r>
        <w:rPr>
          <w:rFonts w:ascii="Times New Roman" w:hAnsi="Times New Roman"/>
          <w:color w:val="auto"/>
          <w:sz w:val="24"/>
          <w:szCs w:val="24"/>
        </w:rPr>
        <w:t xml:space="preserve">60 </w:t>
      </w:r>
    </w:p>
    <w:p w14:paraId="2B9DD5A9" w14:textId="2BEF2964" w:rsidR="00F91001" w:rsidRPr="008A5747" w:rsidRDefault="00F91001" w:rsidP="00F91001">
      <w:pPr>
        <w:spacing w:after="0" w:line="360" w:lineRule="auto"/>
        <w:ind w:left="720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3D004281" w14:textId="77777777" w:rsidR="002169CF" w:rsidRDefault="002169CF" w:rsidP="0000291C">
      <w:pPr>
        <w:pStyle w:val="Ttulo3"/>
      </w:pPr>
    </w:p>
    <w:p w14:paraId="4E041E36" w14:textId="77777777" w:rsidR="00314278" w:rsidRDefault="002D0905" w:rsidP="0000291C">
      <w:pPr>
        <w:pStyle w:val="Ttulo3"/>
      </w:pPr>
      <w:r>
        <w:t>2</w:t>
      </w:r>
      <w:r w:rsidR="00314278">
        <w:t>.2 Software</w:t>
      </w:r>
    </w:p>
    <w:p w14:paraId="3CEF7D82" w14:textId="2F3CEFC7" w:rsidR="002169CF" w:rsidRPr="00777ED4" w:rsidRDefault="002169CF" w:rsidP="00777ED4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spellStart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Ideas</w:t>
      </w:r>
      <w:proofErr w:type="spellEnd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</w:t>
      </w:r>
      <w:proofErr w:type="spellStart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Model</w:t>
      </w:r>
      <w:r w:rsidR="00F704B9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Vrs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1</w:t>
      </w:r>
      <w:r w:rsidR="00F2235E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</w:t>
      </w:r>
      <w:r w:rsidR="00F2235E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...</w:t>
      </w: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, ferramenta de apoio à Engenharia de Software segundo o Paradigma de Desenvolvimento Orientado Objeto.</w:t>
      </w:r>
    </w:p>
    <w:p w14:paraId="4AAECABA" w14:textId="0C13CBE2" w:rsidR="002169CF" w:rsidRPr="00977FBB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Microsoft Office </w:t>
      </w:r>
      <w:proofErr w:type="spellStart"/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Vrs</w:t>
      </w:r>
      <w:proofErr w:type="spellEnd"/>
      <w:r w:rsidR="00777ED4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21</w:t>
      </w: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, ferramenta utilizada para a confecção da documentação e apresentação do Projeto.</w:t>
      </w:r>
    </w:p>
    <w:p w14:paraId="6B853CBE" w14:textId="1F665D8F" w:rsidR="002169CF" w:rsidRDefault="002169CF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977FBB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PostgreSQL, sistema de gerenciamento de banco de dados.</w:t>
      </w:r>
    </w:p>
    <w:p w14:paraId="71782C32" w14:textId="194E52CE" w:rsidR="002169CF" w:rsidRDefault="00782434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lastRenderedPageBreak/>
        <w:t>VisualStudioCode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, ambiente de desenvolvimento utilizada na confecção das telas.</w:t>
      </w:r>
    </w:p>
    <w:p w14:paraId="4318E8A9" w14:textId="0DD3481A" w:rsidR="00782434" w:rsidRDefault="00782434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, para </w:t>
      </w:r>
      <w:r w:rsidR="00F704B9"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confecçã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o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.</w:t>
      </w:r>
    </w:p>
    <w:p w14:paraId="2969A370" w14:textId="41B6B519" w:rsidR="00782434" w:rsidRPr="00977FBB" w:rsidRDefault="00F704B9" w:rsidP="002169CF">
      <w:pPr>
        <w:pStyle w:val="western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  <w:t xml:space="preserve"> Editor, para confecção do MER de banco de dados.</w:t>
      </w:r>
    </w:p>
    <w:p w14:paraId="2A447F03" w14:textId="77777777" w:rsidR="002169CF" w:rsidRPr="002169CF" w:rsidRDefault="002169CF" w:rsidP="002169CF"/>
    <w:p w14:paraId="20C971E1" w14:textId="38E73347" w:rsidR="00314278" w:rsidRDefault="00314278" w:rsidP="00173B82">
      <w:pPr>
        <w:pStyle w:val="Ttulo3"/>
        <w:numPr>
          <w:ilvl w:val="1"/>
          <w:numId w:val="10"/>
        </w:numPr>
      </w:pPr>
      <w:r>
        <w:t>H</w:t>
      </w:r>
      <w:r w:rsidR="00E9759A">
        <w:t>umanos</w:t>
      </w:r>
    </w:p>
    <w:p w14:paraId="6B228BC5" w14:textId="15A56ACC" w:rsidR="002169CF" w:rsidRPr="002E7427" w:rsidRDefault="002E7427" w:rsidP="002169C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Um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 xml:space="preserve"> profissiona</w:t>
      </w:r>
      <w:r>
        <w:rPr>
          <w:rFonts w:ascii="Times New Roman" w:hAnsi="Times New Roman"/>
          <w:color w:val="auto"/>
          <w:sz w:val="24"/>
          <w:szCs w:val="24"/>
        </w:rPr>
        <w:t>l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14EBA">
        <w:rPr>
          <w:rFonts w:ascii="Times New Roman" w:hAnsi="Times New Roman"/>
          <w:color w:val="auto"/>
          <w:sz w:val="24"/>
          <w:szCs w:val="24"/>
        </w:rPr>
        <w:t>de</w:t>
      </w:r>
      <w:r w:rsidR="00173B82">
        <w:rPr>
          <w:rFonts w:ascii="Times New Roman" w:hAnsi="Times New Roman"/>
          <w:color w:val="auto"/>
          <w:sz w:val="24"/>
          <w:szCs w:val="24"/>
        </w:rPr>
        <w:t xml:space="preserve"> graduação de Sistemas de Informação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>, com conhecimentos em nível intermediário de Java para desenvolvimento de aplicações Web</w:t>
      </w:r>
      <w:r>
        <w:rPr>
          <w:rFonts w:ascii="Times New Roman" w:hAnsi="Times New Roman"/>
          <w:color w:val="auto"/>
          <w:sz w:val="24"/>
          <w:szCs w:val="24"/>
        </w:rPr>
        <w:t>,</w:t>
      </w:r>
      <w:r w:rsidR="002169CF" w:rsidRPr="004E547A">
        <w:rPr>
          <w:rFonts w:ascii="Times New Roman" w:hAnsi="Times New Roman"/>
          <w:color w:val="auto"/>
          <w:sz w:val="24"/>
          <w:szCs w:val="24"/>
        </w:rPr>
        <w:t xml:space="preserve"> conhecimentos em nível intermediário de ferramentas de Web Design (HTML, CSS, Javascript)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75D7BA64" w14:textId="1BD3C4CD" w:rsidR="002E7427" w:rsidRPr="004E547A" w:rsidRDefault="002E7427" w:rsidP="002169CF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Um Profissional de graduação de Sistemas de Informação, com conhecimentos em nível intermediário de Banco de Dados</w:t>
      </w:r>
      <w:r w:rsidR="00AD0B6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(PostgreSQL)</w:t>
      </w:r>
      <w:r w:rsidR="00AD0B68">
        <w:rPr>
          <w:rFonts w:ascii="Times New Roman" w:hAnsi="Times New Roman"/>
          <w:color w:val="auto"/>
          <w:sz w:val="24"/>
          <w:szCs w:val="24"/>
        </w:rPr>
        <w:t xml:space="preserve"> e </w:t>
      </w:r>
      <w:r>
        <w:rPr>
          <w:rFonts w:ascii="Times New Roman" w:hAnsi="Times New Roman"/>
          <w:color w:val="auto"/>
          <w:sz w:val="24"/>
          <w:szCs w:val="24"/>
        </w:rPr>
        <w:t xml:space="preserve">conhecimento de nível intermediário </w:t>
      </w:r>
      <w:r w:rsidR="00AD0B68">
        <w:rPr>
          <w:rFonts w:ascii="Times New Roman" w:hAnsi="Times New Roman"/>
          <w:color w:val="auto"/>
          <w:sz w:val="24"/>
          <w:szCs w:val="24"/>
        </w:rPr>
        <w:t>de engenharia de software.</w:t>
      </w:r>
    </w:p>
    <w:p w14:paraId="2758E5E6" w14:textId="77777777" w:rsidR="002169CF" w:rsidRPr="002169CF" w:rsidRDefault="002169CF" w:rsidP="002169CF"/>
    <w:p w14:paraId="18788099" w14:textId="6DE49628" w:rsidR="00C84DD7" w:rsidRDefault="00C84DD7" w:rsidP="009D3EA3">
      <w:pPr>
        <w:pStyle w:val="Ttulo3"/>
        <w:numPr>
          <w:ilvl w:val="1"/>
          <w:numId w:val="10"/>
        </w:numPr>
      </w:pPr>
      <w:r>
        <w:t>Outros, se houver</w:t>
      </w:r>
    </w:p>
    <w:p w14:paraId="7BDD2515" w14:textId="1D4C15BB" w:rsidR="009D3EA3" w:rsidRPr="009D3EA3" w:rsidRDefault="009D3EA3" w:rsidP="009D3EA3">
      <w:pPr>
        <w:pStyle w:val="PargrafodaLista"/>
        <w:ind w:left="405"/>
        <w:rPr>
          <w:rFonts w:ascii="Times New Roman" w:hAnsi="Times New Roman"/>
          <w:color w:val="auto"/>
          <w:sz w:val="24"/>
          <w:szCs w:val="24"/>
        </w:rPr>
      </w:pPr>
      <w:r w:rsidRPr="009D3EA3">
        <w:rPr>
          <w:rFonts w:ascii="Times New Roman" w:hAnsi="Times New Roman"/>
          <w:color w:val="auto"/>
          <w:sz w:val="24"/>
          <w:szCs w:val="24"/>
        </w:rPr>
        <w:t>Não há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61EA3177" w14:textId="77777777" w:rsidR="00F332A0" w:rsidRPr="00F332A0" w:rsidRDefault="002D0905" w:rsidP="00F332A0">
      <w:pPr>
        <w:pStyle w:val="Ttulo2"/>
        <w:numPr>
          <w:ilvl w:val="0"/>
          <w:numId w:val="0"/>
        </w:numPr>
        <w:ind w:left="360" w:hanging="360"/>
      </w:pPr>
      <w:r>
        <w:t xml:space="preserve">3. </w:t>
      </w:r>
      <w:r w:rsidR="00314278">
        <w:t>Cronograma Macro</w:t>
      </w:r>
    </w:p>
    <w:p w14:paraId="707891CC" w14:textId="77777777" w:rsidR="002169CF" w:rsidRPr="004E547A" w:rsidRDefault="002169CF" w:rsidP="002169CF">
      <w:pPr>
        <w:autoSpaceDE w:val="0"/>
        <w:autoSpaceDN w:val="0"/>
        <w:adjustRightInd w:val="0"/>
        <w:jc w:val="both"/>
        <w:rPr>
          <w:rFonts w:ascii="Times New Roman" w:hAnsi="Times New Roman"/>
          <w:color w:val="auto"/>
          <w:sz w:val="24"/>
          <w:szCs w:val="24"/>
        </w:rPr>
      </w:pPr>
      <w:r w:rsidRPr="004E547A">
        <w:rPr>
          <w:rFonts w:ascii="Times New Roman" w:hAnsi="Times New Roman"/>
          <w:color w:val="auto"/>
          <w:sz w:val="24"/>
          <w:szCs w:val="24"/>
        </w:rPr>
        <w:t>A Tabela 1 apresenta um resumo das etapas para o desenvolvimento do projeto, objeto desta proposta.</w:t>
      </w:r>
    </w:p>
    <w:p w14:paraId="5C7E2AB4" w14:textId="77777777" w:rsidR="002169CF" w:rsidRPr="004E547A" w:rsidRDefault="002169CF" w:rsidP="002169CF">
      <w:pPr>
        <w:pStyle w:val="Legenda"/>
        <w:ind w:left="709" w:firstLine="567"/>
        <w:rPr>
          <w:sz w:val="20"/>
          <w:szCs w:val="24"/>
        </w:rPr>
      </w:pPr>
      <w:r w:rsidRPr="004E547A">
        <w:rPr>
          <w:sz w:val="20"/>
          <w:szCs w:val="24"/>
        </w:rPr>
        <w:t>Tabela 1 – Etapas do projeto</w:t>
      </w:r>
    </w:p>
    <w:tbl>
      <w:tblPr>
        <w:tblW w:w="6063" w:type="dxa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3260"/>
        <w:gridCol w:w="1559"/>
      </w:tblGrid>
      <w:tr w:rsidR="004E547A" w:rsidRPr="004E547A" w14:paraId="621D9447" w14:textId="77777777" w:rsidTr="002169CF">
        <w:tc>
          <w:tcPr>
            <w:tcW w:w="1244" w:type="dxa"/>
          </w:tcPr>
          <w:p w14:paraId="6F39354C" w14:textId="77777777" w:rsidR="002169CF" w:rsidRPr="004E547A" w:rsidRDefault="002169CF" w:rsidP="00D84E04">
            <w:pPr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Etapa</w:t>
            </w:r>
          </w:p>
        </w:tc>
        <w:tc>
          <w:tcPr>
            <w:tcW w:w="3260" w:type="dxa"/>
          </w:tcPr>
          <w:p w14:paraId="00BE92C2" w14:textId="77777777" w:rsidR="002169CF" w:rsidRPr="004E547A" w:rsidRDefault="002169CF" w:rsidP="00D84E04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559" w:type="dxa"/>
          </w:tcPr>
          <w:p w14:paraId="2A10D08E" w14:textId="77777777" w:rsidR="002169CF" w:rsidRPr="004E547A" w:rsidRDefault="002169CF" w:rsidP="00D84E04">
            <w:pPr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Data Marco</w:t>
            </w:r>
          </w:p>
        </w:tc>
      </w:tr>
      <w:tr w:rsidR="004E547A" w:rsidRPr="004E547A" w14:paraId="28130D38" w14:textId="77777777" w:rsidTr="002169CF">
        <w:tc>
          <w:tcPr>
            <w:tcW w:w="1244" w:type="dxa"/>
          </w:tcPr>
          <w:p w14:paraId="23CE5215" w14:textId="77777777" w:rsidR="002169CF" w:rsidRPr="004E547A" w:rsidRDefault="002169CF" w:rsidP="00D84E04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D2FA92D" w14:textId="1A074054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Engenharia de Requisitos</w:t>
            </w:r>
          </w:p>
        </w:tc>
        <w:tc>
          <w:tcPr>
            <w:tcW w:w="1559" w:type="dxa"/>
          </w:tcPr>
          <w:p w14:paraId="6879EA01" w14:textId="7DE5DFB4" w:rsidR="002169CF" w:rsidRPr="004E547A" w:rsidRDefault="00802290" w:rsidP="002169CF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31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03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2022</w:t>
            </w:r>
          </w:p>
        </w:tc>
      </w:tr>
      <w:tr w:rsidR="004E547A" w:rsidRPr="004E547A" w14:paraId="0C97B266" w14:textId="77777777" w:rsidTr="002169CF">
        <w:tc>
          <w:tcPr>
            <w:tcW w:w="1244" w:type="dxa"/>
          </w:tcPr>
          <w:p w14:paraId="7DEEE38C" w14:textId="77777777" w:rsidR="002169CF" w:rsidRPr="004E547A" w:rsidRDefault="002169CF" w:rsidP="00D84E04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09C79A1" w14:textId="3BE600B8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Modelagem de Análise</w:t>
            </w:r>
          </w:p>
        </w:tc>
        <w:tc>
          <w:tcPr>
            <w:tcW w:w="1559" w:type="dxa"/>
          </w:tcPr>
          <w:p w14:paraId="1DF2F46D" w14:textId="6297F281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09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06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2022</w:t>
            </w:r>
          </w:p>
        </w:tc>
      </w:tr>
      <w:tr w:rsidR="004E547A" w:rsidRPr="004E547A" w14:paraId="3946FB69" w14:textId="77777777" w:rsidTr="002169CF">
        <w:tc>
          <w:tcPr>
            <w:tcW w:w="1244" w:type="dxa"/>
          </w:tcPr>
          <w:p w14:paraId="32A39A65" w14:textId="77777777" w:rsidR="002169CF" w:rsidRPr="004E547A" w:rsidRDefault="002169CF" w:rsidP="002169CF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4966D607" w14:textId="7E32FA79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Modelagem de Projeto</w:t>
            </w:r>
          </w:p>
        </w:tc>
        <w:tc>
          <w:tcPr>
            <w:tcW w:w="1559" w:type="dxa"/>
          </w:tcPr>
          <w:p w14:paraId="092DB35F" w14:textId="718CF712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05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10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2022</w:t>
            </w:r>
          </w:p>
        </w:tc>
      </w:tr>
      <w:tr w:rsidR="004E547A" w:rsidRPr="004E547A" w14:paraId="0DD56106" w14:textId="77777777" w:rsidTr="002169CF">
        <w:tc>
          <w:tcPr>
            <w:tcW w:w="1244" w:type="dxa"/>
          </w:tcPr>
          <w:p w14:paraId="7327B1F3" w14:textId="77777777" w:rsidR="002169CF" w:rsidRPr="004E547A" w:rsidRDefault="002169CF" w:rsidP="00D84E04">
            <w:pPr>
              <w:ind w:firstLine="2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54E2AA11" w14:textId="38A74896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Construção de Teste</w:t>
            </w:r>
          </w:p>
        </w:tc>
        <w:tc>
          <w:tcPr>
            <w:tcW w:w="1559" w:type="dxa"/>
          </w:tcPr>
          <w:p w14:paraId="16A33282" w14:textId="6FF4626D" w:rsidR="002169CF" w:rsidRPr="004E547A" w:rsidRDefault="00802290" w:rsidP="00D84E04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01</w:t>
            </w:r>
            <w:r w:rsidR="00674AA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12/2022</w:t>
            </w:r>
          </w:p>
        </w:tc>
      </w:tr>
    </w:tbl>
    <w:p w14:paraId="4DF7D4B5" w14:textId="4F825F58" w:rsidR="002169CF" w:rsidRDefault="002169CF" w:rsidP="002169CF">
      <w:pPr>
        <w:rPr>
          <w:color w:val="auto"/>
        </w:rPr>
      </w:pPr>
    </w:p>
    <w:p w14:paraId="57909BCB" w14:textId="3FCCC959" w:rsidR="002E7427" w:rsidRDefault="002E7427" w:rsidP="002169CF">
      <w:pPr>
        <w:rPr>
          <w:color w:val="auto"/>
        </w:rPr>
      </w:pPr>
    </w:p>
    <w:p w14:paraId="2E5540DC" w14:textId="4FC77DB5" w:rsidR="00AD0B68" w:rsidRDefault="00AD0B68" w:rsidP="002169CF">
      <w:pPr>
        <w:rPr>
          <w:color w:val="auto"/>
        </w:rPr>
      </w:pPr>
    </w:p>
    <w:p w14:paraId="332E6F7B" w14:textId="17779CA6" w:rsidR="00777ED4" w:rsidRDefault="00777ED4" w:rsidP="002169CF">
      <w:pPr>
        <w:rPr>
          <w:color w:val="auto"/>
        </w:rPr>
      </w:pPr>
    </w:p>
    <w:p w14:paraId="62C15369" w14:textId="2DA9CB72" w:rsidR="00777ED4" w:rsidRDefault="00777ED4" w:rsidP="002169CF">
      <w:pPr>
        <w:rPr>
          <w:color w:val="auto"/>
        </w:rPr>
      </w:pPr>
    </w:p>
    <w:p w14:paraId="65EEA842" w14:textId="0FB9CFA2" w:rsidR="00777ED4" w:rsidRDefault="00777ED4" w:rsidP="002169CF">
      <w:pPr>
        <w:rPr>
          <w:color w:val="auto"/>
        </w:rPr>
      </w:pPr>
    </w:p>
    <w:p w14:paraId="665F43A7" w14:textId="77777777" w:rsidR="00777ED4" w:rsidRDefault="00777ED4" w:rsidP="002169CF">
      <w:pPr>
        <w:rPr>
          <w:color w:val="auto"/>
        </w:rPr>
      </w:pPr>
    </w:p>
    <w:p w14:paraId="59B94F5D" w14:textId="77777777" w:rsidR="00AD0B68" w:rsidRPr="004E547A" w:rsidRDefault="00AD0B68" w:rsidP="002169CF">
      <w:pPr>
        <w:rPr>
          <w:color w:val="auto"/>
        </w:rPr>
      </w:pPr>
    </w:p>
    <w:p w14:paraId="43175D9F" w14:textId="77777777" w:rsidR="00F332A0" w:rsidRPr="004E547A" w:rsidRDefault="00F332A0" w:rsidP="00F332A0">
      <w:pPr>
        <w:pStyle w:val="Legenda"/>
        <w:ind w:left="709" w:firstLine="567"/>
        <w:rPr>
          <w:sz w:val="20"/>
          <w:szCs w:val="24"/>
        </w:rPr>
      </w:pPr>
      <w:r w:rsidRPr="004E547A">
        <w:rPr>
          <w:sz w:val="20"/>
          <w:szCs w:val="24"/>
        </w:rPr>
        <w:lastRenderedPageBreak/>
        <w:t xml:space="preserve">  Tabela 2 – Indicadores de execução de cada fase do processo de desenvolvimento de software.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3"/>
        <w:gridCol w:w="2073"/>
        <w:gridCol w:w="2833"/>
        <w:gridCol w:w="3118"/>
      </w:tblGrid>
      <w:tr w:rsidR="004E547A" w:rsidRPr="004E547A" w14:paraId="164B7D8B" w14:textId="77777777" w:rsidTr="00315C21">
        <w:tc>
          <w:tcPr>
            <w:tcW w:w="1043" w:type="dxa"/>
          </w:tcPr>
          <w:p w14:paraId="726F879B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Entrega</w:t>
            </w:r>
          </w:p>
        </w:tc>
        <w:tc>
          <w:tcPr>
            <w:tcW w:w="2073" w:type="dxa"/>
          </w:tcPr>
          <w:p w14:paraId="3BB24643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Período</w:t>
            </w:r>
          </w:p>
        </w:tc>
        <w:tc>
          <w:tcPr>
            <w:tcW w:w="2833" w:type="dxa"/>
          </w:tcPr>
          <w:p w14:paraId="413E430B" w14:textId="77777777" w:rsidR="00F332A0" w:rsidRPr="004E547A" w:rsidRDefault="007C088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Artefatos de Documentação</w:t>
            </w:r>
          </w:p>
        </w:tc>
        <w:tc>
          <w:tcPr>
            <w:tcW w:w="3118" w:type="dxa"/>
          </w:tcPr>
          <w:p w14:paraId="0C9EDA83" w14:textId="77777777" w:rsidR="007C0880" w:rsidRPr="004E547A" w:rsidRDefault="007C088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Artefatos de </w:t>
            </w:r>
          </w:p>
          <w:p w14:paraId="45317B14" w14:textId="77777777" w:rsidR="00F332A0" w:rsidRPr="004E547A" w:rsidRDefault="007C0880" w:rsidP="007C088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Construção</w:t>
            </w:r>
          </w:p>
        </w:tc>
      </w:tr>
      <w:tr w:rsidR="004E547A" w:rsidRPr="007828FE" w14:paraId="7646D00F" w14:textId="77777777" w:rsidTr="00315C21">
        <w:tc>
          <w:tcPr>
            <w:tcW w:w="1043" w:type="dxa"/>
            <w:shd w:val="clear" w:color="auto" w:fill="auto"/>
          </w:tcPr>
          <w:p w14:paraId="691BF7B7" w14:textId="77777777" w:rsidR="00F332A0" w:rsidRPr="004E547A" w:rsidRDefault="002774FA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2073" w:type="dxa"/>
            <w:shd w:val="clear" w:color="auto" w:fill="auto"/>
          </w:tcPr>
          <w:p w14:paraId="70FB067D" w14:textId="712D901F" w:rsidR="00F332A0" w:rsidRPr="004E547A" w:rsidRDefault="007D473E" w:rsidP="00674AA1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01</w:t>
            </w:r>
            <w:r w:rsidR="002774FA" w:rsidRPr="004E547A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02</w:t>
            </w:r>
            <w:r w:rsidR="002774FA" w:rsidRPr="004E547A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2002</w:t>
            </w:r>
            <w:r w:rsidR="002774FA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31/03/2022</w:t>
            </w:r>
          </w:p>
        </w:tc>
        <w:tc>
          <w:tcPr>
            <w:tcW w:w="2833" w:type="dxa"/>
            <w:shd w:val="clear" w:color="auto" w:fill="auto"/>
          </w:tcPr>
          <w:p w14:paraId="669CDC1D" w14:textId="77777777" w:rsidR="00F332A0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Stories</w:t>
            </w:r>
          </w:p>
          <w:p w14:paraId="5D86210C" w14:textId="77777777" w:rsidR="007D473E" w:rsidRPr="007D473E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D473E">
              <w:rPr>
                <w:rFonts w:ascii="Times New Roman" w:hAnsi="Times New Roman"/>
                <w:color w:val="auto"/>
                <w:sz w:val="24"/>
                <w:szCs w:val="24"/>
              </w:rPr>
              <w:t>Requisitos funcionais</w:t>
            </w:r>
          </w:p>
          <w:p w14:paraId="627AED24" w14:textId="77777777" w:rsidR="007D473E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D473E">
              <w:rPr>
                <w:rFonts w:ascii="Times New Roman" w:hAnsi="Times New Roman"/>
                <w:color w:val="auto"/>
                <w:sz w:val="24"/>
                <w:szCs w:val="24"/>
              </w:rPr>
              <w:t>Requisitos não-funcionais</w:t>
            </w:r>
          </w:p>
          <w:p w14:paraId="6934CF89" w14:textId="3167497C" w:rsidR="007828FE" w:rsidRPr="007D473E" w:rsidRDefault="007828FE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3118" w:type="dxa"/>
            <w:shd w:val="clear" w:color="auto" w:fill="auto"/>
          </w:tcPr>
          <w:p w14:paraId="2A0AAACA" w14:textId="7ADD18DC" w:rsidR="00F332A0" w:rsidRPr="004E547A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</w:p>
        </w:tc>
      </w:tr>
      <w:tr w:rsidR="004E547A" w:rsidRPr="004E547A" w14:paraId="2B6B4AD0" w14:textId="77777777" w:rsidTr="00315C21">
        <w:tc>
          <w:tcPr>
            <w:tcW w:w="1043" w:type="dxa"/>
            <w:shd w:val="clear" w:color="auto" w:fill="auto"/>
          </w:tcPr>
          <w:p w14:paraId="15A8D6FF" w14:textId="77777777" w:rsidR="00F332A0" w:rsidRPr="004E547A" w:rsidRDefault="002774FA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  <w:p w14:paraId="094CBEBF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2073" w:type="dxa"/>
            <w:shd w:val="clear" w:color="auto" w:fill="auto"/>
          </w:tcPr>
          <w:p w14:paraId="603E4B26" w14:textId="52014910" w:rsidR="00F332A0" w:rsidRPr="004E547A" w:rsidRDefault="007D473E" w:rsidP="00C1297C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31/03/2022 </w:t>
            </w:r>
            <w:r w:rsidR="00C1297C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09/06/2022</w:t>
            </w:r>
          </w:p>
        </w:tc>
        <w:tc>
          <w:tcPr>
            <w:tcW w:w="2833" w:type="dxa"/>
            <w:shd w:val="clear" w:color="auto" w:fill="auto"/>
          </w:tcPr>
          <w:p w14:paraId="3C3E5D38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Dados</w:t>
            </w:r>
          </w:p>
          <w:p w14:paraId="2EDF0137" w14:textId="51270432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Funções</w:t>
            </w:r>
          </w:p>
          <w:p w14:paraId="148FC4C4" w14:textId="53BDAE92" w:rsidR="007828FE" w:rsidRDefault="007828FE" w:rsidP="007828FE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Comportamento</w:t>
            </w:r>
          </w:p>
          <w:p w14:paraId="484670F3" w14:textId="77777777" w:rsidR="007828FE" w:rsidRDefault="007828FE" w:rsidP="007828FE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Visão de Interação com Usuário</w:t>
            </w:r>
          </w:p>
          <w:p w14:paraId="50D5DF9F" w14:textId="6368A02C" w:rsidR="007828FE" w:rsidRPr="004E547A" w:rsidRDefault="007828FE" w:rsidP="007828FE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107D67C" w14:textId="77777777" w:rsidR="00F332A0" w:rsidRDefault="007D473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Diagrama de Casos de Uso</w:t>
            </w:r>
          </w:p>
          <w:p w14:paraId="7E4E9B7C" w14:textId="77777777" w:rsidR="007828FE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Wireframe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de Caso de Uso</w:t>
            </w:r>
          </w:p>
          <w:p w14:paraId="37F0C967" w14:textId="3001E96F" w:rsidR="007828FE" w:rsidRPr="004E547A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4E547A" w:rsidRPr="004E547A" w14:paraId="4DA7F167" w14:textId="77777777" w:rsidTr="00315C21">
        <w:tc>
          <w:tcPr>
            <w:tcW w:w="1043" w:type="dxa"/>
          </w:tcPr>
          <w:p w14:paraId="4E21D199" w14:textId="77777777" w:rsidR="00F332A0" w:rsidRPr="004E547A" w:rsidRDefault="002774FA" w:rsidP="002774FA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2073" w:type="dxa"/>
          </w:tcPr>
          <w:p w14:paraId="0272B1BA" w14:textId="504CDD87" w:rsidR="00F332A0" w:rsidRPr="004E547A" w:rsidRDefault="007D473E" w:rsidP="00C1297C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09/06/2022</w:t>
            </w:r>
            <w:r w:rsidR="00C1297C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05/10/2022</w:t>
            </w:r>
          </w:p>
        </w:tc>
        <w:tc>
          <w:tcPr>
            <w:tcW w:w="2833" w:type="dxa"/>
          </w:tcPr>
          <w:p w14:paraId="02DD1413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Planilha de Pontos por Caso de Uso</w:t>
            </w:r>
          </w:p>
          <w:p w14:paraId="7657C5A9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Plano de Projeto</w:t>
            </w:r>
          </w:p>
          <w:p w14:paraId="0518E991" w14:textId="2046DD69" w:rsidR="007828FE" w:rsidRPr="004E547A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3118" w:type="dxa"/>
          </w:tcPr>
          <w:p w14:paraId="27C50D9C" w14:textId="6A8E78C5" w:rsidR="00F332A0" w:rsidRPr="004E547A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</w:p>
        </w:tc>
      </w:tr>
      <w:tr w:rsidR="004E547A" w:rsidRPr="004E547A" w14:paraId="731F41A2" w14:textId="77777777" w:rsidTr="00315C21">
        <w:tc>
          <w:tcPr>
            <w:tcW w:w="1043" w:type="dxa"/>
          </w:tcPr>
          <w:p w14:paraId="3EE4E1E9" w14:textId="77777777" w:rsidR="00F332A0" w:rsidRPr="004E547A" w:rsidRDefault="002774FA" w:rsidP="002774FA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4E547A"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  <w:p w14:paraId="6DBB6F93" w14:textId="77777777" w:rsidR="00F332A0" w:rsidRPr="004E547A" w:rsidRDefault="00F332A0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2073" w:type="dxa"/>
          </w:tcPr>
          <w:p w14:paraId="4AB442A1" w14:textId="536DFBC7" w:rsidR="00F332A0" w:rsidRPr="004E547A" w:rsidRDefault="007D473E" w:rsidP="00C1297C">
            <w:pPr>
              <w:spacing w:after="0" w:line="276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05/10/2022</w:t>
            </w:r>
            <w:r w:rsidR="00C1297C" w:rsidRPr="004E547A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01/12/2022</w:t>
            </w:r>
          </w:p>
        </w:tc>
        <w:tc>
          <w:tcPr>
            <w:tcW w:w="2833" w:type="dxa"/>
          </w:tcPr>
          <w:p w14:paraId="006CE772" w14:textId="10F0B051" w:rsidR="00F332A0" w:rsidRPr="004E547A" w:rsidRDefault="007828FE" w:rsidP="007C0880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3118" w:type="dxa"/>
          </w:tcPr>
          <w:p w14:paraId="46D89861" w14:textId="77777777" w:rsidR="00CB5D4D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Script SQL-DDL</w:t>
            </w:r>
          </w:p>
          <w:p w14:paraId="6CF7A26E" w14:textId="7E5A8F89" w:rsidR="007828FE" w:rsidRPr="004E547A" w:rsidRDefault="00CB5D4D" w:rsidP="00CB5D4D">
            <w:pPr>
              <w:spacing w:after="0" w:line="276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50% das telas dos casos de uso essências em HTML/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Bootstrap</w:t>
            </w:r>
            <w:proofErr w:type="spellEnd"/>
          </w:p>
        </w:tc>
      </w:tr>
    </w:tbl>
    <w:p w14:paraId="1125C9FB" w14:textId="77777777" w:rsidR="00F332A0" w:rsidRPr="00F332A0" w:rsidRDefault="00F332A0" w:rsidP="00F332A0"/>
    <w:p w14:paraId="4AAFDFC9" w14:textId="39E5A97B" w:rsidR="006A1486" w:rsidRDefault="002D0905" w:rsidP="00AD0B68">
      <w:pPr>
        <w:pStyle w:val="Ttulo2"/>
        <w:numPr>
          <w:ilvl w:val="0"/>
          <w:numId w:val="0"/>
        </w:numPr>
        <w:ind w:left="360" w:hanging="360"/>
      </w:pPr>
      <w:r>
        <w:t xml:space="preserve">4. </w:t>
      </w:r>
      <w:r w:rsidR="006A1486">
        <w:t>Orçamento</w:t>
      </w:r>
    </w:p>
    <w:p w14:paraId="1E9DA00F" w14:textId="61CB65F4" w:rsidR="00AD0B68" w:rsidRPr="00777ED4" w:rsidRDefault="004E547A" w:rsidP="00AD0B68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R$ </w:t>
      </w:r>
      <w:r w:rsidR="00AD0B68">
        <w:rPr>
          <w:rFonts w:ascii="Times New Roman" w:hAnsi="Times New Roman"/>
          <w:color w:val="auto"/>
          <w:sz w:val="24"/>
          <w:szCs w:val="24"/>
        </w:rPr>
        <w:t xml:space="preserve">50.899,78 - </w:t>
      </w:r>
      <w:r w:rsidR="00777ED4">
        <w:rPr>
          <w:rFonts w:ascii="Times New Roman" w:hAnsi="Times New Roman"/>
          <w:color w:val="auto"/>
          <w:sz w:val="24"/>
          <w:szCs w:val="24"/>
        </w:rPr>
        <w:t>(</w:t>
      </w:r>
      <w:r w:rsidR="00AD0B68" w:rsidRPr="00777ED4">
        <w:rPr>
          <w:rFonts w:ascii="Times New Roman" w:hAnsi="Times New Roman"/>
          <w:color w:val="auto"/>
          <w:sz w:val="24"/>
          <w:szCs w:val="24"/>
        </w:rPr>
        <w:t>Gerado pela planilha de estimativa por pontos de caso de uso</w:t>
      </w:r>
      <w:r w:rsidR="00777ED4" w:rsidRPr="00777ED4">
        <w:rPr>
          <w:rFonts w:ascii="Times New Roman" w:hAnsi="Times New Roman"/>
          <w:color w:val="auto"/>
          <w:sz w:val="24"/>
          <w:szCs w:val="24"/>
        </w:rPr>
        <w:t>)</w:t>
      </w:r>
    </w:p>
    <w:p w14:paraId="5829035A" w14:textId="201234B8" w:rsidR="002236D4" w:rsidRPr="002236D4" w:rsidRDefault="002236D4" w:rsidP="002236D4">
      <w:pPr>
        <w:spacing w:after="0" w:line="276" w:lineRule="auto"/>
        <w:rPr>
          <w:rFonts w:ascii="Times New Roman" w:hAnsi="Times New Roman"/>
          <w:color w:val="auto"/>
          <w:sz w:val="24"/>
          <w:szCs w:val="24"/>
        </w:rPr>
      </w:pPr>
    </w:p>
    <w:p w14:paraId="38726BA9" w14:textId="77777777" w:rsidR="00314278" w:rsidRPr="00314278" w:rsidRDefault="00314278" w:rsidP="00314278"/>
    <w:p w14:paraId="189915AD" w14:textId="77777777" w:rsidR="00314278" w:rsidRPr="00931EC7" w:rsidRDefault="00314278" w:rsidP="00931EC7"/>
    <w:p w14:paraId="43E15B2C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37739235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2C188D91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7BCD252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51DD702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72546C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CEC1239" w14:textId="77777777" w:rsidTr="002F5967">
        <w:tc>
          <w:tcPr>
            <w:tcW w:w="1923" w:type="pct"/>
          </w:tcPr>
          <w:p w14:paraId="44FBCEA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0B3330B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5DF91E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783D1FF" w14:textId="77777777" w:rsidR="006E5425" w:rsidRPr="002C5A42" w:rsidRDefault="006E5425" w:rsidP="00514CA3"/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B669" w14:textId="77777777" w:rsidR="00A80540" w:rsidRDefault="00A80540">
      <w:pPr>
        <w:spacing w:after="0" w:line="240" w:lineRule="auto"/>
      </w:pPr>
      <w:r>
        <w:separator/>
      </w:r>
    </w:p>
  </w:endnote>
  <w:endnote w:type="continuationSeparator" w:id="0">
    <w:p w14:paraId="0951DA4C" w14:textId="77777777" w:rsidR="00A80540" w:rsidRDefault="00A8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1970E" w14:textId="77777777" w:rsidR="00A80540" w:rsidRDefault="00A80540">
      <w:pPr>
        <w:spacing w:after="0" w:line="240" w:lineRule="auto"/>
      </w:pPr>
      <w:r>
        <w:separator/>
      </w:r>
    </w:p>
  </w:footnote>
  <w:footnote w:type="continuationSeparator" w:id="0">
    <w:p w14:paraId="4F9B680F" w14:textId="77777777" w:rsidR="00A80540" w:rsidRDefault="00A8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7914" w14:textId="6BF863F3" w:rsidR="006E5425" w:rsidRDefault="00B75DB4">
    <w:pPr>
      <w:pStyle w:val="Cabealho"/>
    </w:pPr>
    <w:r>
      <w:rPr>
        <w:noProof/>
      </w:rPr>
      <w:pict w14:anchorId="67EC369F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73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0454E8A7" w14:textId="77777777" w:rsidR="006E5425" w:rsidRDefault="00E96407">
                <w:pPr>
                  <w:pStyle w:val="Rodap"/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F2235E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8291E"/>
    <w:multiLevelType w:val="hybridMultilevel"/>
    <w:tmpl w:val="4E92AA6E"/>
    <w:lvl w:ilvl="0" w:tplc="FC423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560A5"/>
    <w:multiLevelType w:val="hybridMultilevel"/>
    <w:tmpl w:val="89EA5978"/>
    <w:lvl w:ilvl="0" w:tplc="B5C28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04E7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9A3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EE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7077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E476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8E3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8F4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D0A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074BB"/>
    <w:multiLevelType w:val="multilevel"/>
    <w:tmpl w:val="0B3A24B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6873283">
    <w:abstractNumId w:val="0"/>
  </w:num>
  <w:num w:numId="2" w16cid:durableId="1540971612">
    <w:abstractNumId w:val="5"/>
  </w:num>
  <w:num w:numId="3" w16cid:durableId="942419719">
    <w:abstractNumId w:val="5"/>
    <w:lvlOverride w:ilvl="0">
      <w:startOverride w:val="1"/>
    </w:lvlOverride>
  </w:num>
  <w:num w:numId="4" w16cid:durableId="846672009">
    <w:abstractNumId w:val="1"/>
  </w:num>
  <w:num w:numId="5" w16cid:durableId="1898784035">
    <w:abstractNumId w:val="2"/>
  </w:num>
  <w:num w:numId="6" w16cid:durableId="1695613154">
    <w:abstractNumId w:val="1"/>
  </w:num>
  <w:num w:numId="7" w16cid:durableId="532108387">
    <w:abstractNumId w:val="7"/>
  </w:num>
  <w:num w:numId="8" w16cid:durableId="1190026742">
    <w:abstractNumId w:val="4"/>
  </w:num>
  <w:num w:numId="9" w16cid:durableId="1470323051">
    <w:abstractNumId w:val="3"/>
  </w:num>
  <w:num w:numId="10" w16cid:durableId="1660839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1036E4"/>
    <w:rsid w:val="00107E00"/>
    <w:rsid w:val="00124270"/>
    <w:rsid w:val="00146BD8"/>
    <w:rsid w:val="0015297D"/>
    <w:rsid w:val="00152DE8"/>
    <w:rsid w:val="00173B82"/>
    <w:rsid w:val="00173D71"/>
    <w:rsid w:val="00187745"/>
    <w:rsid w:val="001C6B57"/>
    <w:rsid w:val="001E247D"/>
    <w:rsid w:val="001E6508"/>
    <w:rsid w:val="001F2A88"/>
    <w:rsid w:val="00205524"/>
    <w:rsid w:val="002163E7"/>
    <w:rsid w:val="002168F1"/>
    <w:rsid w:val="002169CF"/>
    <w:rsid w:val="002236D4"/>
    <w:rsid w:val="00230A92"/>
    <w:rsid w:val="0023299A"/>
    <w:rsid w:val="002373FF"/>
    <w:rsid w:val="00274FCA"/>
    <w:rsid w:val="002774FA"/>
    <w:rsid w:val="002A561A"/>
    <w:rsid w:val="002B48F2"/>
    <w:rsid w:val="002C5A42"/>
    <w:rsid w:val="002D0905"/>
    <w:rsid w:val="002E7427"/>
    <w:rsid w:val="002F5967"/>
    <w:rsid w:val="00314278"/>
    <w:rsid w:val="00315C21"/>
    <w:rsid w:val="00327BEF"/>
    <w:rsid w:val="00341E25"/>
    <w:rsid w:val="00355281"/>
    <w:rsid w:val="0037771C"/>
    <w:rsid w:val="00377D7E"/>
    <w:rsid w:val="003B7391"/>
    <w:rsid w:val="003C7E74"/>
    <w:rsid w:val="003D4812"/>
    <w:rsid w:val="003E45AC"/>
    <w:rsid w:val="003F3D6E"/>
    <w:rsid w:val="00404A9B"/>
    <w:rsid w:val="00417848"/>
    <w:rsid w:val="004322E6"/>
    <w:rsid w:val="00451A14"/>
    <w:rsid w:val="00473436"/>
    <w:rsid w:val="004944A7"/>
    <w:rsid w:val="004B7B8B"/>
    <w:rsid w:val="004D437C"/>
    <w:rsid w:val="004E547A"/>
    <w:rsid w:val="00505E79"/>
    <w:rsid w:val="00514CA3"/>
    <w:rsid w:val="00515972"/>
    <w:rsid w:val="005207A1"/>
    <w:rsid w:val="00542DB6"/>
    <w:rsid w:val="005707E2"/>
    <w:rsid w:val="005842DD"/>
    <w:rsid w:val="00596364"/>
    <w:rsid w:val="005B0DF0"/>
    <w:rsid w:val="005D1E03"/>
    <w:rsid w:val="0061318C"/>
    <w:rsid w:val="00620ED1"/>
    <w:rsid w:val="006304CE"/>
    <w:rsid w:val="006309B5"/>
    <w:rsid w:val="00643F39"/>
    <w:rsid w:val="00661860"/>
    <w:rsid w:val="00674AA1"/>
    <w:rsid w:val="006A1486"/>
    <w:rsid w:val="006A7E89"/>
    <w:rsid w:val="006C62F5"/>
    <w:rsid w:val="006D36FD"/>
    <w:rsid w:val="006D59CC"/>
    <w:rsid w:val="006E5425"/>
    <w:rsid w:val="00700105"/>
    <w:rsid w:val="00713EC5"/>
    <w:rsid w:val="007243B8"/>
    <w:rsid w:val="00735DCE"/>
    <w:rsid w:val="00737881"/>
    <w:rsid w:val="00742E55"/>
    <w:rsid w:val="00763B24"/>
    <w:rsid w:val="00777B42"/>
    <w:rsid w:val="00777ED4"/>
    <w:rsid w:val="00782434"/>
    <w:rsid w:val="007828FE"/>
    <w:rsid w:val="0078304F"/>
    <w:rsid w:val="007A71EF"/>
    <w:rsid w:val="007B0091"/>
    <w:rsid w:val="007B2E09"/>
    <w:rsid w:val="007C0880"/>
    <w:rsid w:val="007C0D22"/>
    <w:rsid w:val="007C5632"/>
    <w:rsid w:val="007D473E"/>
    <w:rsid w:val="007D51C7"/>
    <w:rsid w:val="007D6440"/>
    <w:rsid w:val="007F5DAC"/>
    <w:rsid w:val="00802290"/>
    <w:rsid w:val="0082226E"/>
    <w:rsid w:val="0082304A"/>
    <w:rsid w:val="00856102"/>
    <w:rsid w:val="00871451"/>
    <w:rsid w:val="0088265B"/>
    <w:rsid w:val="008A5747"/>
    <w:rsid w:val="008C039D"/>
    <w:rsid w:val="008C1DF8"/>
    <w:rsid w:val="008D0296"/>
    <w:rsid w:val="008D087E"/>
    <w:rsid w:val="008D7C58"/>
    <w:rsid w:val="008E1694"/>
    <w:rsid w:val="008F49D8"/>
    <w:rsid w:val="00910693"/>
    <w:rsid w:val="00914EBA"/>
    <w:rsid w:val="00917F8D"/>
    <w:rsid w:val="009251D0"/>
    <w:rsid w:val="00931EC7"/>
    <w:rsid w:val="00936497"/>
    <w:rsid w:val="00993C21"/>
    <w:rsid w:val="009A3F44"/>
    <w:rsid w:val="009A77A0"/>
    <w:rsid w:val="009D3EA3"/>
    <w:rsid w:val="009E27BD"/>
    <w:rsid w:val="009E2ED5"/>
    <w:rsid w:val="00A04870"/>
    <w:rsid w:val="00A070C9"/>
    <w:rsid w:val="00A12F6F"/>
    <w:rsid w:val="00A42468"/>
    <w:rsid w:val="00A63595"/>
    <w:rsid w:val="00A669E4"/>
    <w:rsid w:val="00A740C2"/>
    <w:rsid w:val="00A74AA3"/>
    <w:rsid w:val="00A80540"/>
    <w:rsid w:val="00A81859"/>
    <w:rsid w:val="00A839D6"/>
    <w:rsid w:val="00A91CA7"/>
    <w:rsid w:val="00A930C5"/>
    <w:rsid w:val="00AA38BC"/>
    <w:rsid w:val="00AC4365"/>
    <w:rsid w:val="00AD0B68"/>
    <w:rsid w:val="00AE0791"/>
    <w:rsid w:val="00B0257D"/>
    <w:rsid w:val="00B13A66"/>
    <w:rsid w:val="00B22CFB"/>
    <w:rsid w:val="00B44A89"/>
    <w:rsid w:val="00B75DB4"/>
    <w:rsid w:val="00B82FCF"/>
    <w:rsid w:val="00B915D0"/>
    <w:rsid w:val="00BB4771"/>
    <w:rsid w:val="00BC4CDC"/>
    <w:rsid w:val="00BC74DA"/>
    <w:rsid w:val="00BD4365"/>
    <w:rsid w:val="00BE19D4"/>
    <w:rsid w:val="00C04900"/>
    <w:rsid w:val="00C1297C"/>
    <w:rsid w:val="00C260E7"/>
    <w:rsid w:val="00C333F0"/>
    <w:rsid w:val="00C50926"/>
    <w:rsid w:val="00C61465"/>
    <w:rsid w:val="00C621CB"/>
    <w:rsid w:val="00C66ABA"/>
    <w:rsid w:val="00C81B93"/>
    <w:rsid w:val="00C84DD7"/>
    <w:rsid w:val="00CA00E6"/>
    <w:rsid w:val="00CA5EE2"/>
    <w:rsid w:val="00CB5D4D"/>
    <w:rsid w:val="00CB7F8A"/>
    <w:rsid w:val="00CC38FF"/>
    <w:rsid w:val="00CC43A8"/>
    <w:rsid w:val="00CD5872"/>
    <w:rsid w:val="00D0611E"/>
    <w:rsid w:val="00D0703B"/>
    <w:rsid w:val="00D15DA4"/>
    <w:rsid w:val="00D264BA"/>
    <w:rsid w:val="00D31F27"/>
    <w:rsid w:val="00D84E04"/>
    <w:rsid w:val="00DC42DA"/>
    <w:rsid w:val="00DE496E"/>
    <w:rsid w:val="00E041BB"/>
    <w:rsid w:val="00E14302"/>
    <w:rsid w:val="00E3044B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2235E"/>
    <w:rsid w:val="00F332A0"/>
    <w:rsid w:val="00F704B9"/>
    <w:rsid w:val="00F75E97"/>
    <w:rsid w:val="00F81319"/>
    <w:rsid w:val="00F873BA"/>
    <w:rsid w:val="00F91001"/>
    <w:rsid w:val="00F96319"/>
    <w:rsid w:val="00FC761C"/>
    <w:rsid w:val="00F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F44F6"/>
  <w15:docId w15:val="{C7FE256E-ACFB-4002-8BDD-B496CB3B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99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customStyle="1" w:styleId="western">
    <w:name w:val="western"/>
    <w:basedOn w:val="Normal"/>
    <w:rsid w:val="002169CF"/>
    <w:pPr>
      <w:spacing w:before="100" w:beforeAutospacing="1" w:after="119" w:line="240" w:lineRule="auto"/>
      <w:ind w:firstLine="360"/>
    </w:pPr>
    <w:rPr>
      <w:rFonts w:ascii="Arial Unicode MS" w:eastAsia="Arial Unicode MS" w:hAnsi="Arial Unicode MS" w:cs="Arial Unicode MS"/>
      <w:color w:val="auto"/>
      <w:sz w:val="22"/>
      <w:szCs w:val="22"/>
      <w:lang w:val="en-US" w:eastAsia="en-US" w:bidi="en-US"/>
    </w:rPr>
  </w:style>
  <w:style w:type="paragraph" w:styleId="Legenda">
    <w:name w:val="caption"/>
    <w:basedOn w:val="Normal"/>
    <w:next w:val="Normal"/>
    <w:qFormat/>
    <w:rsid w:val="002169CF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70B8"/>
    <w:rsid w:val="00175C27"/>
    <w:rsid w:val="00201A50"/>
    <w:rsid w:val="00275326"/>
    <w:rsid w:val="003678F8"/>
    <w:rsid w:val="003A2134"/>
    <w:rsid w:val="003C1E1D"/>
    <w:rsid w:val="0042127B"/>
    <w:rsid w:val="004D46F7"/>
    <w:rsid w:val="00704804"/>
    <w:rsid w:val="007A3602"/>
    <w:rsid w:val="00851622"/>
    <w:rsid w:val="00964A0E"/>
    <w:rsid w:val="00970072"/>
    <w:rsid w:val="009A54AD"/>
    <w:rsid w:val="00A26068"/>
    <w:rsid w:val="00A442BF"/>
    <w:rsid w:val="00A51EC6"/>
    <w:rsid w:val="00A52B08"/>
    <w:rsid w:val="00A837FA"/>
    <w:rsid w:val="00AB077F"/>
    <w:rsid w:val="00B124D4"/>
    <w:rsid w:val="00B42A3E"/>
    <w:rsid w:val="00D32ED5"/>
    <w:rsid w:val="00D74044"/>
    <w:rsid w:val="00D76615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A6CF76-F450-40E1-9FC7-FBF774659B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342</TotalTime>
  <Pages>3</Pages>
  <Words>430</Words>
  <Characters>2328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José</cp:lastModifiedBy>
  <cp:revision>9</cp:revision>
  <dcterms:created xsi:type="dcterms:W3CDTF">2020-06-11T12:17:00Z</dcterms:created>
  <dcterms:modified xsi:type="dcterms:W3CDTF">2022-06-16T06:41:00Z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