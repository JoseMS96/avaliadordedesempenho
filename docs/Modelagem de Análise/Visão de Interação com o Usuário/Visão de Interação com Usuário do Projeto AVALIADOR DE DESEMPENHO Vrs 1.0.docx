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579A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37097E">
        <w:t>2</w:t>
      </w:r>
    </w:p>
    <w:p w14:paraId="04E887AA" w14:textId="77777777" w:rsidR="00700105" w:rsidRDefault="0037097E">
      <w:pPr>
        <w:pStyle w:val="Ttulo"/>
      </w:pPr>
      <w:r>
        <w:t>modelagem de análise</w:t>
      </w:r>
    </w:p>
    <w:p w14:paraId="67A93AA1" w14:textId="77777777" w:rsidR="006E5425" w:rsidRPr="002C5A42" w:rsidRDefault="00B44A89">
      <w:pPr>
        <w:pStyle w:val="Ttulo"/>
      </w:pPr>
      <w:r>
        <w:t xml:space="preserve">Visão de </w:t>
      </w:r>
      <w:r w:rsidR="00AE43EF">
        <w:t>INTERAÇÃO COM USUÁRIO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23B2354" w14:textId="77777777" w:rsidR="006E5425" w:rsidRPr="002C5A42" w:rsidRDefault="0037097E">
          <w:pPr>
            <w:pStyle w:val="Subttulo"/>
          </w:pPr>
          <w:r>
            <w:t>25/05/2022</w:t>
          </w:r>
        </w:p>
      </w:sdtContent>
    </w:sdt>
    <w:p w14:paraId="11C73C7D" w14:textId="44D2D63C" w:rsidR="006E5425" w:rsidRPr="002C5A42" w:rsidRDefault="00F476AA">
      <w:pPr>
        <w:pStyle w:val="Ttulo1"/>
      </w:pPr>
      <w:r>
        <w:lastRenderedPageBreak/>
        <w:t>Avaliador de desempenho</w:t>
      </w:r>
    </w:p>
    <w:p w14:paraId="23683B43" w14:textId="52C0770E" w:rsidR="00AE43EF" w:rsidRDefault="0037097E" w:rsidP="00AE43EF">
      <w:pPr>
        <w:pStyle w:val="Ttulo2"/>
      </w:pPr>
      <w:r>
        <w:t xml:space="preserve">Caso de uso </w:t>
      </w:r>
      <w:r w:rsidR="00C25F81">
        <w:t>&lt;Manter Avaliação</w:t>
      </w:r>
      <w:r>
        <w:t>&gt;</w:t>
      </w:r>
    </w:p>
    <w:p w14:paraId="70B6477D" w14:textId="4D2628FE" w:rsidR="0037097E" w:rsidRDefault="000A1A89" w:rsidP="0037097E">
      <w:r>
        <w:rPr>
          <w:noProof/>
        </w:rPr>
        <w:drawing>
          <wp:inline distT="0" distB="0" distL="0" distR="0" wp14:anchorId="4BFF8179" wp14:editId="1BAA5A3B">
            <wp:extent cx="6325483" cy="445832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A365" w14:textId="715457BB" w:rsidR="00C25F81" w:rsidRDefault="00C25F81" w:rsidP="0037097E"/>
    <w:p w14:paraId="4BB69A04" w14:textId="73730537" w:rsidR="000A1A89" w:rsidRDefault="000A1A89" w:rsidP="0037097E">
      <w:r>
        <w:rPr>
          <w:noProof/>
        </w:rPr>
        <w:lastRenderedPageBreak/>
        <w:drawing>
          <wp:inline distT="0" distB="0" distL="0" distR="0" wp14:anchorId="1E9C024C" wp14:editId="49D3C688">
            <wp:extent cx="6439799" cy="44869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4354" w14:textId="71DA6AFA" w:rsidR="00C25F81" w:rsidRDefault="000A1A89" w:rsidP="0037097E">
      <w:r>
        <w:rPr>
          <w:noProof/>
        </w:rPr>
        <w:lastRenderedPageBreak/>
        <w:drawing>
          <wp:inline distT="0" distB="0" distL="0" distR="0" wp14:anchorId="6346DC2C" wp14:editId="27D6FE6F">
            <wp:extent cx="6420746" cy="448690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E028" w14:textId="53B52F95" w:rsidR="00C25F81" w:rsidRDefault="00C25F81" w:rsidP="0037097E"/>
    <w:p w14:paraId="6ABE1096" w14:textId="3E609AE7" w:rsidR="00D137CF" w:rsidRDefault="00D137CF" w:rsidP="0037097E"/>
    <w:p w14:paraId="1BE1718F" w14:textId="2551387D" w:rsidR="0037097E" w:rsidRDefault="0037097E" w:rsidP="0037097E">
      <w:pPr>
        <w:pStyle w:val="Ttulo2"/>
      </w:pPr>
      <w:r>
        <w:lastRenderedPageBreak/>
        <w:t>Caso de uso &lt;</w:t>
      </w:r>
      <w:r w:rsidR="000A1A89">
        <w:t>Responder Formulário</w:t>
      </w:r>
      <w:r>
        <w:t>&gt;</w:t>
      </w:r>
    </w:p>
    <w:p w14:paraId="32CE4B33" w14:textId="2BDC9AB3" w:rsidR="0037097E" w:rsidRDefault="000A1A89" w:rsidP="0037097E">
      <w:r>
        <w:rPr>
          <w:noProof/>
        </w:rPr>
        <w:drawing>
          <wp:inline distT="0" distB="0" distL="0" distR="0" wp14:anchorId="49277E1F" wp14:editId="25A96CF6">
            <wp:extent cx="6401693" cy="4477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4F79" w14:textId="3E31B50B" w:rsidR="0037097E" w:rsidRPr="0037097E" w:rsidRDefault="0037097E" w:rsidP="0037097E"/>
    <w:p w14:paraId="3AC89998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3CB91E6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3B1FA15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4CF57F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16F5C34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83101D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DADC3BE" w14:textId="77777777" w:rsidTr="002F5967">
        <w:tc>
          <w:tcPr>
            <w:tcW w:w="1923" w:type="pct"/>
          </w:tcPr>
          <w:p w14:paraId="477D6E7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2034EE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3F6C9F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E3B3BC5" w14:textId="77777777" w:rsidR="006E5425" w:rsidRPr="002C5A42" w:rsidRDefault="006E5425" w:rsidP="00514CA3"/>
    <w:sectPr w:rsidR="006E5425" w:rsidRPr="002C5A42" w:rsidSect="00700105">
      <w:headerReference w:type="default" r:id="rId13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9AB7" w14:textId="77777777" w:rsidR="00EE02A5" w:rsidRDefault="00EE02A5">
      <w:pPr>
        <w:spacing w:after="0" w:line="240" w:lineRule="auto"/>
      </w:pPr>
      <w:r>
        <w:separator/>
      </w:r>
    </w:p>
  </w:endnote>
  <w:endnote w:type="continuationSeparator" w:id="0">
    <w:p w14:paraId="7C741FBB" w14:textId="77777777" w:rsidR="00EE02A5" w:rsidRDefault="00EE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36FF" w14:textId="77777777" w:rsidR="00EE02A5" w:rsidRDefault="00EE02A5">
      <w:pPr>
        <w:spacing w:after="0" w:line="240" w:lineRule="auto"/>
      </w:pPr>
      <w:r>
        <w:separator/>
      </w:r>
    </w:p>
  </w:footnote>
  <w:footnote w:type="continuationSeparator" w:id="0">
    <w:p w14:paraId="0C8C5D93" w14:textId="77777777" w:rsidR="00EE02A5" w:rsidRDefault="00EE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7AB7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4072" wp14:editId="0211325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47CF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7097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C407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68C47CF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7097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539103">
    <w:abstractNumId w:val="0"/>
  </w:num>
  <w:num w:numId="2" w16cid:durableId="2137095808">
    <w:abstractNumId w:val="3"/>
  </w:num>
  <w:num w:numId="3" w16cid:durableId="1551921531">
    <w:abstractNumId w:val="3"/>
    <w:lvlOverride w:ilvl="0">
      <w:startOverride w:val="1"/>
    </w:lvlOverride>
  </w:num>
  <w:num w:numId="4" w16cid:durableId="2132631913">
    <w:abstractNumId w:val="1"/>
  </w:num>
  <w:num w:numId="5" w16cid:durableId="202547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1A89"/>
    <w:rsid w:val="000A2436"/>
    <w:rsid w:val="000A4986"/>
    <w:rsid w:val="00124270"/>
    <w:rsid w:val="00146BD8"/>
    <w:rsid w:val="0015297D"/>
    <w:rsid w:val="00173D71"/>
    <w:rsid w:val="001E247D"/>
    <w:rsid w:val="001F2A88"/>
    <w:rsid w:val="00204078"/>
    <w:rsid w:val="00205524"/>
    <w:rsid w:val="00230A92"/>
    <w:rsid w:val="002626D7"/>
    <w:rsid w:val="00274FCA"/>
    <w:rsid w:val="002B48F2"/>
    <w:rsid w:val="002C5A42"/>
    <w:rsid w:val="002F5967"/>
    <w:rsid w:val="00327BEF"/>
    <w:rsid w:val="00341E25"/>
    <w:rsid w:val="00355281"/>
    <w:rsid w:val="0037097E"/>
    <w:rsid w:val="0037771C"/>
    <w:rsid w:val="00377D7E"/>
    <w:rsid w:val="003A0DB2"/>
    <w:rsid w:val="003B7391"/>
    <w:rsid w:val="003C6A2A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D2155"/>
    <w:rsid w:val="005F0B0D"/>
    <w:rsid w:val="00620ED1"/>
    <w:rsid w:val="006309B5"/>
    <w:rsid w:val="00635AAA"/>
    <w:rsid w:val="00643F39"/>
    <w:rsid w:val="00661860"/>
    <w:rsid w:val="006A7E89"/>
    <w:rsid w:val="006B00DB"/>
    <w:rsid w:val="006C62F5"/>
    <w:rsid w:val="006D36FD"/>
    <w:rsid w:val="006D59CC"/>
    <w:rsid w:val="006E317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1F44"/>
    <w:rsid w:val="007D51C7"/>
    <w:rsid w:val="007D6440"/>
    <w:rsid w:val="007F5DAC"/>
    <w:rsid w:val="0082226E"/>
    <w:rsid w:val="00842B4F"/>
    <w:rsid w:val="00853B5B"/>
    <w:rsid w:val="00871451"/>
    <w:rsid w:val="0088265B"/>
    <w:rsid w:val="008A7205"/>
    <w:rsid w:val="008C039D"/>
    <w:rsid w:val="008C1DF8"/>
    <w:rsid w:val="008D0296"/>
    <w:rsid w:val="008D087E"/>
    <w:rsid w:val="008D7C58"/>
    <w:rsid w:val="00917F8D"/>
    <w:rsid w:val="00931EC7"/>
    <w:rsid w:val="0096193A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D28B7"/>
    <w:rsid w:val="00AE0791"/>
    <w:rsid w:val="00AE43EF"/>
    <w:rsid w:val="00B13A66"/>
    <w:rsid w:val="00B22CFB"/>
    <w:rsid w:val="00B44A89"/>
    <w:rsid w:val="00B915D0"/>
    <w:rsid w:val="00BB4771"/>
    <w:rsid w:val="00BC74DA"/>
    <w:rsid w:val="00BE19D4"/>
    <w:rsid w:val="00C04900"/>
    <w:rsid w:val="00C25F81"/>
    <w:rsid w:val="00C31CA9"/>
    <w:rsid w:val="00C50926"/>
    <w:rsid w:val="00C61465"/>
    <w:rsid w:val="00C64079"/>
    <w:rsid w:val="00C65E23"/>
    <w:rsid w:val="00C66A8B"/>
    <w:rsid w:val="00CA00E6"/>
    <w:rsid w:val="00CA5EB9"/>
    <w:rsid w:val="00CA5EE2"/>
    <w:rsid w:val="00CC43A8"/>
    <w:rsid w:val="00CD568A"/>
    <w:rsid w:val="00D0703B"/>
    <w:rsid w:val="00D137CF"/>
    <w:rsid w:val="00D15DA4"/>
    <w:rsid w:val="00D264BA"/>
    <w:rsid w:val="00DC42DA"/>
    <w:rsid w:val="00DE496E"/>
    <w:rsid w:val="00E14302"/>
    <w:rsid w:val="00E52D6C"/>
    <w:rsid w:val="00E957A8"/>
    <w:rsid w:val="00E96407"/>
    <w:rsid w:val="00ED1517"/>
    <w:rsid w:val="00ED3F8B"/>
    <w:rsid w:val="00ED50FD"/>
    <w:rsid w:val="00EE02A5"/>
    <w:rsid w:val="00EE3A96"/>
    <w:rsid w:val="00F126ED"/>
    <w:rsid w:val="00F207AC"/>
    <w:rsid w:val="00F34B09"/>
    <w:rsid w:val="00F476A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823C7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B5B"/>
    <w:pPr>
      <w:spacing w:after="200" w:line="240" w:lineRule="auto"/>
    </w:pPr>
    <w:rPr>
      <w:i/>
      <w:iCs/>
      <w:color w:val="2C283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275326"/>
    <w:rsid w:val="0028117F"/>
    <w:rsid w:val="003C1E1D"/>
    <w:rsid w:val="003E69AB"/>
    <w:rsid w:val="00561C3B"/>
    <w:rsid w:val="00657D4D"/>
    <w:rsid w:val="00704804"/>
    <w:rsid w:val="007A3602"/>
    <w:rsid w:val="00851622"/>
    <w:rsid w:val="00970072"/>
    <w:rsid w:val="00A37FC5"/>
    <w:rsid w:val="00A52B08"/>
    <w:rsid w:val="00AB077F"/>
    <w:rsid w:val="00B42A3E"/>
    <w:rsid w:val="00BB3828"/>
    <w:rsid w:val="00BC7A25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1884E-601D-4556-87E1-DBE53F19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26</TotalTime>
  <Pages>6</Pages>
  <Words>52</Words>
  <Characters>287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21</cp:revision>
  <dcterms:created xsi:type="dcterms:W3CDTF">2020-04-03T21:47:00Z</dcterms:created>
  <dcterms:modified xsi:type="dcterms:W3CDTF">2022-06-17T20:03:00Z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