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720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9C389F">
        <w:t>2</w:t>
      </w:r>
    </w:p>
    <w:p w14:paraId="7FE0988C" w14:textId="77777777" w:rsidR="000E305C" w:rsidRDefault="000E305C">
      <w:pPr>
        <w:pStyle w:val="Ttulo"/>
      </w:pPr>
      <w:r>
        <w:t xml:space="preserve">Modelagem de </w:t>
      </w:r>
      <w:r w:rsidR="00700105">
        <w:t xml:space="preserve">Análise </w:t>
      </w:r>
    </w:p>
    <w:p w14:paraId="664931B6" w14:textId="77777777" w:rsidR="006E5425" w:rsidRPr="002C5A42" w:rsidRDefault="00B44A89">
      <w:pPr>
        <w:pStyle w:val="Ttulo"/>
      </w:pPr>
      <w:r>
        <w:t>Visão de dados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22-03-2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210500E4" w14:textId="77777777" w:rsidR="006E5425" w:rsidRPr="002C5A42" w:rsidRDefault="00334990">
          <w:pPr>
            <w:pStyle w:val="Subttulo"/>
          </w:pPr>
          <w:r>
            <w:t>24/03/2022</w:t>
          </w:r>
        </w:p>
      </w:sdtContent>
    </w:sdt>
    <w:p w14:paraId="57FFE246" w14:textId="13630933" w:rsidR="006E5425" w:rsidRPr="002C5A42" w:rsidRDefault="00CD758F">
      <w:pPr>
        <w:pStyle w:val="Ttulo1"/>
      </w:pPr>
      <w:r>
        <w:t>Avaliador de desempenho - add</w:t>
      </w:r>
    </w:p>
    <w:p w14:paraId="0B9F9A53" w14:textId="66D47739" w:rsidR="00885A02" w:rsidRDefault="00931EC7" w:rsidP="00931EC7">
      <w:pPr>
        <w:pStyle w:val="Ttulo2"/>
      </w:pPr>
      <w:r>
        <w:t>Modelo de Entidade-Relacionament</w:t>
      </w:r>
      <w:r w:rsidR="00CD758F">
        <w:t>o</w:t>
      </w:r>
    </w:p>
    <w:p w14:paraId="7FEEA90F" w14:textId="77777777" w:rsidR="0080538B" w:rsidRPr="0080538B" w:rsidRDefault="0080538B" w:rsidP="0080538B"/>
    <w:p w14:paraId="51905BEC" w14:textId="049F3ECC" w:rsidR="0080538B" w:rsidRDefault="00B75F75" w:rsidP="0080538B">
      <w:r>
        <w:rPr>
          <w:noProof/>
        </w:rPr>
        <w:lastRenderedPageBreak/>
        <w:drawing>
          <wp:inline distT="0" distB="0" distL="0" distR="0" wp14:anchorId="6C38D746" wp14:editId="08EBEF82">
            <wp:extent cx="4834255" cy="5732145"/>
            <wp:effectExtent l="0" t="0" r="444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CB93" w14:textId="77777777" w:rsidR="0080538B" w:rsidRPr="0080538B" w:rsidRDefault="0080538B" w:rsidP="0080538B"/>
    <w:p w14:paraId="49305BEC" w14:textId="5F4337A9" w:rsidR="0080538B" w:rsidRPr="002C5A42" w:rsidRDefault="00697431" w:rsidP="0080538B">
      <w:r>
        <w:rPr>
          <w:rFonts w:cs="Arial"/>
          <w:i/>
          <w:color w:val="auto"/>
          <w:sz w:val="22"/>
          <w:szCs w:val="22"/>
        </w:rPr>
        <w:t xml:space="preserve">     </w:t>
      </w:r>
      <w:r w:rsidR="00B44A89">
        <w:t>A</w:t>
      </w:r>
      <w:r w:rsidR="00E96407" w:rsidRPr="002C5A42">
        <w:t>provação e autoridade para proceder</w:t>
      </w:r>
    </w:p>
    <w:p w14:paraId="20ADE542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46785F6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A40E60C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6C648BB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FE0F6C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11988BC1" w14:textId="77777777" w:rsidTr="002F5967">
        <w:tc>
          <w:tcPr>
            <w:tcW w:w="1923" w:type="pct"/>
          </w:tcPr>
          <w:p w14:paraId="328AF03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72ED45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A93C27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24361EE4" w14:textId="77777777"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8366C" w14:textId="77777777" w:rsidR="00FC1C05" w:rsidRDefault="00FC1C05">
      <w:pPr>
        <w:spacing w:after="0" w:line="240" w:lineRule="auto"/>
      </w:pPr>
      <w:r>
        <w:separator/>
      </w:r>
    </w:p>
  </w:endnote>
  <w:endnote w:type="continuationSeparator" w:id="0">
    <w:p w14:paraId="2C8FFC7D" w14:textId="77777777" w:rsidR="00FC1C05" w:rsidRDefault="00FC1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D802" w14:textId="77777777" w:rsidR="00FC1C05" w:rsidRDefault="00FC1C05">
      <w:pPr>
        <w:spacing w:after="0" w:line="240" w:lineRule="auto"/>
      </w:pPr>
      <w:r>
        <w:separator/>
      </w:r>
    </w:p>
  </w:footnote>
  <w:footnote w:type="continuationSeparator" w:id="0">
    <w:p w14:paraId="2AC80D5D" w14:textId="77777777" w:rsidR="00FC1C05" w:rsidRDefault="00FC1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11E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9A46F0" wp14:editId="3FA033F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F5545A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34990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9A46F0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F5545A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34990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3262">
    <w:abstractNumId w:val="0"/>
  </w:num>
  <w:num w:numId="2" w16cid:durableId="1328480928">
    <w:abstractNumId w:val="3"/>
  </w:num>
  <w:num w:numId="3" w16cid:durableId="444154867">
    <w:abstractNumId w:val="3"/>
    <w:lvlOverride w:ilvl="0">
      <w:startOverride w:val="1"/>
    </w:lvlOverride>
  </w:num>
  <w:num w:numId="4" w16cid:durableId="595406416">
    <w:abstractNumId w:val="1"/>
  </w:num>
  <w:num w:numId="5" w16cid:durableId="1610814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0F4769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34990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37572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0538B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C389F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75F75"/>
    <w:rsid w:val="00B915D0"/>
    <w:rsid w:val="00BB4771"/>
    <w:rsid w:val="00BC74DA"/>
    <w:rsid w:val="00BE19D4"/>
    <w:rsid w:val="00C04900"/>
    <w:rsid w:val="00C429E8"/>
    <w:rsid w:val="00C50926"/>
    <w:rsid w:val="00C61465"/>
    <w:rsid w:val="00CA00E6"/>
    <w:rsid w:val="00CA5EE2"/>
    <w:rsid w:val="00CC43A8"/>
    <w:rsid w:val="00CD568A"/>
    <w:rsid w:val="00CD758F"/>
    <w:rsid w:val="00D0703B"/>
    <w:rsid w:val="00D15DA4"/>
    <w:rsid w:val="00D264BA"/>
    <w:rsid w:val="00DC42DA"/>
    <w:rsid w:val="00DE496E"/>
    <w:rsid w:val="00E14302"/>
    <w:rsid w:val="00E52D6C"/>
    <w:rsid w:val="00E96407"/>
    <w:rsid w:val="00ED1517"/>
    <w:rsid w:val="00ED3F8B"/>
    <w:rsid w:val="00ED50FD"/>
    <w:rsid w:val="00EE3606"/>
    <w:rsid w:val="00EE3A96"/>
    <w:rsid w:val="00F75E97"/>
    <w:rsid w:val="00FC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3E9453A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16ED2"/>
    <w:rsid w:val="00175C27"/>
    <w:rsid w:val="00201A50"/>
    <w:rsid w:val="00275326"/>
    <w:rsid w:val="003C1E1D"/>
    <w:rsid w:val="006E165F"/>
    <w:rsid w:val="00704804"/>
    <w:rsid w:val="007A3602"/>
    <w:rsid w:val="00851622"/>
    <w:rsid w:val="00970072"/>
    <w:rsid w:val="00A37FC5"/>
    <w:rsid w:val="00A52B08"/>
    <w:rsid w:val="00AB077F"/>
    <w:rsid w:val="00B14794"/>
    <w:rsid w:val="00B42A3E"/>
    <w:rsid w:val="00D32ED5"/>
    <w:rsid w:val="00D3602D"/>
    <w:rsid w:val="00D76615"/>
    <w:rsid w:val="00F50A18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5E60F9-6C6E-421C-A047-83303397E4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57</TotalTime>
  <Pages>3</Pages>
  <Words>46</Words>
  <Characters>249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117</cp:revision>
  <dcterms:created xsi:type="dcterms:W3CDTF">2019-02-25T14:54:00Z</dcterms:created>
  <dcterms:modified xsi:type="dcterms:W3CDTF">2022-04-06T20:23:00Z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